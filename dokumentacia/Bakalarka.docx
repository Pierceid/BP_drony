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D2C5F4" w14:textId="6470467D" w:rsidR="005B3470" w:rsidRDefault="00E072D7" w:rsidP="009B3DA8">
      <w:pPr>
        <w:pStyle w:val="ZPTitulkahlavn"/>
        <w:rPr>
          <w:b/>
          <w:noProof/>
          <w:sz w:val="34"/>
          <w:lang w:val="en-US" w:eastAsia="en-US"/>
        </w:rPr>
      </w:pPr>
      <w:r w:rsidRPr="0006007D">
        <w:rPr>
          <w:noProof/>
          <w:lang w:val="sk-SK" w:eastAsia="sk-SK"/>
        </w:rPr>
        <w:drawing>
          <wp:inline distT="0" distB="0" distL="0" distR="0" wp14:anchorId="6195B4BA" wp14:editId="7AED0813">
            <wp:extent cx="3907790" cy="1381358"/>
            <wp:effectExtent l="0" t="0" r="0" b="9525"/>
            <wp:docPr id="2" name="Obrázok 2" descr="D:\Stiahnuté súbory\FRI_H_S_sk_cb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iahnuté súbory\FRI_H_S_sk_cb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2"/>
                    <a:stretch/>
                  </pic:blipFill>
                  <pic:spPr bwMode="auto">
                    <a:xfrm>
                      <a:off x="0" y="0"/>
                      <a:ext cx="3928521" cy="138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alias w:val="Fakulta/ústav"/>
        <w:tag w:val="Fakulta/ústav"/>
        <w:id w:val="-577372689"/>
        <w:placeholder>
          <w:docPart w:val="9AAB007438CF4B369B79AB99728E3BF6"/>
        </w:placeholder>
        <w:comboBox>
          <w:listItem w:displayText="[zvoľte fakultu]" w:value=""/>
          <w:listItem w:displayText="Fakulta prevádzky a ekonomiky dopravy a spojov" w:value="Fakulta prevádzky a ekonomiky dopravy a spojov"/>
          <w:listItem w:displayText="Strojnícka fakulta" w:value="Strojnícka fakulta"/>
          <w:listItem w:displayText="Fakulta elektrotechniky a informačných technológií" w:value="Fakulta elektrotechniky a informačných technológií"/>
          <w:listItem w:displayText="Stavebná fakulta" w:value="Stavebná fakulta"/>
          <w:listItem w:displayText="Fakulta bezpečnostného inžinierstva" w:value="Fakulta bezpečnostného inžinierstva"/>
          <w:listItem w:displayText="Fakulta riadenia a informatiky" w:value="Fakulta riadenia a informatiky"/>
          <w:listItem w:displayText="Fakulta humanitných vied" w:value="Fakulta humanitných vied"/>
          <w:listItem w:displayText="Výskumný ústav vysokohorskej biológie" w:value="Výskumný ústav vysokohorskej biológie"/>
          <w:listItem w:displayText="Ústav znaleckého výskumu a vzdelávania" w:value="Ústav znaleckého výskumu a vzdelávania"/>
        </w:comboBox>
      </w:sdtPr>
      <w:sdtContent>
        <w:p w14:paraId="5F00CADA" w14:textId="449BE5E8" w:rsidR="002D0920" w:rsidRDefault="00D733F6" w:rsidP="002D0920">
          <w:pPr>
            <w:pStyle w:val="ZPTitulkahlavn"/>
            <w:rPr>
              <w:rFonts w:cs="Times New Roman"/>
              <w:bCs w:val="0"/>
              <w:sz w:val="22"/>
              <w:szCs w:val="24"/>
              <w:lang w:val="sk-SK" w:eastAsia="sk-SK"/>
            </w:rPr>
          </w:pPr>
          <w:r>
            <w:t xml:space="preserve">Fakulta </w:t>
          </w:r>
          <w:proofErr w:type="spellStart"/>
          <w:r>
            <w:t>riadenia</w:t>
          </w:r>
          <w:proofErr w:type="spellEnd"/>
          <w:r>
            <w:t xml:space="preserve"> a informatiky</w:t>
          </w:r>
        </w:p>
      </w:sdtContent>
    </w:sdt>
    <w:p w14:paraId="3C72E34A" w14:textId="77777777" w:rsidR="005B3470" w:rsidRDefault="005B3470" w:rsidP="005B3470">
      <w:pPr>
        <w:pStyle w:val="Nzovfakulty"/>
      </w:pPr>
    </w:p>
    <w:p w14:paraId="1E865C69" w14:textId="7AE869D8" w:rsidR="002A1B47" w:rsidRPr="002F0A63" w:rsidRDefault="002A1B47" w:rsidP="005B3470">
      <w:pPr>
        <w:pStyle w:val="Nzovfakulty"/>
      </w:pPr>
      <w:r w:rsidRPr="002F0A63">
        <w:br/>
      </w:r>
      <w:r w:rsidR="00D733F6" w:rsidRPr="00D733F6">
        <w:t xml:space="preserve">Hodnotenie rizika misie </w:t>
      </w:r>
      <w:proofErr w:type="spellStart"/>
      <w:r w:rsidR="00D733F6" w:rsidRPr="00D733F6">
        <w:t>dronov</w:t>
      </w:r>
      <w:proofErr w:type="spellEnd"/>
    </w:p>
    <w:p w14:paraId="7C6E1CA2" w14:textId="7FDCB188" w:rsidR="002A1B47" w:rsidRDefault="00D733F6" w:rsidP="002A1B47">
      <w:pPr>
        <w:pStyle w:val="Titlistpodnzov"/>
        <w:spacing w:before="360"/>
        <w:rPr>
          <w:rFonts w:cs="Arial"/>
          <w:szCs w:val="28"/>
        </w:rPr>
      </w:pPr>
      <w:r w:rsidRPr="00D733F6">
        <w:rPr>
          <w:rFonts w:cs="Arial"/>
          <w:szCs w:val="28"/>
        </w:rPr>
        <w:t xml:space="preserve">Risk </w:t>
      </w:r>
      <w:proofErr w:type="spellStart"/>
      <w:r w:rsidRPr="00D733F6">
        <w:rPr>
          <w:rFonts w:cs="Arial"/>
          <w:szCs w:val="28"/>
        </w:rPr>
        <w:t>evaluation</w:t>
      </w:r>
      <w:proofErr w:type="spellEnd"/>
      <w:r w:rsidRPr="00D733F6">
        <w:rPr>
          <w:rFonts w:cs="Arial"/>
          <w:szCs w:val="28"/>
        </w:rPr>
        <w:t xml:space="preserve"> of </w:t>
      </w:r>
      <w:proofErr w:type="spellStart"/>
      <w:r w:rsidRPr="00D733F6">
        <w:rPr>
          <w:rFonts w:cs="Arial"/>
          <w:szCs w:val="28"/>
        </w:rPr>
        <w:t>drone</w:t>
      </w:r>
      <w:proofErr w:type="spellEnd"/>
      <w:r w:rsidRPr="00D733F6">
        <w:rPr>
          <w:rFonts w:cs="Arial"/>
          <w:szCs w:val="28"/>
        </w:rPr>
        <w:t xml:space="preserve"> </w:t>
      </w:r>
      <w:proofErr w:type="spellStart"/>
      <w:r w:rsidRPr="00D733F6">
        <w:rPr>
          <w:rFonts w:cs="Arial"/>
          <w:szCs w:val="28"/>
        </w:rPr>
        <w:t>mission</w:t>
      </w:r>
      <w:proofErr w:type="spellEnd"/>
    </w:p>
    <w:p w14:paraId="5093BD25" w14:textId="77777777" w:rsidR="00D733F6" w:rsidRPr="002F0A63" w:rsidRDefault="00D733F6" w:rsidP="002A1B47">
      <w:pPr>
        <w:pStyle w:val="Titlistpodnzov"/>
        <w:spacing w:before="360"/>
        <w:rPr>
          <w:rFonts w:cs="Arial"/>
          <w:szCs w:val="28"/>
        </w:rPr>
      </w:pPr>
    </w:p>
    <w:sdt>
      <w:sdtPr>
        <w:alias w:val="Druh práce"/>
        <w:tag w:val="Druh práce"/>
        <w:id w:val="1478802404"/>
        <w:placeholder>
          <w:docPart w:val="39F8F9574AC54F6A865618FDD77CA5B3"/>
        </w:placeholder>
        <w:comboBox>
          <w:listItem w:displayText="[Zvolte druh závěrečné práce]" w:value="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Content>
        <w:p w14:paraId="274D7B99" w14:textId="5E3CCE5E" w:rsidR="002D0920" w:rsidRDefault="00D733F6" w:rsidP="002D0920">
          <w:pPr>
            <w:pStyle w:val="ZPTitulkahlavn"/>
          </w:pPr>
          <w:proofErr w:type="spellStart"/>
          <w:r>
            <w:t>Bakalárska</w:t>
          </w:r>
          <w:proofErr w:type="spellEnd"/>
          <w:r>
            <w:t xml:space="preserve"> </w:t>
          </w:r>
          <w:proofErr w:type="spellStart"/>
          <w:r>
            <w:t>práca</w:t>
          </w:r>
          <w:proofErr w:type="spellEnd"/>
        </w:p>
      </w:sdtContent>
    </w:sdt>
    <w:p w14:paraId="628B6316" w14:textId="77777777" w:rsidR="009B3DA8" w:rsidRPr="009B130D" w:rsidRDefault="009B3DA8" w:rsidP="009B3DA8">
      <w:pPr>
        <w:pStyle w:val="ZPTitulkahlavn"/>
        <w:rPr>
          <w:rFonts w:cs="Times New Roman"/>
          <w:bCs w:val="0"/>
          <w:color w:val="7F7F7F" w:themeColor="text1" w:themeTint="80"/>
          <w:sz w:val="22"/>
          <w:szCs w:val="24"/>
          <w:lang w:val="sk-SK" w:eastAsia="sk-SK"/>
        </w:rPr>
      </w:pPr>
    </w:p>
    <w:p w14:paraId="18654046" w14:textId="1E09A807" w:rsidR="003F43B2" w:rsidRPr="002F0A63" w:rsidRDefault="00D733F6" w:rsidP="009B3DA8">
      <w:pPr>
        <w:pStyle w:val="Titlistmeno1"/>
      </w:pPr>
      <w:r>
        <w:t>Erik Mešina</w:t>
      </w:r>
    </w:p>
    <w:p w14:paraId="7F5F8BE0" w14:textId="45A11136" w:rsidR="0036434D" w:rsidRPr="002F0A63" w:rsidRDefault="0036434D" w:rsidP="007136A8">
      <w:pPr>
        <w:pStyle w:val="Titlistudaje1r"/>
      </w:pPr>
      <w:r w:rsidRPr="002F0A63">
        <w:t xml:space="preserve">Študijný program: </w:t>
      </w:r>
      <w:r w:rsidR="00D733F6">
        <w:t>Informatika a riadenie</w:t>
      </w:r>
    </w:p>
    <w:p w14:paraId="0F861766" w14:textId="62C8789F" w:rsidR="00D06527" w:rsidRPr="007136A8" w:rsidRDefault="00D06527" w:rsidP="007136A8">
      <w:pPr>
        <w:pStyle w:val="Titlistudaje"/>
      </w:pPr>
      <w:r w:rsidRPr="007136A8">
        <w:t xml:space="preserve">Študijný odbor: </w:t>
      </w:r>
      <w:sdt>
        <w:sdtPr>
          <w:rPr>
            <w:rFonts w:cs="Arial"/>
            <w:lang w:val="en-GB"/>
          </w:rPr>
          <w:alias w:val="Odbor"/>
          <w:tag w:val="Odbor"/>
          <w:id w:val="1895538684"/>
          <w:placeholder>
            <w:docPart w:val="CD5E0D5D3F14411B816936D45E720DFB"/>
          </w:placeholder>
          <w:comboBox>
            <w:listItem w:displayText="[vyberte názov odboru]" w:value="[vyberte názov odboru]"/>
            <w:listItem w:displayText="Doprava" w:value="Doprava"/>
            <w:listItem w:displayText="Ekonómia a manažment" w:value="Ekonómia a manažment"/>
            <w:listItem w:displayText="Strojárstvo" w:value="Strojárstvo"/>
            <w:listItem w:displayText="Elektrotechnika" w:value="Elektrotechnika"/>
            <w:listItem w:displayText="Informatika" w:value="Informatika"/>
            <w:listItem w:displayText="Kybernetika" w:value="Kybernetika"/>
            <w:listItem w:displayText="Geodézia a kartografia" w:value="Geodézia a kartografia"/>
            <w:listItem w:displayText="Stavebníctvo" w:value="Stavebníctvo"/>
            <w:listItem w:displayText="Bezpečnostné vedy" w:value="Bezpečnostné vedy"/>
            <w:listItem w:displayText="Učiteľstvo a pedagogické vedy" w:value="Učiteľstvo a pedagogické vedy"/>
            <w:listItem w:displayText="Mediálne a komunikačné štúdia" w:value="Mediálne a komunikačné štúdia"/>
            <w:listItem w:displayText="Ekologické a environmentálne vedy" w:value="Ekologické a environmentálne vedy"/>
          </w:comboBox>
        </w:sdtPr>
        <w:sdtContent>
          <w:proofErr w:type="spellStart"/>
          <w:r w:rsidR="00D733F6">
            <w:rPr>
              <w:rFonts w:cs="Arial"/>
              <w:lang w:val="en-GB"/>
            </w:rPr>
            <w:t>Informatika</w:t>
          </w:r>
          <w:proofErr w:type="spellEnd"/>
        </w:sdtContent>
      </w:sdt>
    </w:p>
    <w:p w14:paraId="263C63D2" w14:textId="77777777" w:rsidR="00F27607" w:rsidRPr="007136A8" w:rsidRDefault="00764063" w:rsidP="007136A8">
      <w:pPr>
        <w:pStyle w:val="Titlistudaje"/>
      </w:pPr>
      <w:r w:rsidRPr="007136A8">
        <w:t>Školiace pracovisko:</w:t>
      </w:r>
      <w:r w:rsidR="008B5058" w:rsidRPr="007136A8">
        <w:t xml:space="preserve"> </w:t>
      </w:r>
      <w:r w:rsidR="0036434D" w:rsidRPr="007136A8">
        <w:t xml:space="preserve">Žilinská univerzita v Žiline, </w:t>
      </w:r>
    </w:p>
    <w:p w14:paraId="75CE38DE" w14:textId="0644BFD4" w:rsidR="00D06527" w:rsidRPr="007136A8" w:rsidRDefault="00D06527" w:rsidP="007136A8">
      <w:pPr>
        <w:pStyle w:val="Titlistudaje"/>
      </w:pPr>
      <w:r w:rsidRPr="007136A8">
        <w:t xml:space="preserve">Vedúci </w:t>
      </w:r>
      <w:sdt>
        <w:sdtPr>
          <w:alias w:val="Druh práce"/>
          <w:tag w:val="Druh práce"/>
          <w:id w:val="-935899816"/>
          <w:placeholder>
            <w:docPart w:val="F275357A763742A49CA44C08CD393A61"/>
          </w:placeholder>
          <w:comboBox>
            <w:listItem w:displayText="[Vyberte druh práce]" w:value=""/>
            <w:listItem w:displayText="bakalárskej práce" w:value="bakalárskej práce"/>
            <w:listItem w:displayText="diplomovej práce" w:value="diplomovej práce"/>
            <w:listItem w:displayText="dizertačnej práce" w:value="dizertačnej práce"/>
          </w:comboBox>
        </w:sdtPr>
        <w:sdtContent>
          <w:r w:rsidR="00D733F6">
            <w:t>bakalárskej práce</w:t>
          </w:r>
        </w:sdtContent>
      </w:sdt>
      <w:r w:rsidRPr="007136A8">
        <w:t xml:space="preserve">: </w:t>
      </w:r>
      <w:r w:rsidR="00D733F6" w:rsidRPr="00D733F6">
        <w:t xml:space="preserve">prof. Ing. Elena </w:t>
      </w:r>
      <w:proofErr w:type="spellStart"/>
      <w:r w:rsidR="00D733F6" w:rsidRPr="00D733F6">
        <w:t>Zaitseva</w:t>
      </w:r>
      <w:proofErr w:type="spellEnd"/>
      <w:r w:rsidR="00D733F6" w:rsidRPr="00D733F6">
        <w:t>, PhD</w:t>
      </w:r>
      <w:r w:rsidR="00547158">
        <w:t>.</w:t>
      </w:r>
    </w:p>
    <w:p w14:paraId="5BB89295" w14:textId="65EFC869" w:rsidR="005B3470" w:rsidRDefault="00490975" w:rsidP="005B3470">
      <w:pPr>
        <w:pStyle w:val="Titlistudaje"/>
        <w:jc w:val="left"/>
      </w:pPr>
      <w:r w:rsidRPr="007136A8">
        <w:t xml:space="preserve">Žilina </w:t>
      </w:r>
      <w:r w:rsidR="00990617">
        <w:t>2024</w:t>
      </w:r>
    </w:p>
    <w:p w14:paraId="52499034" w14:textId="33DA91D2" w:rsidR="00330A28" w:rsidRPr="0094438A" w:rsidRDefault="005B3470" w:rsidP="0094438A">
      <w:pPr>
        <w:spacing w:before="0" w:line="240" w:lineRule="auto"/>
        <w:jc w:val="left"/>
      </w:pPr>
      <w:r>
        <w:br w:type="page"/>
      </w:r>
    </w:p>
    <w:p w14:paraId="6A52E3CD" w14:textId="3DA6C943" w:rsidR="00D06527" w:rsidRPr="002F0A63" w:rsidRDefault="0094438A" w:rsidP="00C76CA9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283D493" wp14:editId="5FE222A0">
            <wp:extent cx="5399405" cy="7641590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adani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A8D" w14:textId="77777777" w:rsidR="00D06527" w:rsidRPr="002F0A63" w:rsidRDefault="00D06527" w:rsidP="00C76CA9">
      <w:pPr>
        <w:jc w:val="center"/>
        <w:rPr>
          <w:sz w:val="40"/>
          <w:szCs w:val="40"/>
        </w:rPr>
      </w:pPr>
    </w:p>
    <w:p w14:paraId="7DD935FC" w14:textId="77777777" w:rsidR="00D06527" w:rsidRPr="002F0A63" w:rsidRDefault="00D06527" w:rsidP="00C76CA9">
      <w:pPr>
        <w:jc w:val="center"/>
        <w:rPr>
          <w:sz w:val="40"/>
          <w:szCs w:val="40"/>
        </w:rPr>
        <w:sectPr w:rsidR="00D06527" w:rsidRPr="002F0A63" w:rsidSect="004A0289">
          <w:headerReference w:type="default" r:id="rId13"/>
          <w:footerReference w:type="default" r:id="rId14"/>
          <w:headerReference w:type="first" r:id="rId15"/>
          <w:pgSz w:w="11906" w:h="16838" w:code="9"/>
          <w:pgMar w:top="1701" w:right="1418" w:bottom="1418" w:left="1418" w:header="709" w:footer="709" w:gutter="567"/>
          <w:pgNumType w:start="1"/>
          <w:cols w:space="708"/>
          <w:docGrid w:linePitch="360"/>
        </w:sectPr>
      </w:pPr>
    </w:p>
    <w:p w14:paraId="10F90F8B" w14:textId="77777777" w:rsidR="002F49D9" w:rsidRPr="002F0A63" w:rsidRDefault="002F49D9" w:rsidP="001E1BE0">
      <w:pPr>
        <w:pStyle w:val="Nzovnecislovany"/>
      </w:pPr>
    </w:p>
    <w:p w14:paraId="3DD5F8E0" w14:textId="77777777" w:rsidR="002F49D9" w:rsidRPr="002F0A63" w:rsidRDefault="002F49D9" w:rsidP="002F49D9"/>
    <w:p w14:paraId="54B977C0" w14:textId="77777777" w:rsidR="002F49D9" w:rsidRPr="002F0A63" w:rsidRDefault="002F49D9" w:rsidP="002F49D9"/>
    <w:p w14:paraId="6A33DA70" w14:textId="77777777" w:rsidR="002F49D9" w:rsidRPr="002F0A63" w:rsidRDefault="002F49D9" w:rsidP="002F49D9"/>
    <w:p w14:paraId="624FE4C9" w14:textId="77777777" w:rsidR="002F49D9" w:rsidRPr="002F0A63" w:rsidRDefault="002F49D9" w:rsidP="002F49D9"/>
    <w:p w14:paraId="2E08D4A7" w14:textId="77777777" w:rsidR="002F49D9" w:rsidRPr="002F0A63" w:rsidRDefault="002F49D9" w:rsidP="002F49D9"/>
    <w:p w14:paraId="23D2D825" w14:textId="77777777" w:rsidR="002F49D9" w:rsidRPr="002F0A63" w:rsidRDefault="002F49D9" w:rsidP="002F49D9"/>
    <w:p w14:paraId="6ABAD63C" w14:textId="77777777" w:rsidR="002F49D9" w:rsidRPr="002F0A63" w:rsidRDefault="002F49D9" w:rsidP="002F49D9"/>
    <w:p w14:paraId="1CB9B0FD" w14:textId="77777777" w:rsidR="002F49D9" w:rsidRPr="002F0A63" w:rsidRDefault="002F49D9" w:rsidP="002F49D9"/>
    <w:p w14:paraId="1AC790AF" w14:textId="77777777" w:rsidR="002F49D9" w:rsidRPr="002F0A63" w:rsidRDefault="002F49D9" w:rsidP="002F49D9"/>
    <w:p w14:paraId="75065AF2" w14:textId="77777777" w:rsidR="002F49D9" w:rsidRPr="002F0A63" w:rsidRDefault="002F49D9" w:rsidP="002F49D9"/>
    <w:p w14:paraId="0FDBD9CC" w14:textId="77777777" w:rsidR="002F49D9" w:rsidRPr="002F0A63" w:rsidRDefault="002F49D9" w:rsidP="002F49D9"/>
    <w:p w14:paraId="003F1F89" w14:textId="77777777" w:rsidR="002F49D9" w:rsidRPr="002F0A63" w:rsidRDefault="002F49D9" w:rsidP="002F49D9"/>
    <w:p w14:paraId="10A975A2" w14:textId="77777777" w:rsidR="002F49D9" w:rsidRDefault="002F49D9" w:rsidP="002F49D9"/>
    <w:p w14:paraId="5012776F" w14:textId="77777777" w:rsidR="0034541B" w:rsidRDefault="0034541B" w:rsidP="002F49D9"/>
    <w:p w14:paraId="6F7CAC47" w14:textId="77777777" w:rsidR="009B3DA8" w:rsidRDefault="009B3DA8" w:rsidP="002F49D9"/>
    <w:p w14:paraId="1CEA12BC" w14:textId="77777777" w:rsidR="009B3DA8" w:rsidRDefault="009B3DA8" w:rsidP="002F49D9"/>
    <w:p w14:paraId="5ADD8259" w14:textId="77777777" w:rsidR="009B3DA8" w:rsidRPr="002F0A63" w:rsidRDefault="009B3DA8" w:rsidP="002F49D9"/>
    <w:p w14:paraId="7EDE782E" w14:textId="77777777" w:rsidR="002F49D9" w:rsidRPr="002F0A63" w:rsidRDefault="005B3470" w:rsidP="002F49D9">
      <w:pPr>
        <w:pStyle w:val="Titulnstranynadpisy"/>
      </w:pPr>
      <w:r>
        <w:rPr>
          <w:szCs w:val="34"/>
        </w:rPr>
        <w:t>Čestné vyhlásenie</w:t>
      </w:r>
    </w:p>
    <w:p w14:paraId="37B57379" w14:textId="13FD7787" w:rsidR="002F49D9" w:rsidRPr="002F0A63" w:rsidRDefault="002F49D9" w:rsidP="002F49D9">
      <w:r>
        <w:t xml:space="preserve">Vyhlasujem, že som zadanú </w:t>
      </w:r>
      <w:sdt>
        <w:sdtPr>
          <w:alias w:val="Druh práce"/>
          <w:tag w:val="Druh práce"/>
          <w:id w:val="-384169533"/>
          <w:placeholder>
            <w:docPart w:val="5722F295EB54445FB76ECCACE9A69CAA"/>
          </w:placeholder>
          <w:comboBox>
            <w:listItem w:displayText="[Vyberte druh práce]" w:value=""/>
            <w:listItem w:displayText="bakalársku prácu" w:value="bakalársku prácu"/>
            <w:listItem w:displayText="diplomovú prácu" w:value="diplomovú prácu"/>
            <w:listItem w:displayText="dizertačnú prácu" w:value="dizertačnú prácu"/>
          </w:comboBox>
        </w:sdtPr>
        <w:sdtContent>
          <w:r w:rsidR="006F23A4">
            <w:t>bakalársku prácu</w:t>
          </w:r>
        </w:sdtContent>
      </w:sdt>
      <w:r w:rsidR="007F363A">
        <w:t xml:space="preserve"> </w:t>
      </w:r>
      <w:r>
        <w:t>vypracoval samostatne, pod odborným vedením vedúceho práce</w:t>
      </w:r>
      <w:r w:rsidR="00EA345D">
        <w:t>/školiteľa</w:t>
      </w:r>
      <w:r>
        <w:t xml:space="preserve"> a používal som len literatúru uvedenú v práci.</w:t>
      </w:r>
    </w:p>
    <w:p w14:paraId="471BBF0D" w14:textId="77777777" w:rsidR="002F49D9" w:rsidRPr="002F0A63" w:rsidRDefault="002F49D9" w:rsidP="002F49D9"/>
    <w:p w14:paraId="0E7D2440" w14:textId="6510A28E" w:rsidR="002F49D9" w:rsidRPr="002F0A63" w:rsidRDefault="002F49D9" w:rsidP="002F49D9">
      <w:pPr>
        <w:spacing w:before="0"/>
      </w:pPr>
      <w:r w:rsidRPr="002F0A63">
        <w:t xml:space="preserve">Žilina </w:t>
      </w:r>
      <w:sdt>
        <w:sdtPr>
          <w:alias w:val="[Zvolte dátum]"/>
          <w:tag w:val="[Zvolte dátum]"/>
          <w:id w:val="-203101997"/>
          <w:placeholder>
            <w:docPart w:val="0499641904F84B6CAD5CD145336CAFCF"/>
          </w:placeholder>
          <w:date w:fullDate="2024-03-30T00:00:00Z">
            <w:dateFormat w:val="d. MMMM yyyy"/>
            <w:lid w:val="sk-SK"/>
            <w:storeMappedDataAs w:val="dateTime"/>
            <w:calendar w:val="gregorian"/>
          </w:date>
        </w:sdtPr>
        <w:sdtContent>
          <w:r w:rsidR="0095716C">
            <w:t>30. marca 2024</w:t>
          </w:r>
        </w:sdtContent>
      </w:sdt>
      <w:r w:rsidRPr="002F0A63">
        <w:t xml:space="preserve"> </w:t>
      </w:r>
    </w:p>
    <w:p w14:paraId="71E46C83" w14:textId="77777777" w:rsidR="002F49D9" w:rsidRPr="002F0A63" w:rsidRDefault="002F49D9" w:rsidP="002F49D9">
      <w:pPr>
        <w:tabs>
          <w:tab w:val="left" w:pos="4536"/>
          <w:tab w:val="right" w:leader="underscore" w:pos="9072"/>
        </w:tabs>
        <w:spacing w:before="0"/>
      </w:pPr>
      <w:r w:rsidRPr="002F0A63">
        <w:tab/>
      </w:r>
    </w:p>
    <w:p w14:paraId="6323BF72" w14:textId="77777777" w:rsidR="002F49D9" w:rsidRPr="002F0A63" w:rsidRDefault="002F49D9" w:rsidP="002F49D9">
      <w:pPr>
        <w:tabs>
          <w:tab w:val="center" w:pos="6521"/>
        </w:tabs>
        <w:spacing w:before="0"/>
      </w:pPr>
      <w:r w:rsidRPr="002F0A63">
        <w:tab/>
        <w:t>podpis</w:t>
      </w:r>
    </w:p>
    <w:p w14:paraId="6D745AF1" w14:textId="77777777" w:rsidR="002F49D9" w:rsidRPr="002F0A63" w:rsidRDefault="002F49D9" w:rsidP="002F49D9">
      <w:pPr>
        <w:tabs>
          <w:tab w:val="center" w:pos="6521"/>
        </w:tabs>
        <w:spacing w:before="0"/>
      </w:pPr>
    </w:p>
    <w:p w14:paraId="23D1CA49" w14:textId="77777777" w:rsidR="001E1BE0" w:rsidRPr="002F0A63" w:rsidRDefault="001E1BE0" w:rsidP="001E1BE0">
      <w:pPr>
        <w:pStyle w:val="Nzovnecislovany"/>
      </w:pPr>
    </w:p>
    <w:p w14:paraId="424A1A60" w14:textId="77777777" w:rsidR="001E1BE0" w:rsidRPr="002F0A63" w:rsidRDefault="001E1BE0" w:rsidP="001E1BE0">
      <w:pPr>
        <w:pStyle w:val="Nzovnecislovany"/>
      </w:pPr>
    </w:p>
    <w:p w14:paraId="2FE2B622" w14:textId="77777777" w:rsidR="001E1BE0" w:rsidRDefault="001E1BE0" w:rsidP="001E1BE0">
      <w:pPr>
        <w:pStyle w:val="Nzovnecislovany"/>
      </w:pPr>
    </w:p>
    <w:p w14:paraId="2772075A" w14:textId="77777777" w:rsidR="002F0A63" w:rsidRDefault="002F0A63" w:rsidP="001E1BE0">
      <w:pPr>
        <w:pStyle w:val="Nzovnecislovany"/>
      </w:pPr>
    </w:p>
    <w:p w14:paraId="5C90C8BB" w14:textId="77777777" w:rsidR="002F0A63" w:rsidRDefault="002F0A63" w:rsidP="001E1BE0">
      <w:pPr>
        <w:pStyle w:val="Nzovnecislovany"/>
      </w:pPr>
    </w:p>
    <w:p w14:paraId="3971A140" w14:textId="77777777" w:rsidR="002F0A63" w:rsidRDefault="002F0A63" w:rsidP="001E1BE0">
      <w:pPr>
        <w:pStyle w:val="Nzovnecislovany"/>
      </w:pPr>
    </w:p>
    <w:p w14:paraId="5743DCA1" w14:textId="77777777" w:rsidR="002F0A63" w:rsidRDefault="002F0A63" w:rsidP="001E1BE0">
      <w:pPr>
        <w:pStyle w:val="Nzovnecislovany"/>
      </w:pPr>
    </w:p>
    <w:p w14:paraId="6173F829" w14:textId="77777777" w:rsidR="002F0A63" w:rsidRDefault="002F0A63" w:rsidP="001E1BE0">
      <w:pPr>
        <w:pStyle w:val="Nzovnecislovany"/>
      </w:pPr>
    </w:p>
    <w:p w14:paraId="39041769" w14:textId="77777777" w:rsidR="0034541B" w:rsidRDefault="0034541B" w:rsidP="001E1BE0">
      <w:pPr>
        <w:pStyle w:val="Nzovnecislovany"/>
      </w:pPr>
    </w:p>
    <w:p w14:paraId="6D02DACD" w14:textId="77777777" w:rsidR="0034541B" w:rsidRDefault="0034541B" w:rsidP="001E1BE0">
      <w:pPr>
        <w:pStyle w:val="Nzovnecislovany"/>
      </w:pPr>
    </w:p>
    <w:p w14:paraId="2190EB80" w14:textId="77777777" w:rsidR="002F0A63" w:rsidRDefault="002F0A63" w:rsidP="001E1BE0">
      <w:pPr>
        <w:pStyle w:val="Nzovnecislovany"/>
      </w:pPr>
    </w:p>
    <w:p w14:paraId="4FA75F3F" w14:textId="77777777" w:rsidR="002F0A63" w:rsidRDefault="002F0A63" w:rsidP="001E1BE0">
      <w:pPr>
        <w:pStyle w:val="Nzovnecislovany"/>
      </w:pPr>
    </w:p>
    <w:p w14:paraId="62FDD43E" w14:textId="77777777" w:rsidR="002F0A63" w:rsidRPr="002F0A63" w:rsidRDefault="002F0A63" w:rsidP="001E1BE0">
      <w:pPr>
        <w:pStyle w:val="Nzovnecislovany"/>
      </w:pPr>
    </w:p>
    <w:p w14:paraId="3EC43EFE" w14:textId="77777777" w:rsidR="001E1BE0" w:rsidRPr="002F0A63" w:rsidRDefault="001E1BE0" w:rsidP="001E1BE0">
      <w:pPr>
        <w:pStyle w:val="Nzovnecislovany"/>
      </w:pPr>
    </w:p>
    <w:p w14:paraId="09B16267" w14:textId="77777777" w:rsidR="001E1BE0" w:rsidRDefault="001E1BE0" w:rsidP="001E1BE0">
      <w:pPr>
        <w:pStyle w:val="Nzovnecislovany"/>
      </w:pPr>
    </w:p>
    <w:p w14:paraId="7518D1DF" w14:textId="77777777" w:rsidR="002A4C71" w:rsidRDefault="002A4C71" w:rsidP="001E1BE0">
      <w:pPr>
        <w:pStyle w:val="Nzovnecislovany"/>
      </w:pPr>
    </w:p>
    <w:p w14:paraId="54384AA7" w14:textId="77777777" w:rsidR="002A4C71" w:rsidRDefault="002A4C71" w:rsidP="001E1BE0">
      <w:pPr>
        <w:pStyle w:val="Nzovnecislovany"/>
      </w:pPr>
    </w:p>
    <w:p w14:paraId="0E94BF37" w14:textId="77777777" w:rsidR="009B3DA8" w:rsidRDefault="009B3DA8" w:rsidP="001E1BE0">
      <w:pPr>
        <w:pStyle w:val="Nzovnecislovany"/>
      </w:pPr>
    </w:p>
    <w:p w14:paraId="7B784C96" w14:textId="1F843CAA" w:rsidR="005B3470" w:rsidRDefault="003865C6" w:rsidP="001E1BE0">
      <w:pPr>
        <w:pStyle w:val="Nzovnecislovany"/>
      </w:pPr>
      <w:r>
        <w:t xml:space="preserve"> </w:t>
      </w:r>
    </w:p>
    <w:p w14:paraId="511F0BC1" w14:textId="77777777" w:rsidR="001E1BE0" w:rsidRPr="002F0A63" w:rsidRDefault="001E1BE0" w:rsidP="001E1BE0">
      <w:pPr>
        <w:pStyle w:val="Titulnstranynadpisy"/>
      </w:pPr>
      <w:r w:rsidRPr="005B3470">
        <w:rPr>
          <w:szCs w:val="34"/>
        </w:rPr>
        <w:t>Poďakovanie</w:t>
      </w:r>
      <w:r w:rsidRPr="002F0A63">
        <w:t xml:space="preserve"> </w:t>
      </w:r>
    </w:p>
    <w:p w14:paraId="7FA74476" w14:textId="3D76A978" w:rsidR="001E1BE0" w:rsidRPr="002F0A63" w:rsidRDefault="006E5E1A" w:rsidP="002F3D52">
      <w:pPr>
        <w:spacing w:before="0"/>
        <w:ind w:firstLine="709"/>
        <w:jc w:val="left"/>
        <w:rPr>
          <w:rFonts w:ascii="Cambria" w:hAnsi="Cambria"/>
          <w:b/>
          <w:spacing w:val="5"/>
          <w:kern w:val="28"/>
          <w:sz w:val="32"/>
          <w:szCs w:val="32"/>
        </w:rPr>
      </w:pPr>
      <w:r w:rsidRPr="006E5E1A">
        <w:t xml:space="preserve">Rád by som vyjadril svoju úprimnú vďaku </w:t>
      </w:r>
      <w:r w:rsidRPr="00D733F6">
        <w:t xml:space="preserve">prof. Ing. Elena </w:t>
      </w:r>
      <w:proofErr w:type="spellStart"/>
      <w:r w:rsidRPr="00D733F6">
        <w:t>Zaitseva</w:t>
      </w:r>
      <w:proofErr w:type="spellEnd"/>
      <w:r w:rsidRPr="00D733F6">
        <w:t>, PhD</w:t>
      </w:r>
      <w:r w:rsidR="00574877">
        <w:t>.</w:t>
      </w:r>
      <w:r w:rsidRPr="006E5E1A">
        <w:t>, vedúcej mojej bakalárskej práce, za jej cenné rady, návrhy a odbornú pomoc, ktoré mi veľmi pomohli</w:t>
      </w:r>
      <w:r w:rsidR="003865C6">
        <w:t xml:space="preserve"> pri vypracovaní tohto projektu</w:t>
      </w:r>
      <w:r w:rsidRPr="006E5E1A">
        <w:t xml:space="preserve">. Osobitné poďakovanie patrí mojej rodine a priateľom za ich </w:t>
      </w:r>
      <w:proofErr w:type="spellStart"/>
      <w:r w:rsidRPr="006E5E1A">
        <w:t>nepostrádateľnú</w:t>
      </w:r>
      <w:proofErr w:type="spellEnd"/>
      <w:r w:rsidRPr="006E5E1A">
        <w:t xml:space="preserve"> podporu a pomoc počas celej mojej študentskej kariéry. Bez nich by som nedokázal</w:t>
      </w:r>
      <w:r w:rsidR="003865C6">
        <w:t xml:space="preserve"> dosiahnuť to, čo som dosiahol.</w:t>
      </w:r>
      <w:r w:rsidR="001E1BE0" w:rsidRPr="002F0A63">
        <w:br w:type="page"/>
      </w:r>
    </w:p>
    <w:p w14:paraId="4EFA695D" w14:textId="77777777" w:rsidR="00D06527" w:rsidRPr="002D0920" w:rsidRDefault="00D06527" w:rsidP="001E1BE0">
      <w:pPr>
        <w:pStyle w:val="Abstraktnazov"/>
        <w:spacing w:before="1440"/>
      </w:pPr>
      <w:r w:rsidRPr="002D0920">
        <w:lastRenderedPageBreak/>
        <w:t>Abstrakt</w:t>
      </w:r>
    </w:p>
    <w:p w14:paraId="27CA2695" w14:textId="59EDCA06" w:rsidR="00574877" w:rsidRPr="00603E06" w:rsidRDefault="00574877" w:rsidP="00CB69D7">
      <w:pPr>
        <w:pStyle w:val="Nzovfakulty"/>
        <w:spacing w:line="360" w:lineRule="auto"/>
        <w:jc w:val="both"/>
        <w:rPr>
          <w:sz w:val="22"/>
          <w:szCs w:val="22"/>
        </w:rPr>
      </w:pPr>
      <w:r w:rsidRPr="00574877">
        <w:rPr>
          <w:sz w:val="22"/>
          <w:szCs w:val="24"/>
        </w:rPr>
        <w:t>MEŠINA, Erik:</w:t>
      </w:r>
      <w:r>
        <w:rPr>
          <w:b/>
          <w:sz w:val="22"/>
          <w:szCs w:val="24"/>
        </w:rPr>
        <w:t xml:space="preserve"> </w:t>
      </w:r>
      <w:r w:rsidRPr="00574877">
        <w:rPr>
          <w:i/>
          <w:sz w:val="22"/>
          <w:szCs w:val="22"/>
        </w:rPr>
        <w:t xml:space="preserve">Hodnotenie rizika misie </w:t>
      </w:r>
      <w:proofErr w:type="spellStart"/>
      <w:r w:rsidRPr="00574877">
        <w:rPr>
          <w:i/>
          <w:sz w:val="22"/>
          <w:szCs w:val="22"/>
        </w:rPr>
        <w:t>dronov</w:t>
      </w:r>
      <w:proofErr w:type="spellEnd"/>
      <w:r>
        <w:rPr>
          <w:sz w:val="22"/>
          <w:szCs w:val="24"/>
        </w:rPr>
        <w:t>. [Bakalárska práca] – Žilinská univerzita v</w:t>
      </w:r>
      <w:r w:rsidR="007B5454">
        <w:rPr>
          <w:sz w:val="22"/>
          <w:szCs w:val="24"/>
        </w:rPr>
        <w:t> </w:t>
      </w:r>
      <w:r>
        <w:rPr>
          <w:sz w:val="22"/>
          <w:szCs w:val="24"/>
        </w:rPr>
        <w:t>Žili</w:t>
      </w:r>
      <w:r w:rsidR="007B5454">
        <w:rPr>
          <w:sz w:val="22"/>
          <w:szCs w:val="24"/>
        </w:rPr>
        <w:t>ne,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4"/>
        </w:rPr>
        <w:t>Fakulta riadenia a</w:t>
      </w:r>
      <w:r w:rsidR="00512595">
        <w:rPr>
          <w:sz w:val="22"/>
          <w:szCs w:val="24"/>
        </w:rPr>
        <w:t> </w:t>
      </w:r>
      <w:r w:rsidRPr="00574877">
        <w:rPr>
          <w:sz w:val="22"/>
          <w:szCs w:val="24"/>
        </w:rPr>
        <w:t>informatiky</w:t>
      </w:r>
      <w:r w:rsidR="00512595">
        <w:rPr>
          <w:sz w:val="22"/>
          <w:szCs w:val="24"/>
        </w:rPr>
        <w:t xml:space="preserve">, Katedra </w:t>
      </w:r>
      <w:r w:rsidR="00246DAA">
        <w:rPr>
          <w:sz w:val="22"/>
          <w:szCs w:val="24"/>
        </w:rPr>
        <w:t>i</w:t>
      </w:r>
      <w:r w:rsidR="00512595">
        <w:rPr>
          <w:sz w:val="22"/>
          <w:szCs w:val="24"/>
        </w:rPr>
        <w:t>nformatiky.</w:t>
      </w:r>
      <w:r>
        <w:rPr>
          <w:sz w:val="22"/>
          <w:szCs w:val="24"/>
        </w:rPr>
        <w:t xml:space="preserve"> – </w:t>
      </w:r>
      <w:r w:rsidRPr="00574877">
        <w:rPr>
          <w:sz w:val="22"/>
          <w:szCs w:val="24"/>
        </w:rPr>
        <w:t>Vedúci práce: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2"/>
        </w:rPr>
        <w:t xml:space="preserve">prof. Ing. Elena </w:t>
      </w:r>
      <w:proofErr w:type="spellStart"/>
      <w:r w:rsidRPr="00574877">
        <w:rPr>
          <w:sz w:val="22"/>
          <w:szCs w:val="22"/>
        </w:rPr>
        <w:t>Zaitseva</w:t>
      </w:r>
      <w:proofErr w:type="spellEnd"/>
      <w:r w:rsidRPr="00574877">
        <w:rPr>
          <w:sz w:val="22"/>
          <w:szCs w:val="22"/>
        </w:rPr>
        <w:t>, PhD</w:t>
      </w:r>
      <w:r>
        <w:rPr>
          <w:sz w:val="22"/>
          <w:szCs w:val="22"/>
        </w:rPr>
        <w:t xml:space="preserve">. – </w:t>
      </w:r>
      <w:r w:rsidRPr="00574877">
        <w:rPr>
          <w:sz w:val="22"/>
          <w:szCs w:val="22"/>
        </w:rPr>
        <w:t>Stupeň odbornej</w:t>
      </w:r>
      <w:r>
        <w:rPr>
          <w:sz w:val="22"/>
          <w:szCs w:val="22"/>
        </w:rPr>
        <w:t xml:space="preserve"> </w:t>
      </w:r>
      <w:r w:rsidR="00603E06">
        <w:rPr>
          <w:sz w:val="22"/>
          <w:szCs w:val="22"/>
        </w:rPr>
        <w:t>kvalifikácie: B</w:t>
      </w:r>
      <w:r w:rsidRPr="00574877">
        <w:rPr>
          <w:sz w:val="22"/>
          <w:szCs w:val="22"/>
        </w:rPr>
        <w:t>akalár</w:t>
      </w:r>
      <w:r w:rsidR="00603E06">
        <w:rPr>
          <w:sz w:val="22"/>
          <w:szCs w:val="22"/>
        </w:rPr>
        <w:t xml:space="preserve"> v odbore Informatika</w:t>
      </w:r>
      <w:r w:rsidRPr="00574877">
        <w:rPr>
          <w:sz w:val="22"/>
          <w:szCs w:val="22"/>
        </w:rPr>
        <w:t>. – Žilina</w:t>
      </w:r>
      <w:r w:rsidR="00603E06">
        <w:rPr>
          <w:sz w:val="22"/>
          <w:szCs w:val="22"/>
        </w:rPr>
        <w:t xml:space="preserve">: </w:t>
      </w:r>
      <w:r w:rsidR="00603E06" w:rsidRPr="00603E06">
        <w:rPr>
          <w:sz w:val="22"/>
          <w:szCs w:val="22"/>
        </w:rPr>
        <w:t>FRI ŽU v Žiline</w:t>
      </w:r>
      <w:r w:rsidRPr="00603E06">
        <w:rPr>
          <w:sz w:val="22"/>
          <w:szCs w:val="22"/>
        </w:rPr>
        <w:t xml:space="preserve">, </w:t>
      </w:r>
      <w:r w:rsidR="00603E06">
        <w:rPr>
          <w:sz w:val="22"/>
          <w:szCs w:val="22"/>
        </w:rPr>
        <w:t>2024 –</w:t>
      </w:r>
      <w:r w:rsidRPr="00603E06">
        <w:rPr>
          <w:sz w:val="22"/>
          <w:szCs w:val="22"/>
        </w:rPr>
        <w:t xml:space="preserve"> 30 s.</w:t>
      </w:r>
    </w:p>
    <w:p w14:paraId="7B6BD41F" w14:textId="55DC7199" w:rsid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574877">
        <w:rPr>
          <w:sz w:val="22"/>
          <w:szCs w:val="22"/>
        </w:rPr>
        <w:t>Práca sa zameriava na monitorovacie úlohy využ</w:t>
      </w:r>
      <w:r w:rsidRPr="003D576F">
        <w:rPr>
          <w:sz w:val="22"/>
          <w:szCs w:val="24"/>
        </w:rPr>
        <w:t xml:space="preserve">ívajúce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>, pri ktorých</w:t>
      </w:r>
      <w:r w:rsidR="00E84B19">
        <w:rPr>
          <w:sz w:val="22"/>
          <w:szCs w:val="24"/>
        </w:rPr>
        <w:t xml:space="preserve"> tieto</w:t>
      </w:r>
      <w:r w:rsidRPr="003D576F">
        <w:rPr>
          <w:sz w:val="22"/>
          <w:szCs w:val="24"/>
        </w:rPr>
        <w:t xml:space="preserve">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 xml:space="preserve"> prechádzajú kontrolnými bodmi na zber údajov, ktoré sú následne prenesené do operačného strediska. Cieľom je vyhodnotiť spoľahlivosť misií pre N monitorovacích problémov, pri ktorých S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 prechádza cez T kontrolných bodov. Existujú dva typy kontrolných bodov: tie, ktoré sú výlučné pre trasu jedného </w:t>
      </w:r>
      <w:proofErr w:type="spellStart"/>
      <w:r w:rsidRPr="003D576F">
        <w:rPr>
          <w:sz w:val="22"/>
          <w:szCs w:val="24"/>
        </w:rPr>
        <w:t>drona</w:t>
      </w:r>
      <w:proofErr w:type="spellEnd"/>
      <w:r w:rsidRPr="003D576F">
        <w:rPr>
          <w:sz w:val="22"/>
          <w:szCs w:val="24"/>
        </w:rPr>
        <w:t xml:space="preserve">, a tie, ktoré sú zdieľané medzi viacerými </w:t>
      </w:r>
      <w:proofErr w:type="spellStart"/>
      <w:r w:rsidRPr="003D576F">
        <w:rPr>
          <w:sz w:val="22"/>
          <w:szCs w:val="24"/>
        </w:rPr>
        <w:t>dronmi</w:t>
      </w:r>
      <w:proofErr w:type="spellEnd"/>
      <w:r w:rsidRPr="003D576F">
        <w:rPr>
          <w:sz w:val="22"/>
          <w:szCs w:val="24"/>
        </w:rPr>
        <w:t xml:space="preserve">. Každý kontrolný bod je hodnotený ako "výborný", "akceptovateľný" alebo "neakceptovateľný" na základe pravdepodobností zhromaždených údajov. Hodnotenie misií prebieha vo dvoch režimoch: paralelnom a sériovom uskutočnení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, ktorý si používateľ vyberá. Pri sériovom uskutočnení sa spoľahlivosť počíta ako súčin pravdepodobností zhromaždenia údajov na kontrolných bodoch. Pre paralelné uskutočnenie sa spoľahlivosť vypočíta na základe nepodelených a podelených kontrolných bodov samostatne. Príklady ilustrujú výpočty spoľahlivosti pre oba režimy. Možným rozšírením je grafické znázornenie vzťahov medzi kontrolnými bodmi. </w:t>
      </w:r>
    </w:p>
    <w:p w14:paraId="2F41446E" w14:textId="282A5BFE" w:rsidR="000E7ADC" w:rsidRP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443CFA">
        <w:rPr>
          <w:b/>
          <w:sz w:val="22"/>
          <w:szCs w:val="24"/>
        </w:rPr>
        <w:t>Kľúčové slová:</w:t>
      </w:r>
      <w:r w:rsidRPr="003D576F">
        <w:rPr>
          <w:sz w:val="22"/>
          <w:szCs w:val="24"/>
        </w:rPr>
        <w:t xml:space="preserve"> </w:t>
      </w:r>
      <w:proofErr w:type="spellStart"/>
      <w:r w:rsidR="00386369" w:rsidRPr="00386369">
        <w:rPr>
          <w:sz w:val="22"/>
          <w:szCs w:val="24"/>
        </w:rPr>
        <w:t>drony</w:t>
      </w:r>
      <w:proofErr w:type="spellEnd"/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kontrolné body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</w:t>
      </w:r>
      <w:r w:rsidR="00A67E5B">
        <w:rPr>
          <w:sz w:val="22"/>
          <w:szCs w:val="24"/>
        </w:rPr>
        <w:t>paralelný režim, sériový režim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spoľahlivosť</w:t>
      </w:r>
      <w:r w:rsidRPr="003D576F">
        <w:rPr>
          <w:sz w:val="22"/>
          <w:szCs w:val="24"/>
        </w:rPr>
        <w:t>.</w:t>
      </w:r>
    </w:p>
    <w:p w14:paraId="27797AAC" w14:textId="150EE725" w:rsidR="003D576F" w:rsidRDefault="003D576F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7C62651" w14:textId="07B8F441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5D7F1AC8" w14:textId="70335B32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D3E869F" w14:textId="62BF6C8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4B39776" w14:textId="4E3F2D6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8BDCE3D" w14:textId="77777777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5EAEAC7" w14:textId="77777777" w:rsidR="0093321A" w:rsidRPr="001D6DB6" w:rsidRDefault="0093321A" w:rsidP="00E84B19">
      <w:pPr>
        <w:pStyle w:val="Abstraktnazov"/>
        <w:spacing w:before="1440"/>
      </w:pPr>
      <w:proofErr w:type="spellStart"/>
      <w:r w:rsidRPr="001D6DB6">
        <w:lastRenderedPageBreak/>
        <w:t>Abstract</w:t>
      </w:r>
      <w:proofErr w:type="spellEnd"/>
    </w:p>
    <w:p w14:paraId="3B4EF7C5" w14:textId="4269F1E5" w:rsidR="00CB69D7" w:rsidRDefault="00D4656F" w:rsidP="00E84B19">
      <w:r w:rsidRPr="00D4656F">
        <w:t xml:space="preserve">MEŠINA, Erik: </w:t>
      </w:r>
      <w:r w:rsidRPr="00AD7F03">
        <w:rPr>
          <w:i/>
        </w:rPr>
        <w:t xml:space="preserve">Risk </w:t>
      </w:r>
      <w:proofErr w:type="spellStart"/>
      <w:r w:rsidRPr="00AD7F03">
        <w:rPr>
          <w:i/>
        </w:rPr>
        <w:t>evaluation</w:t>
      </w:r>
      <w:proofErr w:type="spellEnd"/>
      <w:r w:rsidRPr="00AD7F03">
        <w:rPr>
          <w:i/>
        </w:rPr>
        <w:t xml:space="preserve"> of </w:t>
      </w:r>
      <w:proofErr w:type="spellStart"/>
      <w:r w:rsidRPr="00AD7F03">
        <w:rPr>
          <w:i/>
        </w:rPr>
        <w:t>drone</w:t>
      </w:r>
      <w:proofErr w:type="spellEnd"/>
      <w:r w:rsidRPr="00AD7F03">
        <w:rPr>
          <w:i/>
        </w:rPr>
        <w:t xml:space="preserve"> </w:t>
      </w:r>
      <w:proofErr w:type="spellStart"/>
      <w:r w:rsidRPr="00AD7F03">
        <w:rPr>
          <w:i/>
        </w:rPr>
        <w:t>mission</w:t>
      </w:r>
      <w:proofErr w:type="spellEnd"/>
      <w:r>
        <w:t>. [</w:t>
      </w:r>
      <w:proofErr w:type="spellStart"/>
      <w:r>
        <w:t>Bachelor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] – </w:t>
      </w:r>
      <w:proofErr w:type="spellStart"/>
      <w:r w:rsidRPr="00D4656F">
        <w:t>University</w:t>
      </w:r>
      <w:proofErr w:type="spellEnd"/>
      <w:r w:rsidRPr="00D4656F">
        <w:t xml:space="preserve"> of Žilina. </w:t>
      </w:r>
      <w:proofErr w:type="spellStart"/>
      <w:r w:rsidR="00621689" w:rsidRPr="00621689">
        <w:t>Faculty</w:t>
      </w:r>
      <w:proofErr w:type="spellEnd"/>
      <w:r w:rsidR="00621689" w:rsidRPr="00621689">
        <w:t xml:space="preserve"> of Management </w:t>
      </w:r>
      <w:proofErr w:type="spellStart"/>
      <w:r w:rsidR="00621689" w:rsidRPr="00621689">
        <w:t>Science</w:t>
      </w:r>
      <w:proofErr w:type="spellEnd"/>
      <w:r w:rsidR="00621689" w:rsidRPr="00621689">
        <w:t xml:space="preserve"> and </w:t>
      </w:r>
      <w:proofErr w:type="spellStart"/>
      <w:r w:rsidR="00621689" w:rsidRPr="00621689">
        <w:t>Informatics</w:t>
      </w:r>
      <w:proofErr w:type="spellEnd"/>
      <w:r w:rsidR="00621689" w:rsidRPr="00621689">
        <w:t xml:space="preserve">, Department of </w:t>
      </w:r>
      <w:proofErr w:type="spellStart"/>
      <w:r w:rsidR="00621689" w:rsidRPr="00621689">
        <w:t>Informatics</w:t>
      </w:r>
      <w:proofErr w:type="spellEnd"/>
      <w:r w:rsidRPr="00D4656F">
        <w:t xml:space="preserve">. – </w:t>
      </w:r>
      <w:proofErr w:type="spellStart"/>
      <w:r w:rsidRPr="00D4656F">
        <w:t>Supervisor</w:t>
      </w:r>
      <w:proofErr w:type="spellEnd"/>
      <w:r w:rsidRPr="00D4656F">
        <w:t xml:space="preserve">: Prof. Ing. Elena </w:t>
      </w:r>
      <w:proofErr w:type="spellStart"/>
      <w:r w:rsidRPr="00D4656F">
        <w:t>Zaitseva</w:t>
      </w:r>
      <w:proofErr w:type="spellEnd"/>
      <w:r w:rsidRPr="00D4656F">
        <w:t xml:space="preserve">, PhD. – </w:t>
      </w:r>
      <w:proofErr w:type="spellStart"/>
      <w:r w:rsidRPr="00D4656F">
        <w:t>Degree</w:t>
      </w:r>
      <w:proofErr w:type="spellEnd"/>
      <w:r w:rsidRPr="00D4656F">
        <w:t xml:space="preserve">: </w:t>
      </w:r>
      <w:proofErr w:type="spellStart"/>
      <w:r w:rsidRPr="00D4656F">
        <w:t>Bachelor</w:t>
      </w:r>
      <w:proofErr w:type="spellEnd"/>
      <w:r w:rsidRPr="00D4656F">
        <w:t xml:space="preserve"> in </w:t>
      </w:r>
      <w:proofErr w:type="spellStart"/>
      <w:r w:rsidRPr="00D4656F">
        <w:t>Computer</w:t>
      </w:r>
      <w:proofErr w:type="spellEnd"/>
      <w:r w:rsidRPr="00D4656F">
        <w:t xml:space="preserve"> </w:t>
      </w:r>
      <w:proofErr w:type="spellStart"/>
      <w:r w:rsidRPr="00D4656F">
        <w:t>Science</w:t>
      </w:r>
      <w:proofErr w:type="spellEnd"/>
      <w:r w:rsidRPr="00D4656F">
        <w:t>. – Žilina</w:t>
      </w:r>
      <w:r w:rsidR="00CB69D7">
        <w:t xml:space="preserve">: FRI ŽU in Žilina, 2024 – 30 </w:t>
      </w:r>
      <w:proofErr w:type="spellStart"/>
      <w:r w:rsidR="00471A1B">
        <w:t>p</w:t>
      </w:r>
      <w:r w:rsidR="00CB69D7">
        <w:t>p</w:t>
      </w:r>
      <w:proofErr w:type="spellEnd"/>
      <w:r w:rsidRPr="00D4656F">
        <w:t xml:space="preserve">. </w:t>
      </w:r>
    </w:p>
    <w:p w14:paraId="18D9896A" w14:textId="6ED60367" w:rsidR="00E84B19" w:rsidRDefault="00D4656F" w:rsidP="00E84B19"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 </w:t>
      </w:r>
      <w:proofErr w:type="spellStart"/>
      <w:r w:rsidRPr="00D4656F">
        <w:t>focuses</w:t>
      </w:r>
      <w:proofErr w:type="spellEnd"/>
      <w:r w:rsidRPr="00D4656F">
        <w:t xml:space="preserve"> on monitoring </w:t>
      </w:r>
      <w:proofErr w:type="spellStart"/>
      <w:r w:rsidRPr="00D4656F">
        <w:t>tasks</w:t>
      </w:r>
      <w:proofErr w:type="spellEnd"/>
      <w:r w:rsidRPr="00D4656F">
        <w:t xml:space="preserve"> </w:t>
      </w:r>
      <w:proofErr w:type="spellStart"/>
      <w:r w:rsidRPr="00D4656F">
        <w:t>utilizing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="00E84B19">
        <w:t xml:space="preserve"> </w:t>
      </w:r>
      <w:proofErr w:type="spellStart"/>
      <w:r w:rsidR="00E84B19">
        <w:t>these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navigate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to </w:t>
      </w:r>
      <w:proofErr w:type="spellStart"/>
      <w:r w:rsidRPr="00D4656F">
        <w:t>gather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, </w:t>
      </w:r>
      <w:proofErr w:type="spellStart"/>
      <w:r w:rsidRPr="00D4656F">
        <w:t>subsequently</w:t>
      </w:r>
      <w:proofErr w:type="spellEnd"/>
      <w:r w:rsidRPr="00D4656F">
        <w:t xml:space="preserve"> </w:t>
      </w:r>
      <w:proofErr w:type="spellStart"/>
      <w:r w:rsidRPr="00D4656F">
        <w:t>transmitted</w:t>
      </w:r>
      <w:proofErr w:type="spellEnd"/>
      <w:r w:rsidRPr="00D4656F">
        <w:t xml:space="preserve"> to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operational</w:t>
      </w:r>
      <w:proofErr w:type="spellEnd"/>
      <w:r w:rsidRPr="00D4656F">
        <w:t xml:space="preserve"> center.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objective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to </w:t>
      </w:r>
      <w:proofErr w:type="spellStart"/>
      <w:r w:rsidRPr="00D4656F">
        <w:t>evaluate</w:t>
      </w:r>
      <w:proofErr w:type="spellEnd"/>
      <w:r w:rsidRPr="00D4656F">
        <w:t xml:space="preserve">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of </w:t>
      </w:r>
      <w:proofErr w:type="spellStart"/>
      <w:r w:rsidRPr="00D4656F">
        <w:t>missions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N monitoring </w:t>
      </w:r>
      <w:proofErr w:type="spellStart"/>
      <w:r w:rsidRPr="00D4656F">
        <w:t>problems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Pr="00D4656F">
        <w:t xml:space="preserve"> S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pass</w:t>
      </w:r>
      <w:proofErr w:type="spellEnd"/>
      <w:r w:rsidRPr="00D4656F">
        <w:t xml:space="preserve"> </w:t>
      </w:r>
      <w:proofErr w:type="spellStart"/>
      <w:r w:rsidRPr="00D4656F">
        <w:t>through</w:t>
      </w:r>
      <w:proofErr w:type="spellEnd"/>
      <w:r w:rsidRPr="00D4656F">
        <w:t xml:space="preserve"> 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There</w:t>
      </w:r>
      <w:proofErr w:type="spellEnd"/>
      <w:r w:rsidRPr="00D4656F">
        <w:t xml:space="preserve"> are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types</w:t>
      </w:r>
      <w:proofErr w:type="spellEnd"/>
      <w:r w:rsidRPr="00D4656F">
        <w:t xml:space="preserve"> of </w:t>
      </w:r>
      <w:proofErr w:type="spellStart"/>
      <w:r w:rsidRPr="00D4656F">
        <w:t>checkpoints</w:t>
      </w:r>
      <w:proofErr w:type="spellEnd"/>
      <w:r w:rsidRPr="00D4656F">
        <w:t xml:space="preserve">: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exclusive</w:t>
      </w:r>
      <w:proofErr w:type="spellEnd"/>
      <w:r w:rsidRPr="00D4656F">
        <w:t xml:space="preserve"> to </w:t>
      </w:r>
      <w:proofErr w:type="spellStart"/>
      <w:r w:rsidRPr="00D4656F">
        <w:t>one</w:t>
      </w:r>
      <w:proofErr w:type="spellEnd"/>
      <w:r w:rsidRPr="00D4656F">
        <w:t xml:space="preserve"> </w:t>
      </w:r>
      <w:proofErr w:type="spellStart"/>
      <w:r w:rsidRPr="00D4656F">
        <w:t>drone's</w:t>
      </w:r>
      <w:proofErr w:type="spellEnd"/>
      <w:r w:rsidRPr="00D4656F">
        <w:t xml:space="preserve"> </w:t>
      </w:r>
      <w:proofErr w:type="spellStart"/>
      <w:r w:rsidRPr="00D4656F">
        <w:t>route</w:t>
      </w:r>
      <w:proofErr w:type="spellEnd"/>
      <w:r w:rsidRPr="00D4656F">
        <w:t xml:space="preserve"> and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among</w:t>
      </w:r>
      <w:proofErr w:type="spellEnd"/>
      <w:r w:rsidRPr="00D4656F">
        <w:t xml:space="preserve"> </w:t>
      </w:r>
      <w:proofErr w:type="spellStart"/>
      <w:r w:rsidRPr="00D4656F">
        <w:t>multiple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. </w:t>
      </w:r>
      <w:proofErr w:type="spellStart"/>
      <w:r w:rsidRPr="00D4656F">
        <w:t>Each</w:t>
      </w:r>
      <w:proofErr w:type="spellEnd"/>
      <w:r w:rsidRPr="00D4656F">
        <w:t xml:space="preserve"> </w:t>
      </w:r>
      <w:proofErr w:type="spellStart"/>
      <w:r w:rsidRPr="00D4656F">
        <w:t>checkpoint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evaluated</w:t>
      </w:r>
      <w:proofErr w:type="spellEnd"/>
      <w:r w:rsidRPr="00D4656F">
        <w:t xml:space="preserve"> as "</w:t>
      </w:r>
      <w:proofErr w:type="spellStart"/>
      <w:r w:rsidRPr="00D4656F">
        <w:t>excellent</w:t>
      </w:r>
      <w:proofErr w:type="spellEnd"/>
      <w:r w:rsidRPr="00D4656F">
        <w:t>," "</w:t>
      </w:r>
      <w:proofErr w:type="spellStart"/>
      <w:r w:rsidRPr="00D4656F">
        <w:t>acceptable</w:t>
      </w:r>
      <w:proofErr w:type="spellEnd"/>
      <w:r w:rsidRPr="00D4656F">
        <w:t>," or "</w:t>
      </w:r>
      <w:proofErr w:type="spellStart"/>
      <w:r w:rsidRPr="00D4656F">
        <w:t>unacceptable</w:t>
      </w:r>
      <w:proofErr w:type="spellEnd"/>
      <w:r w:rsidRPr="00D4656F">
        <w:t xml:space="preserve">"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of </w:t>
      </w:r>
      <w:proofErr w:type="spellStart"/>
      <w:r w:rsidRPr="00D4656F">
        <w:t>collected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. </w:t>
      </w:r>
      <w:proofErr w:type="spellStart"/>
      <w:r w:rsidRPr="00D4656F">
        <w:t>Mission</w:t>
      </w:r>
      <w:proofErr w:type="spellEnd"/>
      <w:r w:rsidRPr="00D4656F">
        <w:t xml:space="preserve"> </w:t>
      </w:r>
      <w:proofErr w:type="spellStart"/>
      <w:r w:rsidRPr="00D4656F">
        <w:t>evaluation</w:t>
      </w:r>
      <w:proofErr w:type="spellEnd"/>
      <w:r w:rsidRPr="00D4656F">
        <w:t xml:space="preserve"> </w:t>
      </w:r>
      <w:proofErr w:type="spellStart"/>
      <w:r w:rsidRPr="00D4656F">
        <w:t>occurs</w:t>
      </w:r>
      <w:proofErr w:type="spellEnd"/>
      <w:r w:rsidRPr="00D4656F">
        <w:t xml:space="preserve"> in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: </w:t>
      </w:r>
      <w:proofErr w:type="spellStart"/>
      <w:r w:rsidRPr="00D4656F">
        <w:t>parallel</w:t>
      </w:r>
      <w:proofErr w:type="spellEnd"/>
      <w:r w:rsidRPr="00D4656F">
        <w:t xml:space="preserve"> and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drone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chosen by </w:t>
      </w:r>
      <w:proofErr w:type="spellStart"/>
      <w:r w:rsidRPr="00D4656F">
        <w:t>the</w:t>
      </w:r>
      <w:proofErr w:type="spellEnd"/>
      <w:r w:rsidRPr="00D4656F">
        <w:t xml:space="preserve"> user. In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calculated</w:t>
      </w:r>
      <w:proofErr w:type="spellEnd"/>
      <w:r w:rsidRPr="00D4656F">
        <w:t xml:space="preserve"> as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product</w:t>
      </w:r>
      <w:proofErr w:type="spellEnd"/>
      <w:r w:rsidRPr="00D4656F">
        <w:t xml:space="preserve"> of </w:t>
      </w:r>
      <w:proofErr w:type="spellStart"/>
      <w:r w:rsidRPr="00D4656F">
        <w:t>data</w:t>
      </w:r>
      <w:proofErr w:type="spellEnd"/>
      <w:r w:rsidRPr="00D4656F">
        <w:t xml:space="preserve"> </w:t>
      </w:r>
      <w:proofErr w:type="spellStart"/>
      <w:r w:rsidRPr="00D4656F">
        <w:t>collection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at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computed</w:t>
      </w:r>
      <w:proofErr w:type="spellEnd"/>
      <w:r w:rsidRPr="00D4656F">
        <w:t xml:space="preserve">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exclusive</w:t>
      </w:r>
      <w:proofErr w:type="spellEnd"/>
      <w:r w:rsidRPr="00D4656F">
        <w:t xml:space="preserve"> and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</w:t>
      </w:r>
      <w:proofErr w:type="spellStart"/>
      <w:r w:rsidRPr="00D4656F">
        <w:t>separately</w:t>
      </w:r>
      <w:proofErr w:type="spellEnd"/>
      <w:r w:rsidRPr="00D4656F">
        <w:t xml:space="preserve">. </w:t>
      </w:r>
      <w:proofErr w:type="spellStart"/>
      <w:r w:rsidRPr="00D4656F">
        <w:t>Examples</w:t>
      </w:r>
      <w:proofErr w:type="spellEnd"/>
      <w:r w:rsidRPr="00D4656F">
        <w:t xml:space="preserve"> </w:t>
      </w:r>
      <w:proofErr w:type="spellStart"/>
      <w:r w:rsidRPr="00D4656F">
        <w:t>illustrate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computations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both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. A </w:t>
      </w:r>
      <w:proofErr w:type="spellStart"/>
      <w:r w:rsidRPr="00D4656F">
        <w:t>potential</w:t>
      </w:r>
      <w:proofErr w:type="spellEnd"/>
      <w:r w:rsidRPr="00D4656F">
        <w:t xml:space="preserve"> </w:t>
      </w:r>
      <w:proofErr w:type="spellStart"/>
      <w:r w:rsidRPr="00D4656F">
        <w:t>extension</w:t>
      </w:r>
      <w:proofErr w:type="spellEnd"/>
      <w:r w:rsidRPr="00D4656F">
        <w:t xml:space="preserve"> </w:t>
      </w:r>
      <w:proofErr w:type="spellStart"/>
      <w:r w:rsidRPr="00D4656F">
        <w:t>includes</w:t>
      </w:r>
      <w:proofErr w:type="spellEnd"/>
      <w:r w:rsidRPr="00D4656F">
        <w:t xml:space="preserve"> </w:t>
      </w:r>
      <w:proofErr w:type="spellStart"/>
      <w:r w:rsidRPr="00D4656F">
        <w:t>graphical</w:t>
      </w:r>
      <w:proofErr w:type="spellEnd"/>
      <w:r w:rsidRPr="00D4656F">
        <w:t xml:space="preserve"> </w:t>
      </w:r>
      <w:proofErr w:type="spellStart"/>
      <w:r w:rsidRPr="00D4656F">
        <w:t>representations</w:t>
      </w:r>
      <w:proofErr w:type="spellEnd"/>
      <w:r w:rsidRPr="00D4656F">
        <w:t xml:space="preserve"> of </w:t>
      </w:r>
      <w:proofErr w:type="spellStart"/>
      <w:r w:rsidRPr="00D4656F">
        <w:t>relatio</w:t>
      </w:r>
      <w:r w:rsidR="00CB69D7">
        <w:t>nships</w:t>
      </w:r>
      <w:proofErr w:type="spellEnd"/>
      <w:r w:rsidR="00CB69D7">
        <w:t xml:space="preserve"> </w:t>
      </w:r>
      <w:proofErr w:type="spellStart"/>
      <w:r w:rsidR="00CB69D7">
        <w:t>between</w:t>
      </w:r>
      <w:proofErr w:type="spellEnd"/>
      <w:r w:rsidR="00CB69D7">
        <w:t xml:space="preserve"> </w:t>
      </w:r>
      <w:proofErr w:type="spellStart"/>
      <w:r w:rsidR="00CB69D7">
        <w:t>checkpoints</w:t>
      </w:r>
      <w:proofErr w:type="spellEnd"/>
      <w:r w:rsidR="00CB69D7">
        <w:t>.</w:t>
      </w:r>
    </w:p>
    <w:p w14:paraId="1DF9E0A9" w14:textId="56F57962" w:rsidR="00511577" w:rsidRPr="002F0A63" w:rsidRDefault="00D4656F" w:rsidP="00E84B19">
      <w:proofErr w:type="spellStart"/>
      <w:r w:rsidRPr="00AD7F03">
        <w:rPr>
          <w:b/>
        </w:rPr>
        <w:t>Key</w:t>
      </w:r>
      <w:proofErr w:type="spellEnd"/>
      <w:r w:rsidR="0013412D">
        <w:rPr>
          <w:b/>
        </w:rPr>
        <w:t xml:space="preserve"> </w:t>
      </w:r>
      <w:proofErr w:type="spellStart"/>
      <w:r w:rsidRPr="00AD7F03">
        <w:rPr>
          <w:b/>
        </w:rPr>
        <w:t>words</w:t>
      </w:r>
      <w:proofErr w:type="spellEnd"/>
      <w:r w:rsidRPr="00D4656F">
        <w:t xml:space="preserve">: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checkpoints</w:t>
      </w:r>
      <w:proofErr w:type="spellEnd"/>
      <w:r w:rsidRPr="00D4656F">
        <w:t xml:space="preserve">,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="00581988">
        <w:t>mode</w:t>
      </w:r>
      <w:proofErr w:type="spellEnd"/>
      <w:r w:rsidRPr="00D4656F">
        <w:t>,</w:t>
      </w:r>
      <w:r w:rsidR="00E84B19">
        <w:t xml:space="preserve"> </w:t>
      </w:r>
      <w:proofErr w:type="spellStart"/>
      <w:r w:rsidR="00E84B19">
        <w:t>serial</w:t>
      </w:r>
      <w:proofErr w:type="spellEnd"/>
      <w:r w:rsidR="00E84B19">
        <w:t xml:space="preserve"> </w:t>
      </w:r>
      <w:proofErr w:type="spellStart"/>
      <w:r w:rsidR="00581988">
        <w:t>mode</w:t>
      </w:r>
      <w:proofErr w:type="spellEnd"/>
      <w:r w:rsidR="00E84B19">
        <w:t>,</w:t>
      </w:r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>.</w:t>
      </w:r>
    </w:p>
    <w:p w14:paraId="162C7F73" w14:textId="6D8ECFB5" w:rsidR="00226230" w:rsidRDefault="0022623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AC33B5B" w14:textId="4EC8DB6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A9644AF" w14:textId="41D59284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9629A7C" w14:textId="16CD5A4C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5F0DC184" w14:textId="2DC5CFB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8BEE631" w14:textId="34ABA221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777A9CD" w14:textId="63D9433D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0F557EC" w14:textId="7F3ACDA0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DEF6B9D" w14:textId="35001C82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0528316" w14:textId="587BD75B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2019B46" w14:textId="32AE7E6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B343B8A" w14:textId="4DDCFC37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1C4B727" w14:textId="62B31F9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C254F9A" w14:textId="77777777" w:rsidR="00D4656F" w:rsidRPr="002F0A63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6B3ECD2" w14:textId="77777777" w:rsidR="00DE1709" w:rsidRDefault="00DE1709" w:rsidP="007E6346">
      <w:pPr>
        <w:pStyle w:val="Titulnstranynadpisy"/>
        <w:rPr>
          <w:szCs w:val="34"/>
        </w:rPr>
      </w:pPr>
    </w:p>
    <w:p w14:paraId="44222044" w14:textId="6FE531C9" w:rsidR="00D06527" w:rsidRPr="005B3470" w:rsidRDefault="00D06527" w:rsidP="007E6346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Obsah</w:t>
      </w:r>
    </w:p>
    <w:p w14:paraId="6723402C" w14:textId="4367F5D5" w:rsidR="00A11A97" w:rsidRDefault="00D065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r w:rsidRPr="002F0A63">
        <w:fldChar w:fldCharType="begin"/>
      </w:r>
      <w:r w:rsidRPr="002F0A63">
        <w:instrText xml:space="preserve"> TOC \o "1-4" \h \z \u </w:instrText>
      </w:r>
      <w:r w:rsidRPr="002F0A63">
        <w:fldChar w:fldCharType="separate"/>
      </w:r>
      <w:hyperlink w:anchor="_Toc164624865" w:history="1">
        <w:r w:rsidR="00A11A97" w:rsidRPr="008B7A5F">
          <w:rPr>
            <w:rStyle w:val="Hypertextovprepojenie"/>
          </w:rPr>
          <w:t>Úvod</w:t>
        </w:r>
        <w:r w:rsidR="00A11A97">
          <w:rPr>
            <w:webHidden/>
          </w:rPr>
          <w:tab/>
        </w:r>
        <w:r w:rsidR="00A11A97">
          <w:rPr>
            <w:webHidden/>
          </w:rPr>
          <w:fldChar w:fldCharType="begin"/>
        </w:r>
        <w:r w:rsidR="00A11A97">
          <w:rPr>
            <w:webHidden/>
          </w:rPr>
          <w:instrText xml:space="preserve"> PAGEREF _Toc164624865 \h </w:instrText>
        </w:r>
        <w:r w:rsidR="00A11A97">
          <w:rPr>
            <w:webHidden/>
          </w:rPr>
        </w:r>
        <w:r w:rsidR="00A11A97">
          <w:rPr>
            <w:webHidden/>
          </w:rPr>
          <w:fldChar w:fldCharType="separate"/>
        </w:r>
        <w:r w:rsidR="00A11A97">
          <w:rPr>
            <w:webHidden/>
          </w:rPr>
          <w:t>12</w:t>
        </w:r>
        <w:r w:rsidR="00A11A97">
          <w:rPr>
            <w:webHidden/>
          </w:rPr>
          <w:fldChar w:fldCharType="end"/>
        </w:r>
      </w:hyperlink>
    </w:p>
    <w:p w14:paraId="4E61C168" w14:textId="0653B721" w:rsidR="00A11A97" w:rsidRDefault="00A11A9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4866" w:history="1">
        <w:r w:rsidRPr="008B7A5F">
          <w:rPr>
            <w:rStyle w:val="Hypertextovprepojenie"/>
          </w:rPr>
          <w:t>1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8B7A5F">
          <w:rPr>
            <w:rStyle w:val="Hypertextovprepojenie"/>
          </w:rPr>
          <w:t>Hist</w:t>
        </w:r>
        <w:r w:rsidRPr="008B7A5F">
          <w:rPr>
            <w:rStyle w:val="Hypertextovprepojenie"/>
            <w:rFonts w:cs="Arial"/>
          </w:rPr>
          <w:t>ó</w:t>
        </w:r>
        <w:r w:rsidRPr="008B7A5F">
          <w:rPr>
            <w:rStyle w:val="Hypertextovprepojenie"/>
          </w:rPr>
          <w:t>ria Dronov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745A26D" w14:textId="2C03CCDA" w:rsidR="00A11A97" w:rsidRDefault="00A11A9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4867" w:history="1">
        <w:r w:rsidRPr="008B7A5F">
          <w:rPr>
            <w:rStyle w:val="Hypertextovprepojenie"/>
          </w:rPr>
          <w:t>2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8B7A5F">
          <w:rPr>
            <w:rStyle w:val="Hypertextovprepojenie"/>
          </w:rPr>
          <w:t>Jadro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574FBCC" w14:textId="7297DE75" w:rsidR="00A11A97" w:rsidRDefault="00A11A9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4868" w:history="1">
        <w:r w:rsidRPr="008B7A5F">
          <w:rPr>
            <w:rStyle w:val="Hypertextovprepojenie"/>
          </w:rPr>
          <w:t>2.1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8B7A5F">
          <w:rPr>
            <w:rStyle w:val="Hypertextovprepojenie"/>
          </w:rPr>
          <w:t>Súčasný stav riešenej problematiky doma a v 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53ECB6E5" w14:textId="66D84D24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69" w:history="1">
        <w:r w:rsidRPr="008B7A5F">
          <w:rPr>
            <w:rStyle w:val="Hypertextovprepojenie"/>
          </w:rPr>
          <w:t>2.1.1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Analýza využitia dronov na Slovensku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3B315DB6" w14:textId="0BAEA7B1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70" w:history="1">
        <w:r w:rsidRPr="008B7A5F">
          <w:rPr>
            <w:rStyle w:val="Hypertextovprepojenie"/>
          </w:rPr>
          <w:t>2.1.2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Analýza využitia dronov v 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6FE4E5E2" w14:textId="5CCE1D40" w:rsidR="00A11A97" w:rsidRDefault="00A11A9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4871" w:history="1">
        <w:r w:rsidRPr="008B7A5F">
          <w:rPr>
            <w:rStyle w:val="Hypertextovprepojenie"/>
          </w:rPr>
          <w:t>2.2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8B7A5F">
          <w:rPr>
            <w:rStyle w:val="Hypertextovprepojenie"/>
          </w:rPr>
          <w:t>Cieľ práce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3B53F5FB" w14:textId="32AEB641" w:rsidR="00A11A97" w:rsidRDefault="00A11A9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4872" w:history="1">
        <w:r w:rsidRPr="008B7A5F">
          <w:rPr>
            <w:rStyle w:val="Hypertextovprepojenie"/>
          </w:rPr>
          <w:t>2.3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8B7A5F">
          <w:rPr>
            <w:rStyle w:val="Hypertextovprepojenie"/>
          </w:rPr>
          <w:t>Metodika práce a metódy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F1060CC" w14:textId="11755BA0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73" w:history="1">
        <w:r w:rsidRPr="008B7A5F">
          <w:rPr>
            <w:rStyle w:val="Hypertextovprepojenie"/>
          </w:rPr>
          <w:t>2.3.1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Charakteristika objektu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525E37F1" w14:textId="34084A65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74" w:history="1">
        <w:r w:rsidRPr="008B7A5F">
          <w:rPr>
            <w:rStyle w:val="Hypertextovprepojenie"/>
          </w:rPr>
          <w:t>2.3.2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Teoretické východiská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0394FD7C" w14:textId="510D0383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75" w:history="1">
        <w:r w:rsidRPr="008B7A5F">
          <w:rPr>
            <w:rStyle w:val="Hypertextovprepojenie"/>
          </w:rPr>
          <w:t>2.3.3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Porovnávacia analýza webových a desktopových</w:t>
        </w:r>
        <w:r w:rsidRPr="008B7A5F">
          <w:rPr>
            <w:rStyle w:val="Hypertextovprepojenie"/>
          </w:rPr>
          <w:t xml:space="preserve"> </w:t>
        </w:r>
        <w:r w:rsidRPr="008B7A5F">
          <w:rPr>
            <w:rStyle w:val="Hypertextovprepojenie"/>
          </w:rPr>
          <w:t>aplikácií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5CD24DD" w14:textId="6A38A251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76" w:history="1">
        <w:r w:rsidRPr="008B7A5F">
          <w:rPr>
            <w:rStyle w:val="Hypertextovprepojenie"/>
          </w:rPr>
          <w:t>2.3.4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Porovnávacia analýza programovacích jazykov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2A0BE936" w14:textId="1E8B9615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77" w:history="1">
        <w:r w:rsidRPr="008B7A5F">
          <w:rPr>
            <w:rStyle w:val="Hypertextovprepojenie"/>
          </w:rPr>
          <w:t>2.3.5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Použité metódy vyhodnotenia a interpretácie výsledkov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25FE7591" w14:textId="418A2952" w:rsidR="00A11A97" w:rsidRDefault="00A11A9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4878" w:history="1">
        <w:r w:rsidRPr="008B7A5F">
          <w:rPr>
            <w:rStyle w:val="Hypertextovprepojenie"/>
          </w:rPr>
          <w:t>3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8B7A5F">
          <w:rPr>
            <w:rStyle w:val="Hypertextovprepojenie"/>
          </w:rPr>
          <w:t>Popis softvéru pre hodnotenie rizika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DF0F0F4" w14:textId="6EC55B10" w:rsidR="00A11A97" w:rsidRDefault="00A11A9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4879" w:history="1">
        <w:r w:rsidRPr="008B7A5F">
          <w:rPr>
            <w:rStyle w:val="Hypertextovprepojenie"/>
          </w:rPr>
          <w:t>3.1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8B7A5F">
          <w:rPr>
            <w:rStyle w:val="Hypertextovprepojenie"/>
          </w:rPr>
          <w:t>Postup vývoja softvéru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0F5879BD" w14:textId="4DECC0DF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80" w:history="1">
        <w:r w:rsidRPr="008B7A5F">
          <w:rPr>
            <w:rStyle w:val="Hypertextovprepojenie"/>
          </w:rPr>
          <w:t>3.1.1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Analýza požiadaviek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50430ADF" w14:textId="77B1A26B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81" w:history="1">
        <w:r w:rsidRPr="008B7A5F">
          <w:rPr>
            <w:rStyle w:val="Hypertextovprepojenie"/>
          </w:rPr>
          <w:t>3.1.2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Návrh a architektúra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3704E43B" w14:textId="1B64683D" w:rsidR="00A11A97" w:rsidRDefault="00A11A97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624882" w:history="1">
        <w:r w:rsidRPr="008B7A5F">
          <w:rPr>
            <w:rStyle w:val="Hypertextovprepojenie"/>
          </w:rPr>
          <w:t>3.1.3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8B7A5F">
          <w:rPr>
            <w:rStyle w:val="Hypertextovprepojenie"/>
          </w:rPr>
          <w:t>Implementácia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51B46F65" w14:textId="571700B2" w:rsidR="00A11A97" w:rsidRDefault="00A11A9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4883" w:history="1">
        <w:r w:rsidRPr="008B7A5F">
          <w:rPr>
            <w:rStyle w:val="Hypertextovprepojenie"/>
          </w:rPr>
          <w:t>3.2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8B7A5F">
          <w:rPr>
            <w:rStyle w:val="Hypertextovprepojenie"/>
          </w:rPr>
          <w:t>Popis funkcionality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22245DE" w14:textId="334C256C" w:rsidR="00A11A97" w:rsidRDefault="00A11A97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624884" w:history="1">
        <w:r w:rsidRPr="008B7A5F">
          <w:rPr>
            <w:rStyle w:val="Hypertextovprepojenie"/>
          </w:rPr>
          <w:t>3.3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8B7A5F">
          <w:rPr>
            <w:rStyle w:val="Hypertextovprepojenie"/>
          </w:rPr>
          <w:t>Testovanie a hodnotenie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47DF16C3" w14:textId="32AED54E" w:rsidR="00A11A97" w:rsidRDefault="00A11A9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4885" w:history="1">
        <w:r w:rsidRPr="008B7A5F">
          <w:rPr>
            <w:rStyle w:val="Hypertextovprepojenie"/>
          </w:rPr>
          <w:t>4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8B7A5F">
          <w:rPr>
            <w:rStyle w:val="Hypertextovprepojenie"/>
          </w:rPr>
          <w:t>Diskusia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54790AC2" w14:textId="4C5BE760" w:rsidR="00A11A97" w:rsidRDefault="00A11A9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624886" w:history="1">
        <w:r w:rsidRPr="008B7A5F">
          <w:rPr>
            <w:rStyle w:val="Hypertextovprepojenie"/>
          </w:rPr>
          <w:t>Záver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_Toc164624886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6B90CFF" w14:textId="326BA845" w:rsidR="00502DC4" w:rsidRPr="002F0A63" w:rsidRDefault="00D06527" w:rsidP="00502DC4">
      <w:pPr>
        <w:sectPr w:rsidR="00502DC4" w:rsidRPr="002F0A63" w:rsidSect="004A0289">
          <w:headerReference w:type="default" r:id="rId16"/>
          <w:footerReference w:type="default" r:id="rId17"/>
          <w:headerReference w:type="first" r:id="rId18"/>
          <w:footerReference w:type="first" r:id="rId19"/>
          <w:pgSz w:w="11906" w:h="16838" w:code="9"/>
          <w:pgMar w:top="1418" w:right="1418" w:bottom="1418" w:left="1418" w:header="709" w:footer="709" w:gutter="567"/>
          <w:pgNumType w:start="3"/>
          <w:cols w:space="708"/>
          <w:docGrid w:linePitch="360"/>
        </w:sectPr>
      </w:pPr>
      <w:r w:rsidRPr="002F0A63">
        <w:fldChar w:fldCharType="end"/>
      </w:r>
    </w:p>
    <w:p w14:paraId="2BF77D87" w14:textId="72697A50" w:rsidR="00290204" w:rsidRDefault="00D06527" w:rsidP="00290204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obrázkov</w:t>
      </w:r>
    </w:p>
    <w:p w14:paraId="3F9319EF" w14:textId="0E133752" w:rsidR="00A11A97" w:rsidRDefault="009F2A56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"Obrázok" </w:instrText>
      </w:r>
      <w:r>
        <w:rPr>
          <w:szCs w:val="34"/>
        </w:rPr>
        <w:fldChar w:fldCharType="separate"/>
      </w:r>
      <w:hyperlink w:anchor="_Toc164624887" w:history="1">
        <w:r w:rsidR="00A11A97" w:rsidRPr="00DE2501">
          <w:rPr>
            <w:rStyle w:val="Hypertextovprepojenie"/>
            <w:noProof/>
          </w:rPr>
          <w:t>Obr. 1 Globálny trh s dronmi v rokoch 2022-2032 [5]</w:t>
        </w:r>
        <w:r w:rsidR="00A11A97">
          <w:rPr>
            <w:noProof/>
            <w:webHidden/>
          </w:rPr>
          <w:tab/>
        </w:r>
        <w:r w:rsidR="00A11A97">
          <w:rPr>
            <w:noProof/>
            <w:webHidden/>
          </w:rPr>
          <w:fldChar w:fldCharType="begin"/>
        </w:r>
        <w:r w:rsidR="00A11A97">
          <w:rPr>
            <w:noProof/>
            <w:webHidden/>
          </w:rPr>
          <w:instrText xml:space="preserve"> PAGEREF _Toc164624887 \h </w:instrText>
        </w:r>
        <w:r w:rsidR="00A11A97">
          <w:rPr>
            <w:noProof/>
            <w:webHidden/>
          </w:rPr>
        </w:r>
        <w:r w:rsidR="00A11A97">
          <w:rPr>
            <w:noProof/>
            <w:webHidden/>
          </w:rPr>
          <w:fldChar w:fldCharType="separate"/>
        </w:r>
        <w:r w:rsidR="00A11A97">
          <w:rPr>
            <w:noProof/>
            <w:webHidden/>
          </w:rPr>
          <w:t>16</w:t>
        </w:r>
        <w:r w:rsidR="00A11A97">
          <w:rPr>
            <w:noProof/>
            <w:webHidden/>
          </w:rPr>
          <w:fldChar w:fldCharType="end"/>
        </w:r>
      </w:hyperlink>
    </w:p>
    <w:p w14:paraId="0956C0F1" w14:textId="6602D59D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88" w:history="1">
        <w:r w:rsidRPr="00DE2501">
          <w:rPr>
            <w:rStyle w:val="Hypertextovprepojenie"/>
            <w:noProof/>
          </w:rPr>
          <w:t>Obr. 2 Diagram biznis tried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0348C3B" w14:textId="6E5AFDDE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89" w:history="1">
        <w:r w:rsidRPr="00DE2501">
          <w:rPr>
            <w:rStyle w:val="Hypertextovprepojenie"/>
            <w:noProof/>
          </w:rPr>
          <w:t>Obr. 3 Diagram aktivít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AF4937E" w14:textId="0D4976DB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90" w:history="1">
        <w:r w:rsidRPr="00DE2501">
          <w:rPr>
            <w:rStyle w:val="Hypertextovprepojenie"/>
            <w:noProof/>
          </w:rPr>
          <w:t>Obr. 4 Logo FW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3CB1D5D" w14:textId="72CCABA8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91" w:history="1">
        <w:r w:rsidRPr="00DE2501">
          <w:rPr>
            <w:rStyle w:val="Hypertextovprepojenie"/>
            <w:noProof/>
          </w:rPr>
          <w:t>Obr. 5 Logo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2327BC2" w14:textId="39959985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92" w:history="1">
        <w:r w:rsidRPr="00DE2501">
          <w:rPr>
            <w:rStyle w:val="Hypertextovprepojenie"/>
            <w:noProof/>
          </w:rPr>
          <w:t>Obr. 6 Logo platformy Docker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5C2AECB" w14:textId="110C371E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93" w:history="1">
        <w:r w:rsidRPr="00DE2501">
          <w:rPr>
            <w:rStyle w:val="Hypertextovprepojenie"/>
            <w:noProof/>
          </w:rPr>
          <w:t>Obr. 7 Databázový server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8B8A279" w14:textId="42774337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94" w:history="1">
        <w:r w:rsidRPr="00DE2501">
          <w:rPr>
            <w:rStyle w:val="Hypertextovprepojenie"/>
            <w:noProof/>
          </w:rPr>
          <w:t>Obr. 8 Overenie správnosti prihlasovania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E3DD831" w14:textId="1DED425B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95" w:history="1">
        <w:r w:rsidRPr="00DE2501">
          <w:rPr>
            <w:rStyle w:val="Hypertextovprepojenie"/>
            <w:noProof/>
          </w:rPr>
          <w:t>Obr. 9 Overenie správnosti registrácie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59BC0A4" w14:textId="6062FE6A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96" w:history="1">
        <w:r w:rsidRPr="00DE2501">
          <w:rPr>
            <w:rStyle w:val="Hypertextovprepojenie"/>
            <w:noProof/>
          </w:rPr>
          <w:t>Obr. 10 Testovanie validácie neplatných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33A42B2" w14:textId="41FD1D51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97" w:history="1">
        <w:r w:rsidRPr="00DE2501">
          <w:rPr>
            <w:rStyle w:val="Hypertextovprepojenie"/>
            <w:noProof/>
          </w:rPr>
          <w:t>Obr. 11 Testovanie validácie 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AB8C66B" w14:textId="458CA497" w:rsidR="00502DC4" w:rsidRPr="0025125A" w:rsidRDefault="009F2A56" w:rsidP="0025125A">
      <w:pPr>
        <w:spacing w:before="0" w:line="240" w:lineRule="auto"/>
        <w:jc w:val="left"/>
        <w:rPr>
          <w:b/>
          <w:spacing w:val="5"/>
          <w:kern w:val="28"/>
          <w:sz w:val="32"/>
          <w:szCs w:val="34"/>
        </w:rPr>
      </w:pPr>
      <w:r>
        <w:rPr>
          <w:szCs w:val="34"/>
        </w:rPr>
        <w:fldChar w:fldCharType="end"/>
      </w:r>
      <w:r w:rsidR="00502DC4" w:rsidRPr="002F0A63">
        <w:br w:type="page"/>
      </w:r>
    </w:p>
    <w:p w14:paraId="3DA0B92F" w14:textId="15435D13" w:rsidR="00CD2BBB" w:rsidRDefault="00CD2BBB" w:rsidP="00226230">
      <w:pPr>
        <w:pStyle w:val="Titulnstranynadpisy"/>
        <w:spacing w:before="360"/>
        <w:rPr>
          <w:szCs w:val="34"/>
        </w:rPr>
      </w:pPr>
      <w:r w:rsidRPr="005B3470">
        <w:rPr>
          <w:szCs w:val="34"/>
        </w:rPr>
        <w:lastRenderedPageBreak/>
        <w:t>Zoznam tabuliek</w:t>
      </w:r>
    </w:p>
    <w:p w14:paraId="62422C52" w14:textId="5FDAF307" w:rsidR="00A11A97" w:rsidRDefault="0018491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"Tabuľka" </w:instrText>
      </w:r>
      <w:r>
        <w:rPr>
          <w:szCs w:val="34"/>
        </w:rPr>
        <w:fldChar w:fldCharType="separate"/>
      </w:r>
      <w:hyperlink w:anchor="_Toc164624898" w:history="1">
        <w:r w:rsidR="00A11A97" w:rsidRPr="00B25397">
          <w:rPr>
            <w:rStyle w:val="Hypertextovprepojenie"/>
            <w:noProof/>
          </w:rPr>
          <w:t>Tabuľka 1: Porovnanie webových a desktopových aplikácií (Erik Mešina, 2024)</w:t>
        </w:r>
        <w:r w:rsidR="00A11A97">
          <w:rPr>
            <w:noProof/>
            <w:webHidden/>
          </w:rPr>
          <w:tab/>
        </w:r>
        <w:r w:rsidR="00A11A97">
          <w:rPr>
            <w:noProof/>
            <w:webHidden/>
          </w:rPr>
          <w:fldChar w:fldCharType="begin"/>
        </w:r>
        <w:r w:rsidR="00A11A97">
          <w:rPr>
            <w:noProof/>
            <w:webHidden/>
          </w:rPr>
          <w:instrText xml:space="preserve"> PAGEREF _Toc164624898 \h </w:instrText>
        </w:r>
        <w:r w:rsidR="00A11A97">
          <w:rPr>
            <w:noProof/>
            <w:webHidden/>
          </w:rPr>
        </w:r>
        <w:r w:rsidR="00A11A97">
          <w:rPr>
            <w:noProof/>
            <w:webHidden/>
          </w:rPr>
          <w:fldChar w:fldCharType="separate"/>
        </w:r>
        <w:r w:rsidR="00A11A97">
          <w:rPr>
            <w:noProof/>
            <w:webHidden/>
          </w:rPr>
          <w:t>25</w:t>
        </w:r>
        <w:r w:rsidR="00A11A97">
          <w:rPr>
            <w:noProof/>
            <w:webHidden/>
          </w:rPr>
          <w:fldChar w:fldCharType="end"/>
        </w:r>
      </w:hyperlink>
    </w:p>
    <w:p w14:paraId="1FAB39C8" w14:textId="33044984" w:rsidR="00A11A97" w:rsidRDefault="00A11A97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624899" w:history="1">
        <w:r w:rsidRPr="00B25397">
          <w:rPr>
            <w:rStyle w:val="Hypertextovprepojenie"/>
            <w:noProof/>
          </w:rPr>
          <w:t>Tabuľka 2: Porovnanie jazykov pre vývoj webových aplikácií (Erik Mešina, 2024)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_Toc164624899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4566BA2" w14:textId="4B143BAD" w:rsidR="0018491E" w:rsidRPr="005B3470" w:rsidRDefault="0018491E" w:rsidP="00226230">
      <w:pPr>
        <w:pStyle w:val="Titulnstranynadpisy"/>
        <w:spacing w:before="360"/>
        <w:rPr>
          <w:szCs w:val="34"/>
        </w:rPr>
      </w:pPr>
      <w:r>
        <w:rPr>
          <w:szCs w:val="34"/>
        </w:rPr>
        <w:fldChar w:fldCharType="end"/>
      </w:r>
    </w:p>
    <w:p w14:paraId="769AE81A" w14:textId="77777777" w:rsidR="00295C42" w:rsidRPr="002F0A63" w:rsidRDefault="00295C42" w:rsidP="00502DC4">
      <w:pPr>
        <w:rPr>
          <w:szCs w:val="32"/>
        </w:rPr>
      </w:pPr>
      <w:r w:rsidRPr="002F0A63">
        <w:rPr>
          <w:szCs w:val="32"/>
        </w:rPr>
        <w:br w:type="page"/>
      </w:r>
    </w:p>
    <w:p w14:paraId="53CCBB5F" w14:textId="2876AA0A" w:rsidR="00514469" w:rsidRPr="005B3470" w:rsidRDefault="00D06527" w:rsidP="00E84C55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skratiek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48"/>
        <w:gridCol w:w="3720"/>
        <w:gridCol w:w="3805"/>
      </w:tblGrid>
      <w:tr w:rsidR="006C3B4B" w:rsidRPr="002F0A63" w14:paraId="7EE7FCE2" w14:textId="77777777" w:rsidTr="00566B18">
        <w:trPr>
          <w:trHeight w:val="472"/>
        </w:trPr>
        <w:tc>
          <w:tcPr>
            <w:tcW w:w="948" w:type="dxa"/>
            <w:vAlign w:val="center"/>
          </w:tcPr>
          <w:p w14:paraId="15428E1E" w14:textId="3C9A445E" w:rsidR="00514469" w:rsidRDefault="00514469" w:rsidP="0085508B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UAV</w:t>
            </w:r>
          </w:p>
          <w:p w14:paraId="050FC393" w14:textId="57E55D8B" w:rsidR="00514469" w:rsidRPr="002F0A63" w:rsidRDefault="00F2197B" w:rsidP="0085508B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GCS</w:t>
            </w:r>
          </w:p>
        </w:tc>
        <w:tc>
          <w:tcPr>
            <w:tcW w:w="3720" w:type="dxa"/>
            <w:vAlign w:val="center"/>
          </w:tcPr>
          <w:p w14:paraId="18126011" w14:textId="083B68F7" w:rsidR="00514469" w:rsidRDefault="00514469" w:rsidP="0085508B">
            <w:pPr>
              <w:pStyle w:val="Texttabuky"/>
              <w:contextualSpacing w:val="0"/>
              <w:rPr>
                <w:b/>
              </w:rPr>
            </w:pPr>
            <w:proofErr w:type="spellStart"/>
            <w:r>
              <w:rPr>
                <w:b/>
              </w:rPr>
              <w:t>Unmanned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</w:t>
            </w:r>
            <w:r w:rsidR="00FB1581">
              <w:rPr>
                <w:b/>
              </w:rPr>
              <w:t>e</w:t>
            </w:r>
            <w:r>
              <w:rPr>
                <w:b/>
              </w:rPr>
              <w:t>r</w:t>
            </w:r>
            <w:r w:rsidR="00FB1581">
              <w:rPr>
                <w:b/>
              </w:rPr>
              <w:t>i</w:t>
            </w:r>
            <w:r>
              <w:rPr>
                <w:b/>
              </w:rPr>
              <w:t>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Vehicle</w:t>
            </w:r>
            <w:proofErr w:type="spellEnd"/>
          </w:p>
          <w:p w14:paraId="48CE849E" w14:textId="0DE4A81F" w:rsidR="006C3B4B" w:rsidRPr="00F2197B" w:rsidRDefault="00F2197B" w:rsidP="0085508B">
            <w:pPr>
              <w:pStyle w:val="Texttabuky"/>
              <w:contextualSpacing w:val="0"/>
              <w:rPr>
                <w:b/>
              </w:rPr>
            </w:pPr>
            <w:proofErr w:type="spellStart"/>
            <w:r w:rsidRPr="00F2197B">
              <w:rPr>
                <w:b/>
              </w:rPr>
              <w:t>Ground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Control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Station</w:t>
            </w:r>
            <w:proofErr w:type="spellEnd"/>
          </w:p>
        </w:tc>
        <w:tc>
          <w:tcPr>
            <w:tcW w:w="3805" w:type="dxa"/>
            <w:vAlign w:val="center"/>
          </w:tcPr>
          <w:p w14:paraId="401848EB" w14:textId="468525AB" w:rsidR="00514469" w:rsidRPr="00FB3E59" w:rsidRDefault="00514469" w:rsidP="00F2197B">
            <w:pPr>
              <w:pStyle w:val="Texttabuky"/>
              <w:contextualSpacing w:val="0"/>
              <w:rPr>
                <w:b/>
                <w:szCs w:val="22"/>
              </w:rPr>
            </w:pPr>
            <w:r w:rsidRPr="00FB3E59">
              <w:rPr>
                <w:b/>
                <w:szCs w:val="22"/>
                <w:shd w:val="clear" w:color="auto" w:fill="FFFFFF"/>
              </w:rPr>
              <w:t>bezpilotné lietadlo, </w:t>
            </w:r>
            <w:proofErr w:type="spellStart"/>
            <w:r w:rsidR="008B5B97" w:rsidRPr="00FB3E59">
              <w:fldChar w:fldCharType="begin"/>
            </w:r>
            <w:r w:rsidR="008B5B97" w:rsidRPr="00FB3E59">
              <w:instrText xml:space="preserve"> HYPERLINK "https://dronemanya.com/sk/post/co-je-to-dron" </w:instrText>
            </w:r>
            <w:r w:rsidR="008B5B97" w:rsidRPr="00FB3E59">
              <w:fldChar w:fldCharType="separate"/>
            </w:r>
            <w:r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t>dron</w:t>
            </w:r>
            <w:proofErr w:type="spellEnd"/>
            <w:r w:rsidR="008B5B97"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fldChar w:fldCharType="end"/>
            </w:r>
          </w:p>
          <w:p w14:paraId="35C26D4D" w14:textId="7A9EFB36" w:rsidR="006C3B4B" w:rsidRPr="00F2197B" w:rsidRDefault="00F2197B" w:rsidP="00F2197B">
            <w:pPr>
              <w:pStyle w:val="Texttabuky"/>
              <w:contextualSpacing w:val="0"/>
              <w:rPr>
                <w:b/>
              </w:rPr>
            </w:pPr>
            <w:r w:rsidRPr="00F2197B">
              <w:rPr>
                <w:b/>
              </w:rPr>
              <w:t>riadiac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stanic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na zemi</w:t>
            </w:r>
          </w:p>
        </w:tc>
      </w:tr>
      <w:tr w:rsidR="006C3B4B" w:rsidRPr="002F0A63" w14:paraId="0958A5C6" w14:textId="77777777" w:rsidTr="0059224B">
        <w:tc>
          <w:tcPr>
            <w:tcW w:w="948" w:type="dxa"/>
            <w:vAlign w:val="center"/>
          </w:tcPr>
          <w:p w14:paraId="24DD691B" w14:textId="4D0C5967" w:rsidR="006C3B4B" w:rsidRPr="0078240D" w:rsidRDefault="0078240D" w:rsidP="008F5455">
            <w:pPr>
              <w:pStyle w:val="Texttabuky"/>
              <w:contextualSpacing w:val="0"/>
              <w:rPr>
                <w:b/>
              </w:rPr>
            </w:pPr>
            <w:r w:rsidRPr="0078240D">
              <w:rPr>
                <w:b/>
              </w:rPr>
              <w:t>GPS</w:t>
            </w:r>
          </w:p>
        </w:tc>
        <w:tc>
          <w:tcPr>
            <w:tcW w:w="3720" w:type="dxa"/>
            <w:vAlign w:val="center"/>
          </w:tcPr>
          <w:p w14:paraId="5D160627" w14:textId="256B4656" w:rsidR="006C3B4B" w:rsidRPr="0078240D" w:rsidRDefault="0078240D" w:rsidP="008F5455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78240D">
              <w:rPr>
                <w:b/>
                <w:color w:val="000000"/>
                <w:szCs w:val="22"/>
              </w:rPr>
              <w:t>Global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Positioning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System</w:t>
            </w:r>
            <w:proofErr w:type="spellEnd"/>
          </w:p>
        </w:tc>
        <w:tc>
          <w:tcPr>
            <w:tcW w:w="3805" w:type="dxa"/>
            <w:vAlign w:val="center"/>
          </w:tcPr>
          <w:p w14:paraId="30F6DBBD" w14:textId="1BE3B81B" w:rsidR="006C3B4B" w:rsidRPr="0078240D" w:rsidRDefault="0078240D" w:rsidP="008F5455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g</w:t>
            </w:r>
            <w:r w:rsidRPr="0078240D">
              <w:rPr>
                <w:b/>
                <w:color w:val="000000"/>
                <w:szCs w:val="22"/>
              </w:rPr>
              <w:t>lobálny polohový systém</w:t>
            </w:r>
          </w:p>
        </w:tc>
      </w:tr>
      <w:tr w:rsidR="006C3B4B" w:rsidRPr="002F0A63" w14:paraId="2301E931" w14:textId="77777777" w:rsidTr="0059224B">
        <w:tc>
          <w:tcPr>
            <w:tcW w:w="948" w:type="dxa"/>
            <w:vAlign w:val="center"/>
          </w:tcPr>
          <w:p w14:paraId="28DC54AE" w14:textId="1A3A7EC3" w:rsidR="006C3B4B" w:rsidRPr="00AE41AA" w:rsidRDefault="00AE41AA" w:rsidP="008F5455">
            <w:pPr>
              <w:pStyle w:val="Texttabuky"/>
              <w:contextualSpacing w:val="0"/>
              <w:rPr>
                <w:b/>
              </w:rPr>
            </w:pPr>
            <w:r w:rsidRPr="00AE41AA">
              <w:rPr>
                <w:b/>
              </w:rPr>
              <w:t>FW</w:t>
            </w:r>
          </w:p>
        </w:tc>
        <w:tc>
          <w:tcPr>
            <w:tcW w:w="3720" w:type="dxa"/>
            <w:vAlign w:val="center"/>
          </w:tcPr>
          <w:p w14:paraId="27A95015" w14:textId="49FBEEF0" w:rsidR="006C3B4B" w:rsidRPr="00AE41AA" w:rsidRDefault="00AE41AA" w:rsidP="008F5455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AE41AA">
              <w:rPr>
                <w:b/>
                <w:color w:val="000000"/>
                <w:szCs w:val="22"/>
              </w:rPr>
              <w:t>Framework</w:t>
            </w:r>
            <w:proofErr w:type="spellEnd"/>
          </w:p>
        </w:tc>
        <w:tc>
          <w:tcPr>
            <w:tcW w:w="3805" w:type="dxa"/>
            <w:vAlign w:val="center"/>
          </w:tcPr>
          <w:p w14:paraId="25720A4D" w14:textId="7B07BCF4" w:rsidR="006C3B4B" w:rsidRPr="00AE41AA" w:rsidRDefault="00AE41AA" w:rsidP="008F5455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AE41AA">
              <w:rPr>
                <w:b/>
                <w:color w:val="000000"/>
                <w:szCs w:val="22"/>
              </w:rPr>
              <w:t>rámec, platforma</w:t>
            </w:r>
          </w:p>
        </w:tc>
      </w:tr>
      <w:tr w:rsidR="001766D5" w:rsidRPr="002F0A63" w14:paraId="227B6CA4" w14:textId="77777777" w:rsidTr="0059224B">
        <w:tc>
          <w:tcPr>
            <w:tcW w:w="948" w:type="dxa"/>
            <w:vAlign w:val="center"/>
          </w:tcPr>
          <w:p w14:paraId="34B7C572" w14:textId="33F99805" w:rsidR="001766D5" w:rsidRPr="00AE41AA" w:rsidRDefault="001766D5" w:rsidP="008F5455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MVC</w:t>
            </w:r>
          </w:p>
        </w:tc>
        <w:tc>
          <w:tcPr>
            <w:tcW w:w="3720" w:type="dxa"/>
            <w:vAlign w:val="center"/>
          </w:tcPr>
          <w:p w14:paraId="091E7997" w14:textId="69C080A4" w:rsidR="001766D5" w:rsidRPr="00AE41AA" w:rsidRDefault="001766D5" w:rsidP="008F5455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1766D5">
              <w:rPr>
                <w:b/>
                <w:color w:val="000000"/>
                <w:szCs w:val="22"/>
              </w:rPr>
              <w:t xml:space="preserve">Model </w:t>
            </w:r>
            <w:proofErr w:type="spellStart"/>
            <w:r w:rsidRPr="001766D5">
              <w:rPr>
                <w:b/>
                <w:color w:val="000000"/>
                <w:szCs w:val="22"/>
              </w:rPr>
              <w:t>View</w:t>
            </w:r>
            <w:proofErr w:type="spellEnd"/>
            <w:r w:rsidRPr="001766D5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1766D5">
              <w:rPr>
                <w:b/>
                <w:color w:val="000000"/>
                <w:szCs w:val="22"/>
              </w:rPr>
              <w:t>Controller</w:t>
            </w:r>
            <w:proofErr w:type="spellEnd"/>
          </w:p>
        </w:tc>
        <w:tc>
          <w:tcPr>
            <w:tcW w:w="3805" w:type="dxa"/>
            <w:vAlign w:val="center"/>
          </w:tcPr>
          <w:p w14:paraId="712B3ACB" w14:textId="21894EB5" w:rsidR="001766D5" w:rsidRPr="00AE41AA" w:rsidRDefault="00C72C82" w:rsidP="002142D6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m</w:t>
            </w:r>
            <w:r w:rsidR="001766D5" w:rsidRPr="001766D5">
              <w:rPr>
                <w:b/>
                <w:color w:val="000000"/>
                <w:szCs w:val="22"/>
              </w:rPr>
              <w:t>odel</w:t>
            </w:r>
            <w:r w:rsidR="002142D6">
              <w:rPr>
                <w:b/>
                <w:color w:val="000000"/>
                <w:szCs w:val="22"/>
              </w:rPr>
              <w:t>-</w:t>
            </w:r>
            <w:r>
              <w:rPr>
                <w:b/>
                <w:color w:val="000000"/>
                <w:szCs w:val="22"/>
              </w:rPr>
              <w:t>p</w:t>
            </w:r>
            <w:r w:rsidR="001766D5" w:rsidRPr="001766D5">
              <w:rPr>
                <w:b/>
                <w:color w:val="000000"/>
                <w:szCs w:val="22"/>
              </w:rPr>
              <w:t>ohľad</w:t>
            </w:r>
            <w:r w:rsidR="002142D6">
              <w:rPr>
                <w:b/>
                <w:color w:val="000000"/>
                <w:szCs w:val="22"/>
              </w:rPr>
              <w:t>-</w:t>
            </w:r>
            <w:r>
              <w:rPr>
                <w:b/>
                <w:color w:val="000000"/>
                <w:szCs w:val="22"/>
              </w:rPr>
              <w:t>o</w:t>
            </w:r>
            <w:r w:rsidR="001766D5" w:rsidRPr="001766D5">
              <w:rPr>
                <w:b/>
                <w:color w:val="000000"/>
                <w:szCs w:val="22"/>
              </w:rPr>
              <w:t>vládač</w:t>
            </w:r>
          </w:p>
        </w:tc>
      </w:tr>
    </w:tbl>
    <w:p w14:paraId="1B5BBFA4" w14:textId="77777777" w:rsidR="006C3B4B" w:rsidRPr="005B3470" w:rsidRDefault="006C3B4B" w:rsidP="00E84C55">
      <w:pPr>
        <w:pStyle w:val="Titulnstranynadpisy"/>
        <w:rPr>
          <w:szCs w:val="34"/>
        </w:rPr>
      </w:pPr>
      <w:r w:rsidRPr="005B3470">
        <w:rPr>
          <w:szCs w:val="34"/>
        </w:rPr>
        <w:t xml:space="preserve">Zoznam </w:t>
      </w:r>
      <w:r w:rsidR="008F5455" w:rsidRPr="005B3470">
        <w:rPr>
          <w:szCs w:val="34"/>
        </w:rPr>
        <w:t>symbolov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1068"/>
        <w:gridCol w:w="3610"/>
        <w:gridCol w:w="3825"/>
      </w:tblGrid>
      <w:tr w:rsidR="006C3B4B" w:rsidRPr="002F0A63" w14:paraId="7D48404E" w14:textId="77777777" w:rsidTr="008A3B62">
        <w:trPr>
          <w:trHeight w:val="454"/>
        </w:trPr>
        <w:tc>
          <w:tcPr>
            <w:tcW w:w="1068" w:type="dxa"/>
            <w:vAlign w:val="center"/>
          </w:tcPr>
          <w:p w14:paraId="29D3AAF4" w14:textId="77777777" w:rsidR="006C3B4B" w:rsidRPr="002F0A63" w:rsidRDefault="006C3B4B" w:rsidP="0085508B">
            <w:pPr>
              <w:pStyle w:val="Texttabuky"/>
              <w:contextualSpacing w:val="0"/>
              <w:rPr>
                <w:b/>
              </w:rPr>
            </w:pPr>
            <w:r w:rsidRPr="002F0A63">
              <w:rPr>
                <w:b/>
              </w:rPr>
              <w:t>Symbol</w:t>
            </w:r>
          </w:p>
        </w:tc>
        <w:tc>
          <w:tcPr>
            <w:tcW w:w="3610" w:type="dxa"/>
            <w:vAlign w:val="center"/>
          </w:tcPr>
          <w:p w14:paraId="38522B35" w14:textId="77777777" w:rsidR="006C3B4B" w:rsidRPr="002F0A63" w:rsidRDefault="006C3B4B" w:rsidP="0085508B">
            <w:pPr>
              <w:pStyle w:val="Texttabuky"/>
              <w:contextualSpacing w:val="0"/>
              <w:rPr>
                <w:b/>
              </w:rPr>
            </w:pPr>
            <w:r w:rsidRPr="002F0A63">
              <w:rPr>
                <w:b/>
              </w:rPr>
              <w:t>Jednotka</w:t>
            </w:r>
          </w:p>
        </w:tc>
        <w:tc>
          <w:tcPr>
            <w:tcW w:w="3825" w:type="dxa"/>
            <w:vAlign w:val="center"/>
          </w:tcPr>
          <w:p w14:paraId="43505E8E" w14:textId="77777777" w:rsidR="006C3B4B" w:rsidRPr="002F0A63" w:rsidRDefault="006C3B4B" w:rsidP="0085508B">
            <w:pPr>
              <w:pStyle w:val="Texttabuky"/>
              <w:contextualSpacing w:val="0"/>
              <w:rPr>
                <w:b/>
              </w:rPr>
            </w:pPr>
            <w:r w:rsidRPr="002F0A63">
              <w:rPr>
                <w:b/>
              </w:rPr>
              <w:t>Význam symbolu</w:t>
            </w:r>
          </w:p>
        </w:tc>
      </w:tr>
      <w:tr w:rsidR="009A5724" w:rsidRPr="002F0A63" w14:paraId="51C9F785" w14:textId="77777777" w:rsidTr="008A3B62">
        <w:trPr>
          <w:trHeight w:val="407"/>
        </w:trPr>
        <w:tc>
          <w:tcPr>
            <w:tcW w:w="1068" w:type="dxa"/>
            <w:vAlign w:val="center"/>
          </w:tcPr>
          <w:p w14:paraId="57D7DE8E" w14:textId="77777777" w:rsidR="009A5724" w:rsidRPr="002F0A63" w:rsidRDefault="009A5724" w:rsidP="0085508B">
            <w:pPr>
              <w:pStyle w:val="Texttabuky"/>
              <w:contextualSpacing w:val="0"/>
            </w:pPr>
          </w:p>
        </w:tc>
        <w:tc>
          <w:tcPr>
            <w:tcW w:w="3610" w:type="dxa"/>
            <w:vAlign w:val="center"/>
          </w:tcPr>
          <w:p w14:paraId="0F81CEEC" w14:textId="77777777" w:rsidR="009A5724" w:rsidRPr="002F0A63" w:rsidRDefault="009A5724" w:rsidP="0085508B">
            <w:pPr>
              <w:pStyle w:val="Texttabuky"/>
              <w:contextualSpacing w:val="0"/>
            </w:pPr>
          </w:p>
        </w:tc>
        <w:tc>
          <w:tcPr>
            <w:tcW w:w="3825" w:type="dxa"/>
            <w:vAlign w:val="center"/>
          </w:tcPr>
          <w:p w14:paraId="01EBE557" w14:textId="77777777" w:rsidR="009A5724" w:rsidRPr="002F0A63" w:rsidRDefault="009A5724" w:rsidP="0085508B">
            <w:pPr>
              <w:pStyle w:val="Texttabuky"/>
              <w:contextualSpacing w:val="0"/>
            </w:pPr>
          </w:p>
        </w:tc>
      </w:tr>
      <w:tr w:rsidR="009A5724" w:rsidRPr="002F0A63" w14:paraId="6BB51DD8" w14:textId="77777777" w:rsidTr="008A3B62">
        <w:tc>
          <w:tcPr>
            <w:tcW w:w="1068" w:type="dxa"/>
            <w:vAlign w:val="center"/>
          </w:tcPr>
          <w:p w14:paraId="4C299D02" w14:textId="77777777" w:rsidR="009A5724" w:rsidRPr="002F0A63" w:rsidRDefault="009A5724" w:rsidP="0085508B">
            <w:pPr>
              <w:pStyle w:val="Texttabuky"/>
              <w:contextualSpacing w:val="0"/>
            </w:pPr>
          </w:p>
        </w:tc>
        <w:tc>
          <w:tcPr>
            <w:tcW w:w="3610" w:type="dxa"/>
            <w:vAlign w:val="center"/>
          </w:tcPr>
          <w:p w14:paraId="73793196" w14:textId="77777777" w:rsidR="009A5724" w:rsidRPr="002F0A63" w:rsidRDefault="009A5724" w:rsidP="0085508B">
            <w:pPr>
              <w:pStyle w:val="Texttabuky"/>
              <w:contextualSpacing w:val="0"/>
            </w:pPr>
          </w:p>
        </w:tc>
        <w:tc>
          <w:tcPr>
            <w:tcW w:w="3825" w:type="dxa"/>
            <w:vAlign w:val="center"/>
          </w:tcPr>
          <w:p w14:paraId="0B703BDC" w14:textId="77777777" w:rsidR="009A5724" w:rsidRPr="002F0A63" w:rsidRDefault="009A5724" w:rsidP="0085508B">
            <w:pPr>
              <w:pStyle w:val="Texttabuky"/>
              <w:contextualSpacing w:val="0"/>
            </w:pPr>
          </w:p>
        </w:tc>
      </w:tr>
    </w:tbl>
    <w:p w14:paraId="1E46C6C8" w14:textId="77777777" w:rsidR="00745C70" w:rsidRPr="002F0A63" w:rsidRDefault="00745C70" w:rsidP="00E84C55">
      <w:pPr>
        <w:pStyle w:val="Titulnstranynadpisy"/>
      </w:pPr>
    </w:p>
    <w:p w14:paraId="1C449BEF" w14:textId="77777777" w:rsidR="00745C70" w:rsidRPr="002F0A63" w:rsidRDefault="00745C7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2"/>
          <w:szCs w:val="32"/>
        </w:rPr>
      </w:pPr>
      <w:r w:rsidRPr="002F0A63">
        <w:br w:type="page"/>
      </w:r>
    </w:p>
    <w:p w14:paraId="0F1ED8EC" w14:textId="28ABD659" w:rsidR="00D06527" w:rsidRPr="002F0A63" w:rsidRDefault="00D06527" w:rsidP="00E84C55">
      <w:pPr>
        <w:pStyle w:val="Titulnstranynadpisy"/>
      </w:pPr>
      <w:r w:rsidRPr="005B3470">
        <w:rPr>
          <w:szCs w:val="34"/>
        </w:rPr>
        <w:lastRenderedPageBreak/>
        <w:t xml:space="preserve">Slovník </w:t>
      </w:r>
      <w:r w:rsidR="00502DC4" w:rsidRPr="005B3470">
        <w:rPr>
          <w:szCs w:val="34"/>
        </w:rPr>
        <w:t>pojmov</w:t>
      </w:r>
    </w:p>
    <w:p w14:paraId="2D7498F2" w14:textId="77777777" w:rsidR="00745C70" w:rsidRPr="002F0A63" w:rsidRDefault="00745C70" w:rsidP="00295C42">
      <w:pPr>
        <w:pStyle w:val="Nzovnecislovany"/>
        <w:rPr>
          <w:rFonts w:ascii="Times New Roman" w:hAnsi="Times New Roman"/>
          <w:sz w:val="24"/>
        </w:rPr>
        <w:sectPr w:rsidR="00745C70" w:rsidRPr="002F0A63" w:rsidSect="004A0289">
          <w:headerReference w:type="default" r:id="rId20"/>
          <w:headerReference w:type="first" r:id="rId21"/>
          <w:footerReference w:type="first" r:id="rId22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</w:p>
    <w:p w14:paraId="4C4B660F" w14:textId="6A9A6101" w:rsidR="00F93560" w:rsidRDefault="00F93560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>
        <w:rPr>
          <w:sz w:val="22"/>
          <w:szCs w:val="22"/>
        </w:rPr>
        <w:t>G</w:t>
      </w:r>
      <w:r w:rsidRPr="00E47EE8">
        <w:rPr>
          <w:sz w:val="22"/>
          <w:szCs w:val="22"/>
        </w:rPr>
        <w:t>eofencing</w:t>
      </w:r>
      <w:proofErr w:type="spellEnd"/>
      <w:r w:rsidRPr="002F0A63">
        <w:rPr>
          <w:rFonts w:cs="Arial"/>
          <w:sz w:val="22"/>
          <w:szCs w:val="22"/>
        </w:rPr>
        <w:t xml:space="preserve">: </w:t>
      </w:r>
      <w:r w:rsidRPr="00BF1345">
        <w:rPr>
          <w:rFonts w:cs="Arial"/>
          <w:b w:val="0"/>
          <w:sz w:val="22"/>
          <w:szCs w:val="22"/>
        </w:rPr>
        <w:t>Technológia založená na určovaní polohy, ktorá zahŕňa vytváranie virtuálnych hraníc alebo plotov okolo skutočných geografických oblastí. Tieto virtuálne hranice spúšťajú akcie, keď mobilné zariadenie vstúpi do vymedzenej oblasti alebo ju</w:t>
      </w:r>
      <w:r>
        <w:rPr>
          <w:rFonts w:cs="Arial"/>
          <w:b w:val="0"/>
          <w:sz w:val="22"/>
          <w:szCs w:val="22"/>
        </w:rPr>
        <w:t xml:space="preserve"> </w:t>
      </w:r>
      <w:r w:rsidRPr="00BF1345">
        <w:rPr>
          <w:rFonts w:cs="Arial"/>
          <w:b w:val="0"/>
          <w:sz w:val="22"/>
          <w:szCs w:val="22"/>
        </w:rPr>
        <w:t xml:space="preserve">opustí. </w:t>
      </w:r>
    </w:p>
    <w:p w14:paraId="3F88418C" w14:textId="4EB06ECF" w:rsidR="00FA489E" w:rsidRPr="00FA489E" w:rsidRDefault="000332F2" w:rsidP="00F93560">
      <w:pPr>
        <w:pStyle w:val="Nzovnecislovany"/>
        <w:rPr>
          <w:rFonts w:cs="Arial"/>
          <w:b w:val="0"/>
          <w:sz w:val="22"/>
          <w:szCs w:val="22"/>
        </w:rPr>
      </w:pPr>
      <w:r>
        <w:rPr>
          <w:sz w:val="22"/>
          <w:szCs w:val="22"/>
        </w:rPr>
        <w:t xml:space="preserve">Letecká </w:t>
      </w:r>
      <w:r w:rsidR="00FA489E">
        <w:rPr>
          <w:sz w:val="22"/>
          <w:szCs w:val="22"/>
        </w:rPr>
        <w:t xml:space="preserve">infraštruktúra: </w:t>
      </w:r>
      <w:r w:rsidR="005B75BE" w:rsidRPr="005B75BE">
        <w:rPr>
          <w:b w:val="0"/>
          <w:sz w:val="22"/>
          <w:szCs w:val="22"/>
        </w:rPr>
        <w:t>Z</w:t>
      </w:r>
      <w:r w:rsidR="00FA489E" w:rsidRPr="00FA489E">
        <w:rPr>
          <w:b w:val="0"/>
          <w:sz w:val="22"/>
          <w:szCs w:val="22"/>
        </w:rPr>
        <w:t>ahrňuje všetky prvky potrebné pre leteckú dopravu, ako sú letiská, dráhy, terminály, kontrolné veže a navigačné systémy. Je to kľúčový aspekt leteckej dopravy, ktorý umožňuje plynulý pohyb lietadiel a cestujúcich po celom svete.</w:t>
      </w:r>
    </w:p>
    <w:p w14:paraId="40536EE1" w14:textId="6B20106A" w:rsidR="002C1DCA" w:rsidRDefault="002C1DCA" w:rsidP="00F93560">
      <w:pPr>
        <w:pStyle w:val="Nzovnecislovany"/>
        <w:rPr>
          <w:b w:val="0"/>
          <w:sz w:val="22"/>
          <w:szCs w:val="22"/>
        </w:rPr>
      </w:pPr>
      <w:r w:rsidRPr="002C1DCA">
        <w:rPr>
          <w:rFonts w:cs="Arial"/>
          <w:sz w:val="22"/>
          <w:szCs w:val="22"/>
        </w:rPr>
        <w:t xml:space="preserve">Geodézia: </w:t>
      </w:r>
      <w:r w:rsidR="005B75BE" w:rsidRPr="005B75BE">
        <w:rPr>
          <w:rFonts w:cs="Arial"/>
          <w:b w:val="0"/>
          <w:sz w:val="22"/>
          <w:szCs w:val="22"/>
        </w:rPr>
        <w:t>Taktiež</w:t>
      </w:r>
      <w:r w:rsidRPr="002C1DCA">
        <w:rPr>
          <w:b w:val="0"/>
          <w:sz w:val="22"/>
          <w:szCs w:val="22"/>
        </w:rPr>
        <w:t xml:space="preserve"> </w:t>
      </w:r>
      <w:r w:rsidRPr="002C1DCA">
        <w:rPr>
          <w:b w:val="0"/>
          <w:bCs/>
          <w:sz w:val="22"/>
          <w:szCs w:val="22"/>
        </w:rPr>
        <w:t>zememeračstvo</w:t>
      </w:r>
      <w:r w:rsidRPr="002C1DCA">
        <w:rPr>
          <w:b w:val="0"/>
          <w:sz w:val="22"/>
          <w:szCs w:val="22"/>
        </w:rPr>
        <w:t xml:space="preserve"> je vedný odbor, ktorý sa zaoberá zisťovaním polohy objektov na Zemi, ich tvarov a tvaru samotnej Zeme</w:t>
      </w:r>
      <w:r>
        <w:rPr>
          <w:b w:val="0"/>
          <w:sz w:val="22"/>
          <w:szCs w:val="22"/>
        </w:rPr>
        <w:t>.</w:t>
      </w:r>
    </w:p>
    <w:p w14:paraId="48229018" w14:textId="2C47E7F6" w:rsidR="003D3391" w:rsidRDefault="003D3391" w:rsidP="00F93560">
      <w:pPr>
        <w:pStyle w:val="Nzovnecislovany"/>
        <w:rPr>
          <w:b w:val="0"/>
          <w:sz w:val="22"/>
          <w:szCs w:val="22"/>
        </w:rPr>
      </w:pPr>
      <w:proofErr w:type="spellStart"/>
      <w:r w:rsidRPr="003D3391">
        <w:rPr>
          <w:sz w:val="22"/>
          <w:szCs w:val="22"/>
        </w:rPr>
        <w:t>Frontend</w:t>
      </w:r>
      <w:proofErr w:type="spellEnd"/>
      <w:r>
        <w:rPr>
          <w:b w:val="0"/>
          <w:sz w:val="22"/>
          <w:szCs w:val="22"/>
        </w:rPr>
        <w:t xml:space="preserve">: </w:t>
      </w:r>
      <w:r w:rsidR="001F7817">
        <w:rPr>
          <w:b w:val="0"/>
          <w:sz w:val="22"/>
          <w:szCs w:val="22"/>
        </w:rPr>
        <w:t>Je to tá</w:t>
      </w:r>
      <w:r w:rsidR="001F7817" w:rsidRPr="001F7817">
        <w:rPr>
          <w:b w:val="0"/>
          <w:sz w:val="22"/>
          <w:szCs w:val="22"/>
        </w:rPr>
        <w:t xml:space="preserve"> časť webovej aplikácie, s ktorou používateľ priamo </w:t>
      </w:r>
      <w:proofErr w:type="spellStart"/>
      <w:r w:rsidR="001F7817" w:rsidRPr="001F7817">
        <w:rPr>
          <w:b w:val="0"/>
          <w:sz w:val="22"/>
          <w:szCs w:val="22"/>
        </w:rPr>
        <w:t>interaguje</w:t>
      </w:r>
      <w:proofErr w:type="spellEnd"/>
      <w:r w:rsidR="001F7817" w:rsidRPr="001F7817">
        <w:rPr>
          <w:b w:val="0"/>
          <w:sz w:val="22"/>
          <w:szCs w:val="22"/>
        </w:rPr>
        <w:t>, zahŕňajúca texty,</w:t>
      </w:r>
      <w:r w:rsidR="000E1114">
        <w:rPr>
          <w:b w:val="0"/>
          <w:sz w:val="22"/>
          <w:szCs w:val="22"/>
        </w:rPr>
        <w:t xml:space="preserve"> obrázky, tlačidlá a formuláre.</w:t>
      </w:r>
    </w:p>
    <w:p w14:paraId="1BB4F427" w14:textId="67CC6B47" w:rsidR="001F7817" w:rsidRDefault="001F7817" w:rsidP="00F93560">
      <w:pPr>
        <w:pStyle w:val="Nzovnecislovany"/>
        <w:rPr>
          <w:b w:val="0"/>
          <w:sz w:val="22"/>
          <w:szCs w:val="22"/>
        </w:rPr>
      </w:pPr>
      <w:proofErr w:type="spellStart"/>
      <w:r w:rsidRPr="001F7817">
        <w:rPr>
          <w:sz w:val="22"/>
          <w:szCs w:val="22"/>
        </w:rPr>
        <w:t>Backend</w:t>
      </w:r>
      <w:proofErr w:type="spellEnd"/>
      <w:r>
        <w:rPr>
          <w:b w:val="0"/>
          <w:sz w:val="22"/>
          <w:szCs w:val="22"/>
        </w:rPr>
        <w:t xml:space="preserve">: </w:t>
      </w:r>
      <w:r w:rsidR="00BB2880">
        <w:rPr>
          <w:b w:val="0"/>
          <w:sz w:val="22"/>
          <w:szCs w:val="22"/>
        </w:rPr>
        <w:t>J</w:t>
      </w:r>
      <w:r w:rsidR="00BB2880" w:rsidRPr="00BB2880">
        <w:rPr>
          <w:b w:val="0"/>
          <w:sz w:val="22"/>
          <w:szCs w:val="22"/>
        </w:rPr>
        <w:t xml:space="preserve">e súčasť webovej aplikácie, ktorá nie je viditeľná pre používateľa a zabezpečuje spracovanie údajov a logiku aplikácie. </w:t>
      </w:r>
      <w:r w:rsidR="00A246E7">
        <w:rPr>
          <w:b w:val="0"/>
          <w:sz w:val="22"/>
          <w:szCs w:val="22"/>
        </w:rPr>
        <w:t>S</w:t>
      </w:r>
      <w:r w:rsidR="00BB2880" w:rsidRPr="00BB2880">
        <w:rPr>
          <w:b w:val="0"/>
          <w:sz w:val="22"/>
          <w:szCs w:val="22"/>
        </w:rPr>
        <w:t xml:space="preserve">tará o ukladanie a manipuláciu s dátami, komunikáciu s databázou, autentifikáciu používateľov a riadenie prístupových </w:t>
      </w:r>
      <w:r w:rsidR="00BB2880">
        <w:rPr>
          <w:b w:val="0"/>
          <w:sz w:val="22"/>
          <w:szCs w:val="22"/>
        </w:rPr>
        <w:t>práv.</w:t>
      </w:r>
    </w:p>
    <w:p w14:paraId="251281CD" w14:textId="7036E93A" w:rsidR="00F01A9B" w:rsidRPr="002C1DCA" w:rsidRDefault="00F01A9B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 w:rsidRPr="00F01A9B">
        <w:rPr>
          <w:sz w:val="22"/>
          <w:szCs w:val="22"/>
        </w:rPr>
        <w:t>Framework</w:t>
      </w:r>
      <w:proofErr w:type="spellEnd"/>
      <w:r>
        <w:rPr>
          <w:b w:val="0"/>
          <w:sz w:val="22"/>
          <w:szCs w:val="22"/>
        </w:rPr>
        <w:t xml:space="preserve">: </w:t>
      </w:r>
      <w:r w:rsidR="001D5077">
        <w:rPr>
          <w:b w:val="0"/>
          <w:sz w:val="22"/>
          <w:szCs w:val="22"/>
        </w:rPr>
        <w:t>J</w:t>
      </w:r>
      <w:r w:rsidR="001D5077" w:rsidRPr="001D5077">
        <w:rPr>
          <w:b w:val="0"/>
          <w:sz w:val="22"/>
          <w:szCs w:val="22"/>
        </w:rPr>
        <w:t>e</w:t>
      </w:r>
      <w:r w:rsidR="001D5077">
        <w:rPr>
          <w:b w:val="0"/>
          <w:sz w:val="22"/>
          <w:szCs w:val="22"/>
        </w:rPr>
        <w:t xml:space="preserve"> to</w:t>
      </w:r>
      <w:r w:rsidR="001D5077" w:rsidRPr="001D5077">
        <w:rPr>
          <w:b w:val="0"/>
          <w:sz w:val="22"/>
          <w:szCs w:val="22"/>
        </w:rPr>
        <w:t xml:space="preserve"> </w:t>
      </w:r>
      <w:proofErr w:type="spellStart"/>
      <w:r w:rsidR="001D5077" w:rsidRPr="001D5077">
        <w:rPr>
          <w:b w:val="0"/>
          <w:sz w:val="22"/>
          <w:szCs w:val="22"/>
        </w:rPr>
        <w:t>sada</w:t>
      </w:r>
      <w:proofErr w:type="spellEnd"/>
      <w:r w:rsidR="001D5077" w:rsidRPr="001D5077">
        <w:rPr>
          <w:b w:val="0"/>
          <w:sz w:val="22"/>
          <w:szCs w:val="22"/>
        </w:rPr>
        <w:t xml:space="preserve"> nástrojov, ktorá uľahčuje vývoj softvérových aplikácií tým, že poskytuje štruktúru a preddefinované spôsoby riešenia bežných problémov.</w:t>
      </w:r>
    </w:p>
    <w:p w14:paraId="03971FB9" w14:textId="4D4E20C2" w:rsidR="00F93560" w:rsidRDefault="00F93560" w:rsidP="00F93560">
      <w:pPr>
        <w:pStyle w:val="Nzovnecislovany"/>
      </w:pPr>
    </w:p>
    <w:p w14:paraId="61609937" w14:textId="1E7466A3" w:rsidR="009B0377" w:rsidRDefault="009B0377" w:rsidP="00295C42">
      <w:pPr>
        <w:pStyle w:val="Nzovnecislovany"/>
      </w:pPr>
    </w:p>
    <w:p w14:paraId="729239DA" w14:textId="0E954F47" w:rsidR="00DD4410" w:rsidRDefault="00DD4410" w:rsidP="00295C42">
      <w:pPr>
        <w:pStyle w:val="Nzovnecislovany"/>
      </w:pPr>
    </w:p>
    <w:p w14:paraId="110F11FD" w14:textId="3BFCE893" w:rsidR="00DD4410" w:rsidRDefault="00DD4410" w:rsidP="00295C42">
      <w:pPr>
        <w:pStyle w:val="Nzovnecislovany"/>
      </w:pPr>
    </w:p>
    <w:p w14:paraId="70731D53" w14:textId="78FDB45A" w:rsidR="00DD4410" w:rsidRDefault="00DD4410" w:rsidP="00295C42">
      <w:pPr>
        <w:pStyle w:val="Nzovnecislovany"/>
      </w:pPr>
    </w:p>
    <w:p w14:paraId="37FCEC36" w14:textId="7CFEB5D8" w:rsidR="00DD4410" w:rsidRDefault="00DD4410" w:rsidP="00295C42">
      <w:pPr>
        <w:pStyle w:val="Nzovnecislovany"/>
      </w:pPr>
    </w:p>
    <w:p w14:paraId="529324B1" w14:textId="71F372A3" w:rsidR="00DD4410" w:rsidRDefault="00DD4410" w:rsidP="00295C42">
      <w:pPr>
        <w:pStyle w:val="Nzovnecislovany"/>
      </w:pPr>
    </w:p>
    <w:p w14:paraId="2381DD57" w14:textId="48150B7A" w:rsidR="00DD4410" w:rsidRDefault="00DD4410" w:rsidP="00295C42">
      <w:pPr>
        <w:pStyle w:val="Nzovnecislovany"/>
      </w:pPr>
    </w:p>
    <w:p w14:paraId="6A661BFD" w14:textId="6A4C9C7D" w:rsidR="00DD4410" w:rsidRDefault="00DD4410" w:rsidP="00295C42">
      <w:pPr>
        <w:pStyle w:val="Nzovnecislovany"/>
      </w:pPr>
    </w:p>
    <w:p w14:paraId="181C509D" w14:textId="114D4B6A" w:rsidR="00DD4410" w:rsidRDefault="00DD4410" w:rsidP="00295C42">
      <w:pPr>
        <w:pStyle w:val="Nzovnecislovany"/>
      </w:pPr>
    </w:p>
    <w:p w14:paraId="5D52D3B5" w14:textId="4D90BB6B" w:rsidR="00DD4410" w:rsidRDefault="00DD4410" w:rsidP="00295C42">
      <w:pPr>
        <w:pStyle w:val="Nzovnecislovany"/>
      </w:pPr>
    </w:p>
    <w:p w14:paraId="4472CA98" w14:textId="02D2F114" w:rsidR="00DD4410" w:rsidRDefault="00DD4410" w:rsidP="00295C42">
      <w:pPr>
        <w:pStyle w:val="Nzovnecislovany"/>
      </w:pPr>
    </w:p>
    <w:p w14:paraId="71774728" w14:textId="07F1C0E6" w:rsidR="00DD4410" w:rsidRDefault="00DD4410" w:rsidP="00295C42">
      <w:pPr>
        <w:pStyle w:val="Nzovnecislovany"/>
      </w:pPr>
    </w:p>
    <w:p w14:paraId="6081E93B" w14:textId="72DD66AE" w:rsidR="00DD4410" w:rsidRDefault="00DD4410" w:rsidP="00295C42">
      <w:pPr>
        <w:pStyle w:val="Nzovnecislovany"/>
      </w:pPr>
    </w:p>
    <w:p w14:paraId="32B910C8" w14:textId="00C58DF8" w:rsidR="00DD4410" w:rsidRDefault="00DD4410" w:rsidP="00295C42">
      <w:pPr>
        <w:pStyle w:val="Nzovnecislovany"/>
      </w:pPr>
    </w:p>
    <w:p w14:paraId="35E4173F" w14:textId="0A5C8F8D" w:rsidR="00DD4410" w:rsidRDefault="00DD4410" w:rsidP="00295C42">
      <w:pPr>
        <w:pStyle w:val="Nzovnecislovany"/>
      </w:pPr>
    </w:p>
    <w:p w14:paraId="1BFBD3FD" w14:textId="27005A7E" w:rsidR="00DD4410" w:rsidRDefault="00DD4410" w:rsidP="00295C42">
      <w:pPr>
        <w:pStyle w:val="Nzovnecislovany"/>
      </w:pPr>
    </w:p>
    <w:p w14:paraId="539C557C" w14:textId="2F885B5A" w:rsidR="00DD4410" w:rsidRDefault="00DD4410" w:rsidP="00295C42">
      <w:pPr>
        <w:pStyle w:val="Nzovnecislovany"/>
      </w:pPr>
    </w:p>
    <w:p w14:paraId="1D25555A" w14:textId="3C482660" w:rsidR="00DD4410" w:rsidRDefault="00DD4410" w:rsidP="00295C42">
      <w:pPr>
        <w:pStyle w:val="Nzovnecislovany"/>
      </w:pPr>
    </w:p>
    <w:p w14:paraId="36F5120F" w14:textId="72C2937A" w:rsidR="00DD4410" w:rsidRDefault="00DD4410" w:rsidP="00295C42">
      <w:pPr>
        <w:pStyle w:val="Nzovnecislovany"/>
      </w:pPr>
    </w:p>
    <w:p w14:paraId="2DA09AD8" w14:textId="05611D20" w:rsidR="00DD4410" w:rsidRDefault="00DD4410" w:rsidP="00295C42">
      <w:pPr>
        <w:pStyle w:val="Nzovnecislovany"/>
      </w:pPr>
    </w:p>
    <w:p w14:paraId="4144813C" w14:textId="3E9ABF1F" w:rsidR="00DD4410" w:rsidRDefault="00DD4410" w:rsidP="00295C42">
      <w:pPr>
        <w:pStyle w:val="Nzovnecislovany"/>
      </w:pPr>
    </w:p>
    <w:p w14:paraId="51A2E7B8" w14:textId="31670E89" w:rsidR="00E560F5" w:rsidRDefault="00E560F5" w:rsidP="00295C42">
      <w:pPr>
        <w:pStyle w:val="Nzovnecislovany"/>
      </w:pPr>
    </w:p>
    <w:p w14:paraId="59A56194" w14:textId="77CA5608" w:rsidR="00E560F5" w:rsidRDefault="00E560F5" w:rsidP="00295C42">
      <w:pPr>
        <w:pStyle w:val="Nzovnecislovany"/>
      </w:pPr>
    </w:p>
    <w:p w14:paraId="1FFD065F" w14:textId="5F09EBD7" w:rsidR="00DD4410" w:rsidRPr="002F0A63" w:rsidRDefault="00DD4410" w:rsidP="00295C42">
      <w:pPr>
        <w:pStyle w:val="Nzovnecislovany"/>
        <w:sectPr w:rsidR="00DD4410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num="2" w:sep="1" w:space="567"/>
          <w:docGrid w:linePitch="360"/>
        </w:sectPr>
      </w:pPr>
    </w:p>
    <w:p w14:paraId="0556A90D" w14:textId="4AB1895B" w:rsidR="00295C42" w:rsidRPr="002F0A63" w:rsidRDefault="00295C42" w:rsidP="00DD4410">
      <w:pPr>
        <w:pStyle w:val="Nzovnecislovany"/>
        <w:sectPr w:rsidR="00295C42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space="708"/>
          <w:docGrid w:linePitch="360"/>
        </w:sectPr>
      </w:pPr>
    </w:p>
    <w:p w14:paraId="68A01A42" w14:textId="77777777" w:rsidR="00D06527" w:rsidRDefault="00D06527" w:rsidP="00615C78">
      <w:pPr>
        <w:pStyle w:val="Nadpis0"/>
      </w:pPr>
      <w:bookmarkStart w:id="0" w:name="_Toc188343198"/>
      <w:bookmarkStart w:id="1" w:name="_Toc253125409"/>
      <w:bookmarkStart w:id="2" w:name="_Toc253125673"/>
      <w:bookmarkStart w:id="3" w:name="_Toc253125802"/>
      <w:bookmarkStart w:id="4" w:name="_Toc253125969"/>
      <w:bookmarkStart w:id="5" w:name="_Toc164624865"/>
      <w:r w:rsidRPr="002F0A63">
        <w:lastRenderedPageBreak/>
        <w:t>Úvod</w:t>
      </w:r>
      <w:bookmarkEnd w:id="0"/>
      <w:bookmarkEnd w:id="1"/>
      <w:bookmarkEnd w:id="2"/>
      <w:bookmarkEnd w:id="3"/>
      <w:bookmarkEnd w:id="4"/>
      <w:bookmarkEnd w:id="5"/>
    </w:p>
    <w:p w14:paraId="194C9390" w14:textId="01E42A21" w:rsidR="007E3827" w:rsidRDefault="00072ECB" w:rsidP="007107BD">
      <w:pPr>
        <w:spacing w:before="0"/>
        <w:ind w:firstLine="567"/>
      </w:pPr>
      <w:r w:rsidRPr="00072ECB">
        <w:t xml:space="preserve">V súčasnej dobe je využitie bezpilotných lietadiel, často nazývaných aj </w:t>
      </w:r>
      <w:proofErr w:type="spellStart"/>
      <w:r w:rsidRPr="00072ECB">
        <w:t>drony</w:t>
      </w:r>
      <w:proofErr w:type="spellEnd"/>
      <w:r w:rsidRPr="00072ECB">
        <w:t xml:space="preserve">, vo viacerých oblastiach stále viac rozšírené a preniká do rôznych odvetví, ako je napríklad geodetické meranie, filmový priemysel, bezpečnosť a monitorovanie prostredia, ale aj v oblastiach vojenských operácií a záchranných misií. S týmto rozšírením využitia </w:t>
      </w:r>
      <w:r w:rsidR="002D63BF" w:rsidRPr="00072ECB">
        <w:t xml:space="preserve">bezpilotných lietadiel </w:t>
      </w:r>
      <w:r w:rsidRPr="00072ECB">
        <w:t xml:space="preserve">vznikajú nové výzvy a potreby v oblasti ich riadenia, predovšetkým pokiaľ ide o hodnotenie a riadenie rizík spojených s ich misiami. </w:t>
      </w:r>
    </w:p>
    <w:p w14:paraId="2AE8B907" w14:textId="5B08EF79" w:rsidR="007E3827" w:rsidRDefault="00072ECB" w:rsidP="007107BD">
      <w:pPr>
        <w:spacing w:before="0"/>
        <w:ind w:firstLine="567"/>
      </w:pPr>
      <w:r w:rsidRPr="00072ECB">
        <w:t xml:space="preserve">Táto bakalárska práca sa zameriava na problematiku hodnotenia rizika misií </w:t>
      </w:r>
      <w:proofErr w:type="spellStart"/>
      <w:r w:rsidRPr="00072ECB">
        <w:t>dronov</w:t>
      </w:r>
      <w:proofErr w:type="spellEnd"/>
      <w:r w:rsidRPr="00072ECB">
        <w:t xml:space="preserve"> s cieľom poskytnúť systematický a spoľahlivý rámec pre posúdenie bezpečnosti a úspešnosti týchto misií. Autor sa rozhodol preskúmať túto tému, pretože je presvedčený, že v súčasnom kontexte je nedostatok štandardizovaných postupov a nástrojov na hodnotenie rizika pri používaní </w:t>
      </w:r>
      <w:r w:rsidR="008E2FB9">
        <w:t>bezpilotných lietadiel</w:t>
      </w:r>
      <w:r w:rsidRPr="00072ECB">
        <w:t xml:space="preserve">. </w:t>
      </w:r>
    </w:p>
    <w:p w14:paraId="5693355A" w14:textId="2E0FF384" w:rsidR="007E3827" w:rsidRDefault="00072ECB" w:rsidP="007107BD">
      <w:pPr>
        <w:spacing w:before="0"/>
        <w:ind w:firstLine="567"/>
      </w:pPr>
      <w:r w:rsidRPr="00072ECB">
        <w:t xml:space="preserve">Hlavným cieľom tejto práce je preto navrhnúť a implementovať metódu hodnotenia rizika, ktorá bude schopná identifikovať, analyzovať a riadiť riziká spojené s misiami </w:t>
      </w:r>
      <w:proofErr w:type="spellStart"/>
      <w:r w:rsidRPr="00072ECB">
        <w:t>dronov</w:t>
      </w:r>
      <w:proofErr w:type="spellEnd"/>
      <w:r w:rsidRPr="00072ECB">
        <w:t xml:space="preserve"> v rôznych prostrediach a podmienkach. Tento cieľ je kľúčový vzhľadom na rastúcu dôležitosť a rozsah využitia </w:t>
      </w:r>
      <w:r w:rsidR="009B1246" w:rsidRPr="00072ECB">
        <w:t xml:space="preserve">bezpilotných lietadiel </w:t>
      </w:r>
      <w:r w:rsidRPr="00072ECB">
        <w:t xml:space="preserve">v praktických aplikáciách. </w:t>
      </w:r>
    </w:p>
    <w:p w14:paraId="5DA8142E" w14:textId="0B2534C2" w:rsidR="007E3827" w:rsidRDefault="00072ECB" w:rsidP="007107BD">
      <w:pPr>
        <w:spacing w:before="0"/>
        <w:ind w:firstLine="567"/>
      </w:pPr>
      <w:r w:rsidRPr="00072ECB">
        <w:t xml:space="preserve">Práca je dôležitá z hľadiska bezpečnosti, efektivity a úspešnosti misií </w:t>
      </w:r>
      <w:proofErr w:type="spellStart"/>
      <w:r w:rsidRPr="00072ECB">
        <w:t>dronov</w:t>
      </w:r>
      <w:proofErr w:type="spellEnd"/>
      <w:r w:rsidRPr="00072ECB">
        <w:t xml:space="preserve">, ktoré sa stávajú stále komplexnejšími a často sú vykonávané v citlivých a náročných podmienkach. Autor sa rozhodol túto tému spracovať s cieľom prispieť k zvýšeniu bezpečnosti a spoľahlivosti používania </w:t>
      </w:r>
      <w:r w:rsidR="008E2FB9">
        <w:t>bezpilotných lietadiel</w:t>
      </w:r>
      <w:r w:rsidR="008E2FB9" w:rsidRPr="00072ECB">
        <w:t xml:space="preserve"> </w:t>
      </w:r>
      <w:r w:rsidRPr="00072ECB">
        <w:t xml:space="preserve">v rôznych oblastiach ich využitia. </w:t>
      </w:r>
    </w:p>
    <w:p w14:paraId="2001445B" w14:textId="3B4B9536" w:rsidR="009E66FB" w:rsidRDefault="00072ECB" w:rsidP="007107BD">
      <w:pPr>
        <w:spacing w:before="0"/>
        <w:ind w:firstLine="567"/>
      </w:pPr>
      <w:r w:rsidRPr="00072ECB">
        <w:t xml:space="preserve">V nasledujúcich častiach práce budeme podrobnejšie analyzovať súčasný stav poznania v oblasti hodnotenia rizika misií </w:t>
      </w:r>
      <w:proofErr w:type="spellStart"/>
      <w:r w:rsidRPr="00072ECB">
        <w:t>dronov</w:t>
      </w:r>
      <w:proofErr w:type="spellEnd"/>
      <w:r w:rsidRPr="00072ECB">
        <w:t>, navrhneme a opíšeme metódu hodnotenia rizika a jej implementáciu, a nakoniec zhodnotíme výsledky a diskutujeme o možnostiach ďalšieho vývoja a aplikácie navrhnutej metódy.</w:t>
      </w:r>
      <w:r w:rsidR="009E66FB">
        <w:br w:type="page"/>
      </w:r>
    </w:p>
    <w:p w14:paraId="6BA81180" w14:textId="079F9E04" w:rsidR="002F49D9" w:rsidRDefault="00314AB4" w:rsidP="00615C78">
      <w:pPr>
        <w:pStyle w:val="Nadpis1"/>
      </w:pPr>
      <w:bookmarkStart w:id="6" w:name="_Toc164624866"/>
      <w:r>
        <w:lastRenderedPageBreak/>
        <w:t>Hist</w:t>
      </w:r>
      <w:r w:rsidR="00582EC8" w:rsidRPr="00582EC8">
        <w:rPr>
          <w:rFonts w:cs="Arial"/>
        </w:rPr>
        <w:t>ó</w:t>
      </w:r>
      <w:r w:rsidR="006A64D5">
        <w:t>r</w:t>
      </w:r>
      <w:r w:rsidRPr="00314AB4">
        <w:t>ia</w:t>
      </w:r>
      <w:r>
        <w:t xml:space="preserve"> Dronov</w:t>
      </w:r>
      <w:bookmarkEnd w:id="6"/>
    </w:p>
    <w:p w14:paraId="5108E3F1" w14:textId="77777777" w:rsidR="00123002" w:rsidRDefault="002851B6" w:rsidP="00123002">
      <w:pPr>
        <w:ind w:firstLine="567"/>
      </w:pPr>
      <w:r w:rsidRPr="002851B6">
        <w:t xml:space="preserve">História </w:t>
      </w:r>
      <w:proofErr w:type="spellStart"/>
      <w:r w:rsidRPr="002851B6">
        <w:t>dronov</w:t>
      </w:r>
      <w:proofErr w:type="spellEnd"/>
      <w:r w:rsidRPr="002851B6">
        <w:t xml:space="preserve"> je fascinujúci príbeh, ktorý sa rozprestiera cez stáročia, svedčiac o významných technologických pokrokoch a transformáciách. Tieto lietajúce vynálezy, ktoré siahajú do dávnej minulosti, slúžili rôznym účelom, vrátane kultúrnych osláv, vojenských aplikácií ako signalizácia a prieskum a vedecké experimenty. Bezpilotné lietadlo, známe aj ako UAV alebo </w:t>
      </w:r>
      <w:proofErr w:type="spellStart"/>
      <w:r w:rsidRPr="002851B6">
        <w:t>dron</w:t>
      </w:r>
      <w:proofErr w:type="spellEnd"/>
      <w:r w:rsidRPr="002851B6">
        <w:t xml:space="preserve">, začalo svoju existenciu primárne vo vojenskom prostredí až do začiatku 21. storočia. V nedávnej dobe sa však </w:t>
      </w:r>
      <w:proofErr w:type="spellStart"/>
      <w:r w:rsidRPr="002851B6">
        <w:t>drony</w:t>
      </w:r>
      <w:proofErr w:type="spellEnd"/>
      <w:r w:rsidRPr="002851B6">
        <w:t xml:space="preserve"> stali bežným výskumným a obchodným nástrojom a našli si široké uplatnenie v každodennom živote.</w:t>
      </w:r>
      <w:r>
        <w:t xml:space="preserve"> </w:t>
      </w:r>
      <w:r w:rsidR="008B0639" w:rsidRPr="008B0639">
        <w:t xml:space="preserve"> </w:t>
      </w:r>
      <w:r w:rsidR="00EA65CC">
        <w:t>[1</w:t>
      </w:r>
      <w:r w:rsidR="00DD7066">
        <w:t>,</w:t>
      </w:r>
      <w:r w:rsidR="00EA65CC">
        <w:t>2]</w:t>
      </w:r>
    </w:p>
    <w:p w14:paraId="2F5ACE61" w14:textId="646142D0" w:rsidR="00314AB4" w:rsidRDefault="00CB7198" w:rsidP="00123002">
      <w:pPr>
        <w:ind w:firstLine="567"/>
      </w:pPr>
      <w:r w:rsidRPr="00CB7198">
        <w:t>Lietajúce draky boli prvýkrát vynájdené v Číne okolo roku 1000 pred n. l. Ich pôvodné využitie bolo prevažne spojené s kultúrnymi a náboženskými oslava</w:t>
      </w:r>
      <w:r w:rsidR="002408B3">
        <w:t>mi. Avšak, počas dynastie Song</w:t>
      </w:r>
      <w:r w:rsidRPr="00CB7198">
        <w:t xml:space="preserve"> sa ich využitie rozšírilo aj do vojenských oblastí. Draky boli využívané na signalizáciu, prieskum a dokonca aj na zdvíhanie vojakov do vzduchu. Tieto inovatívne nástroje sa stali dôležitou súčasťou vojenskej technológie svojej doby, poskytujúc nové možnosti v oblasti vo</w:t>
      </w:r>
      <w:r>
        <w:t>jenskej komunikácie a prieskumu</w:t>
      </w:r>
      <w:r w:rsidR="00EF01B4">
        <w:t>.</w:t>
      </w:r>
      <w:r w:rsidR="005B1D76" w:rsidRPr="005B1D76">
        <w:t xml:space="preserve"> </w:t>
      </w:r>
      <w:r w:rsidR="00EA65CC">
        <w:t>[1</w:t>
      </w:r>
      <w:r w:rsidR="00DD7066">
        <w:t>,</w:t>
      </w:r>
      <w:r w:rsidR="00EA65CC">
        <w:t>2]</w:t>
      </w:r>
      <w:r w:rsidR="00314AB4" w:rsidRPr="00314AB4">
        <w:t xml:space="preserve"> </w:t>
      </w:r>
    </w:p>
    <w:p w14:paraId="07D43071" w14:textId="77777777" w:rsidR="00750739" w:rsidRDefault="00314AB4" w:rsidP="00750739">
      <w:pPr>
        <w:ind w:firstLine="567"/>
      </w:pPr>
      <w:r w:rsidRPr="00314AB4">
        <w:t xml:space="preserve">V roku 1849, počas povstania v Benátkach, rakúsky poručík Franz von </w:t>
      </w:r>
      <w:proofErr w:type="spellStart"/>
      <w:r w:rsidRPr="00314AB4">
        <w:t>Juhatik</w:t>
      </w:r>
      <w:proofErr w:type="spellEnd"/>
      <w:r w:rsidRPr="00314AB4">
        <w:t xml:space="preserve"> navrhol použitie balónov na bombardovanie obkľúčeného mesta. </w:t>
      </w:r>
      <w:r w:rsidR="00B2060B" w:rsidRPr="00B2060B">
        <w:rPr>
          <w:color w:val="222222"/>
          <w:szCs w:val="22"/>
          <w:shd w:val="clear" w:color="auto" w:fill="FFFFFF"/>
        </w:rPr>
        <w:t>Na palube boli šrapnelové bomby, ako aj mechanizmy na ich zhodenie v pravý čas. Bombardovanie síce neprinieslo výrazné výsledky, ale medzi Benátčanov vyvolalo paniku.</w:t>
      </w:r>
      <w:r w:rsidR="00B2060B" w:rsidRPr="00B2060B">
        <w:rPr>
          <w:szCs w:val="22"/>
        </w:rPr>
        <w:t xml:space="preserve"> </w:t>
      </w:r>
      <w:r w:rsidRPr="00B2060B">
        <w:rPr>
          <w:szCs w:val="22"/>
        </w:rPr>
        <w:t>Tento prípa</w:t>
      </w:r>
      <w:r w:rsidRPr="00314AB4">
        <w:t xml:space="preserve">d sa považuje za prvý dokumentovaný príklad použitia bezpilotných lietadiel. </w:t>
      </w:r>
      <w:r w:rsidR="00EA65CC">
        <w:t>[1</w:t>
      </w:r>
      <w:r w:rsidR="00DD7066">
        <w:t>,</w:t>
      </w:r>
      <w:r w:rsidR="00EA65CC">
        <w:t>2]</w:t>
      </w:r>
    </w:p>
    <w:p w14:paraId="28285D43" w14:textId="77777777" w:rsidR="00750739" w:rsidRDefault="00A10F70" w:rsidP="00750739">
      <w:pPr>
        <w:ind w:firstLine="567"/>
      </w:pPr>
      <w:r w:rsidRPr="00123002">
        <w:rPr>
          <w:color w:val="222222"/>
          <w:szCs w:val="22"/>
          <w:shd w:val="clear" w:color="auto" w:fill="FFFFFF"/>
        </w:rPr>
        <w:t xml:space="preserve">Rýchlym posunom do začiatku 20. storočia sa začal vývoj diaľkovo ovládaných a autonómnych lietadiel, čím sa začal skutočný vývoj </w:t>
      </w:r>
      <w:proofErr w:type="spellStart"/>
      <w:r w:rsidRPr="00123002">
        <w:rPr>
          <w:color w:val="222222"/>
          <w:szCs w:val="22"/>
          <w:shd w:val="clear" w:color="auto" w:fill="FFFFFF"/>
        </w:rPr>
        <w:t>dronov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. Potreba technologických pokrokov počas prvej svetovej vojny viedla k vytvoreniu prvých pilotných lietadiel, ako napríklad </w:t>
      </w:r>
      <w:proofErr w:type="spellStart"/>
      <w:r w:rsidRPr="00123002">
        <w:rPr>
          <w:color w:val="222222"/>
          <w:szCs w:val="22"/>
          <w:shd w:val="clear" w:color="auto" w:fill="FFFFFF"/>
        </w:rPr>
        <w:t>Kettering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Bug, ktorý ukázal potenciál bezpilotných letových systémov vojenského určenia. Nasledujúce vojny, najmä druhá svetová vojna, videli zvýšené využitie </w:t>
      </w:r>
      <w:proofErr w:type="spellStart"/>
      <w:r w:rsidRPr="00123002">
        <w:rPr>
          <w:color w:val="222222"/>
          <w:szCs w:val="22"/>
          <w:shd w:val="clear" w:color="auto" w:fill="FFFFFF"/>
        </w:rPr>
        <w:t>dronov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na prieskum, prieskum a dokonca aj riadenie rakiet. V roku 1910 americký inžinier Charles </w:t>
      </w:r>
      <w:proofErr w:type="spellStart"/>
      <w:r w:rsidRPr="00123002">
        <w:rPr>
          <w:color w:val="222222"/>
          <w:szCs w:val="22"/>
          <w:shd w:val="clear" w:color="auto" w:fill="FFFFFF"/>
        </w:rPr>
        <w:t>Kettering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navrhol bombu s krídlami, čím položil základy pre vývoj bezpilotných úderných lietadiel. Tieto experimenty pokračovali počas prvej svetovej vojny, ktorá podnietila vývoj rádiom riadených bezpilotných lietadiel, ako napríklad </w:t>
      </w:r>
      <w:proofErr w:type="spellStart"/>
      <w:r w:rsidRPr="00123002">
        <w:rPr>
          <w:color w:val="222222"/>
          <w:szCs w:val="22"/>
          <w:shd w:val="clear" w:color="auto" w:fill="FFFFFF"/>
        </w:rPr>
        <w:t>Hewitt-Sperry</w:t>
      </w:r>
      <w:proofErr w:type="spellEnd"/>
      <w:r w:rsidRPr="00123002">
        <w:rPr>
          <w:color w:val="222222"/>
          <w:szCs w:val="22"/>
          <w:shd w:val="clear" w:color="auto" w:fill="FFFFFF"/>
        </w:rPr>
        <w:t xml:space="preserve"> automatického lietadla.</w:t>
      </w:r>
      <w:r w:rsidR="00314AB4" w:rsidRPr="00123002">
        <w:rPr>
          <w:color w:val="222222"/>
          <w:szCs w:val="22"/>
          <w:shd w:val="clear" w:color="auto" w:fill="FFFFFF"/>
        </w:rPr>
        <w:t xml:space="preserve"> </w:t>
      </w:r>
      <w:r w:rsidR="00EA65CC" w:rsidRPr="00123002">
        <w:rPr>
          <w:color w:val="222222"/>
          <w:szCs w:val="22"/>
          <w:shd w:val="clear" w:color="auto" w:fill="FFFFFF"/>
        </w:rPr>
        <w:t>[1</w:t>
      </w:r>
      <w:r w:rsidR="00DD7066" w:rsidRPr="00123002">
        <w:rPr>
          <w:color w:val="222222"/>
          <w:szCs w:val="22"/>
          <w:shd w:val="clear" w:color="auto" w:fill="FFFFFF"/>
        </w:rPr>
        <w:t>,</w:t>
      </w:r>
      <w:r w:rsidR="00EA65CC" w:rsidRPr="00123002">
        <w:rPr>
          <w:color w:val="222222"/>
          <w:szCs w:val="22"/>
          <w:shd w:val="clear" w:color="auto" w:fill="FFFFFF"/>
        </w:rPr>
        <w:t>2]</w:t>
      </w:r>
    </w:p>
    <w:p w14:paraId="691D1871" w14:textId="77777777" w:rsidR="00750739" w:rsidRDefault="00F812AA" w:rsidP="00750739">
      <w:pPr>
        <w:ind w:firstLine="567"/>
      </w:pPr>
      <w:r w:rsidRPr="00F812AA">
        <w:t>Prvým úspešným diaľkovo ovládaným lietadlom bol britský "</w:t>
      </w:r>
      <w:proofErr w:type="spellStart"/>
      <w:r w:rsidRPr="00F812AA">
        <w:t>Aerial</w:t>
      </w:r>
      <w:proofErr w:type="spellEnd"/>
      <w:r w:rsidRPr="00F812AA">
        <w:t xml:space="preserve"> </w:t>
      </w:r>
      <w:proofErr w:type="spellStart"/>
      <w:r w:rsidRPr="00F812AA">
        <w:t>Target</w:t>
      </w:r>
      <w:proofErr w:type="spellEnd"/>
      <w:r w:rsidRPr="00F812AA">
        <w:t xml:space="preserve">", ktorý v roku 1917 vzlietol s cieľom slúžiť na protivzdušný tréning. </w:t>
      </w:r>
      <w:r>
        <w:t>Neskôr v roku 1935 vyvinulo</w:t>
      </w:r>
      <w:r w:rsidRPr="00F812AA">
        <w:t xml:space="preserve"> </w:t>
      </w:r>
      <w:r>
        <w:t xml:space="preserve">americké námorníctvo </w:t>
      </w:r>
      <w:r w:rsidRPr="00F812AA">
        <w:t>model "</w:t>
      </w:r>
      <w:proofErr w:type="spellStart"/>
      <w:r w:rsidRPr="00F812AA">
        <w:t>Curtiss</w:t>
      </w:r>
      <w:proofErr w:type="spellEnd"/>
      <w:r w:rsidRPr="00F812AA">
        <w:t xml:space="preserve"> N2C-2"</w:t>
      </w:r>
      <w:r w:rsidR="00591BB0">
        <w:t xml:space="preserve">, taktiež známy pod </w:t>
      </w:r>
      <w:r w:rsidR="00591BB0" w:rsidRPr="00591BB0">
        <w:rPr>
          <w:rFonts w:cs="Arial"/>
          <w:szCs w:val="22"/>
        </w:rPr>
        <w:t xml:space="preserve">názvom </w:t>
      </w:r>
      <w:r w:rsidR="00591BB0" w:rsidRPr="00F812AA">
        <w:t>"</w:t>
      </w:r>
      <w:proofErr w:type="spellStart"/>
      <w:r w:rsidR="00591BB0" w:rsidRPr="00591BB0">
        <w:rPr>
          <w:rFonts w:cs="Arial"/>
          <w:szCs w:val="22"/>
        </w:rPr>
        <w:t>Queen</w:t>
      </w:r>
      <w:proofErr w:type="spellEnd"/>
      <w:r w:rsidR="00591BB0" w:rsidRPr="00591BB0">
        <w:rPr>
          <w:rFonts w:cs="Arial"/>
          <w:szCs w:val="22"/>
        </w:rPr>
        <w:t xml:space="preserve"> </w:t>
      </w:r>
      <w:proofErr w:type="spellStart"/>
      <w:r w:rsidR="00591BB0" w:rsidRPr="00591BB0">
        <w:rPr>
          <w:rFonts w:cs="Arial"/>
          <w:szCs w:val="22"/>
        </w:rPr>
        <w:t>Bee</w:t>
      </w:r>
      <w:proofErr w:type="spellEnd"/>
      <w:r w:rsidR="00591BB0" w:rsidRPr="00F812AA">
        <w:t>"</w:t>
      </w:r>
      <w:r w:rsidRPr="00591BB0">
        <w:t xml:space="preserve">, </w:t>
      </w:r>
      <w:r w:rsidRPr="00F812AA">
        <w:t xml:space="preserve">čo bol skorý rádiom ovládaný </w:t>
      </w:r>
      <w:proofErr w:type="spellStart"/>
      <w:r w:rsidRPr="00F812AA">
        <w:t>dron</w:t>
      </w:r>
      <w:proofErr w:type="spellEnd"/>
      <w:r w:rsidRPr="00F812AA">
        <w:t xml:space="preserve"> určený na cvičenie streľby a</w:t>
      </w:r>
      <w:r w:rsidR="00D3663F">
        <w:t> </w:t>
      </w:r>
      <w:r w:rsidRPr="00F812AA">
        <w:t>prieskum</w:t>
      </w:r>
      <w:r w:rsidR="00D3663F">
        <w:t>.</w:t>
      </w:r>
      <w:r w:rsidRPr="00F812AA">
        <w:t xml:space="preserve"> Ikona druhej </w:t>
      </w:r>
      <w:r w:rsidRPr="00F812AA">
        <w:lastRenderedPageBreak/>
        <w:t xml:space="preserve">svetovej vojny "V-1 </w:t>
      </w:r>
      <w:proofErr w:type="spellStart"/>
      <w:r w:rsidRPr="00F812AA">
        <w:t>Flying</w:t>
      </w:r>
      <w:proofErr w:type="spellEnd"/>
      <w:r w:rsidRPr="00F812AA">
        <w:t xml:space="preserve"> </w:t>
      </w:r>
      <w:proofErr w:type="spellStart"/>
      <w:r w:rsidRPr="00F812AA">
        <w:t>Bomb</w:t>
      </w:r>
      <w:proofErr w:type="spellEnd"/>
      <w:r w:rsidRPr="00F812AA">
        <w:t>" bola raná riadená raketa, ktorá otvorila cestu pre so</w:t>
      </w:r>
      <w:r w:rsidR="00622825">
        <w:t xml:space="preserve">fistikovanejšie autonómne </w:t>
      </w:r>
      <w:proofErr w:type="spellStart"/>
      <w:r w:rsidR="00622825">
        <w:t>drony</w:t>
      </w:r>
      <w:proofErr w:type="spellEnd"/>
      <w:r w:rsidR="00314AB4" w:rsidRPr="00314AB4">
        <w:t xml:space="preserve">. </w:t>
      </w:r>
      <w:r w:rsidR="00EA65CC">
        <w:t>[1</w:t>
      </w:r>
      <w:r w:rsidR="00DD7066">
        <w:t>,</w:t>
      </w:r>
      <w:r w:rsidR="00EA65CC">
        <w:t>2]</w:t>
      </w:r>
    </w:p>
    <w:p w14:paraId="3F13E546" w14:textId="47B4408C" w:rsidR="00641170" w:rsidRDefault="001215E4" w:rsidP="00750739">
      <w:pPr>
        <w:ind w:firstLine="567"/>
      </w:pPr>
      <w:r w:rsidRPr="001215E4">
        <w:t xml:space="preserve">V roku 2006 boli </w:t>
      </w:r>
      <w:proofErr w:type="spellStart"/>
      <w:r w:rsidRPr="001215E4">
        <w:t>drony</w:t>
      </w:r>
      <w:proofErr w:type="spellEnd"/>
      <w:r w:rsidRPr="001215E4">
        <w:t xml:space="preserve"> konečne oslobodené na rekreačné účely a už neboli len vojenským nástrojom. Medzitým v roku</w:t>
      </w:r>
      <w:r w:rsidR="00954997">
        <w:t xml:space="preserve"> 2009 Federálna letecká správa</w:t>
      </w:r>
      <w:r w:rsidRPr="001215E4">
        <w:t xml:space="preserve"> zaviedla zákony, ktoré urobili nelegálnym lietať s bezpilotnými lietadlami bez regulácie na ochranu súkromia a bezpečnosti ostatných ľudí, čo sa neskôr stalo najväčšou preká</w:t>
      </w:r>
      <w:r>
        <w:t xml:space="preserve">žkou pri komercializácii </w:t>
      </w:r>
      <w:proofErr w:type="spellStart"/>
      <w:r>
        <w:t>dronov</w:t>
      </w:r>
      <w:proofErr w:type="spellEnd"/>
      <w:r w:rsidR="00B278EC">
        <w:t xml:space="preserve">. </w:t>
      </w:r>
      <w:proofErr w:type="spellStart"/>
      <w:r w:rsidRPr="001215E4">
        <w:t>Drony</w:t>
      </w:r>
      <w:proofErr w:type="spellEnd"/>
      <w:r w:rsidRPr="001215E4">
        <w:t xml:space="preserve"> majú dnes mnoho použití, </w:t>
      </w:r>
      <w:r w:rsidR="00780472">
        <w:t>od rôznych priemyselných aplikácií po</w:t>
      </w:r>
      <w:r w:rsidR="00F4676F" w:rsidRPr="00F4676F">
        <w:t xml:space="preserve"> bežn</w:t>
      </w:r>
      <w:r w:rsidR="00780472">
        <w:t>é</w:t>
      </w:r>
      <w:r w:rsidR="00F4676F" w:rsidRPr="00F4676F">
        <w:t xml:space="preserve"> </w:t>
      </w:r>
      <w:r w:rsidR="00780472">
        <w:t>činnosti</w:t>
      </w:r>
      <w:r w:rsidR="00F4676F" w:rsidRPr="00F4676F">
        <w:t xml:space="preserve"> každodenného života a obchodu. Je fascinujúce sledovať, ako sa ich vývoj a využitie neustále mení a prispieva k rôznym aspektom ľudskej činnosti.</w:t>
      </w:r>
      <w:r w:rsidR="00000320" w:rsidRPr="00000320">
        <w:t xml:space="preserve"> </w:t>
      </w:r>
      <w:r w:rsidR="00DD7066">
        <w:t>[1,</w:t>
      </w:r>
      <w:r w:rsidR="00EA65CC">
        <w:t>2]</w:t>
      </w:r>
      <w:r w:rsidR="00641170">
        <w:br w:type="page"/>
      </w:r>
    </w:p>
    <w:p w14:paraId="794F850B" w14:textId="0F3B0C09" w:rsidR="006245FD" w:rsidRDefault="00641170" w:rsidP="00615C78">
      <w:pPr>
        <w:pStyle w:val="Nadpis1"/>
      </w:pPr>
      <w:bookmarkStart w:id="7" w:name="_Toc164624867"/>
      <w:r>
        <w:lastRenderedPageBreak/>
        <w:t>Jadro</w:t>
      </w:r>
      <w:bookmarkEnd w:id="7"/>
    </w:p>
    <w:p w14:paraId="674963A6" w14:textId="4E2B4D9C" w:rsidR="00395D67" w:rsidRDefault="00395D67" w:rsidP="00395D67">
      <w:pPr>
        <w:ind w:firstLine="567"/>
      </w:pPr>
      <w:r w:rsidRPr="00395D67">
        <w:t>Plánovanie misií sa zvyčajne vykonáva v riadiacej stanici na zemi (</w:t>
      </w:r>
      <w:r w:rsidR="00C05663">
        <w:t>niekedy nazývaná</w:t>
      </w:r>
      <w:r w:rsidR="000A6604">
        <w:t xml:space="preserve"> </w:t>
      </w:r>
      <w:r w:rsidR="00C05663">
        <w:t xml:space="preserve">aj </w:t>
      </w:r>
      <w:r w:rsidRPr="00395D67">
        <w:t>GCS</w:t>
      </w:r>
      <w:r w:rsidR="000A6604">
        <w:t xml:space="preserve"> z anglického </w:t>
      </w:r>
      <w:proofErr w:type="spellStart"/>
      <w:r w:rsidR="000A6604" w:rsidRPr="000A6604">
        <w:t>Ground</w:t>
      </w:r>
      <w:proofErr w:type="spellEnd"/>
      <w:r w:rsidR="000A6604" w:rsidRPr="000A6604">
        <w:t xml:space="preserve"> </w:t>
      </w:r>
      <w:proofErr w:type="spellStart"/>
      <w:r w:rsidR="000A6604" w:rsidRPr="000A6604">
        <w:t>Control</w:t>
      </w:r>
      <w:proofErr w:type="spellEnd"/>
      <w:r w:rsidR="000A6604" w:rsidRPr="000A6604">
        <w:t xml:space="preserve"> </w:t>
      </w:r>
      <w:proofErr w:type="spellStart"/>
      <w:r w:rsidR="000A6604" w:rsidRPr="000A6604">
        <w:t>Station</w:t>
      </w:r>
      <w:proofErr w:type="spellEnd"/>
      <w:r w:rsidRPr="000A6604">
        <w:t>)</w:t>
      </w:r>
      <w:r w:rsidRPr="00395D67">
        <w:t xml:space="preserve">, ktorú poskytujú výrobcovia </w:t>
      </w:r>
      <w:proofErr w:type="spellStart"/>
      <w:r w:rsidRPr="00395D67">
        <w:t>dronov</w:t>
      </w:r>
      <w:proofErr w:type="spellEnd"/>
      <w:r w:rsidRPr="00395D67">
        <w:t xml:space="preserve"> a</w:t>
      </w:r>
      <w:r>
        <w:t xml:space="preserve">lebo poskytovatelia </w:t>
      </w:r>
      <w:proofErr w:type="spellStart"/>
      <w:r>
        <w:t>autopilotov</w:t>
      </w:r>
      <w:proofErr w:type="spellEnd"/>
      <w:r>
        <w:t xml:space="preserve">. </w:t>
      </w:r>
      <w:r w:rsidRPr="00395D67">
        <w:t xml:space="preserve">V rámci týchto nástrojov môžu operátori špecifikovať cesty určených bodov, alebo oblasti na preskúmanie, predtým než pošlú inštrukcie </w:t>
      </w:r>
      <w:proofErr w:type="spellStart"/>
      <w:r w:rsidRPr="00395D67">
        <w:t>dronu</w:t>
      </w:r>
      <w:proofErr w:type="spellEnd"/>
      <w:r w:rsidRPr="00395D67">
        <w:t xml:space="preserve">. Tieto nástroje už obsahujú bezpečnostné prvky, ako je senzor pre vyhýbanie sa prekážkam, povedomie o dopravných lietadlách, automatické obmedzenie výšky </w:t>
      </w:r>
      <w:r>
        <w:t>(</w:t>
      </w:r>
      <w:proofErr w:type="spellStart"/>
      <w:r w:rsidRPr="00395D67">
        <w:t>geofencing</w:t>
      </w:r>
      <w:proofErr w:type="spellEnd"/>
      <w:r>
        <w:t>)</w:t>
      </w:r>
      <w:r w:rsidRPr="00395D67">
        <w:t>, ktorý je užitočný v blízkosti citlivých oblastí, ako sú let</w:t>
      </w:r>
      <w:r w:rsidR="00EA65CC">
        <w:t>iská. [3</w:t>
      </w:r>
      <w:r w:rsidR="002A287E">
        <w:t>]</w:t>
      </w:r>
    </w:p>
    <w:p w14:paraId="63B66767" w14:textId="47016D54" w:rsidR="009E1E41" w:rsidRDefault="009E1E41" w:rsidP="009E1E41">
      <w:pPr>
        <w:pStyle w:val="Nadpis2"/>
      </w:pPr>
      <w:bookmarkStart w:id="8" w:name="_Toc164624868"/>
      <w:r>
        <w:t>S</w:t>
      </w:r>
      <w:r w:rsidRPr="00D24C97">
        <w:t>účasný stav riešenej problematiky</w:t>
      </w:r>
      <w:r>
        <w:t xml:space="preserve"> doma a v zahraničí</w:t>
      </w:r>
      <w:bookmarkEnd w:id="8"/>
    </w:p>
    <w:p w14:paraId="67A9BFA5" w14:textId="7DE08618" w:rsidR="009E1E41" w:rsidRDefault="009E1E41" w:rsidP="009E1E41">
      <w:pPr>
        <w:ind w:firstLine="567"/>
      </w:pPr>
      <w:r>
        <w:t>Stále viac a viac ľudí sa uchy</w:t>
      </w:r>
      <w:r w:rsidRPr="00A62924">
        <w:t xml:space="preserve">ľuje k používaniu </w:t>
      </w:r>
      <w:r>
        <w:t>bezpilotných lietadiel</w:t>
      </w:r>
      <w:r w:rsidRPr="00A62924">
        <w:t xml:space="preserve">, pričom tieto zariadenia získavajú stále väčšiu pozornosť verejnosti. Hoci ich komerčné využitie sa stalo bežným až v minulom storočí, ich vývoj sa začal už v 19. storočí. Pôvodne boli </w:t>
      </w:r>
      <w:proofErr w:type="spellStart"/>
      <w:r w:rsidRPr="00A62924">
        <w:t>drony</w:t>
      </w:r>
      <w:proofErr w:type="spellEnd"/>
      <w:r w:rsidRPr="00A62924">
        <w:t xml:space="preserve"> primárne využívané vo vojenskom sektore, no postupne sa stali populárnejšími aj v iných oblastiach umenia, pričom si získali množstvo priaznivcov vďaka ich rôznorodým vlastnostiam a použitiu. </w:t>
      </w:r>
      <w:r w:rsidR="00EA65CC">
        <w:t>[1</w:t>
      </w:r>
      <w:r w:rsidR="00DD7066">
        <w:t>,</w:t>
      </w:r>
      <w:r w:rsidR="00EA65CC">
        <w:t>2]</w:t>
      </w:r>
    </w:p>
    <w:p w14:paraId="762A05FD" w14:textId="29E5493F" w:rsidR="009E1E41" w:rsidRDefault="009E1E41" w:rsidP="009E1E41">
      <w:pPr>
        <w:ind w:firstLine="567"/>
      </w:pPr>
      <w:r w:rsidRPr="00A62924">
        <w:t xml:space="preserve">V akademickom prostredí sa stretávame s </w:t>
      </w:r>
      <w:proofErr w:type="spellStart"/>
      <w:r w:rsidRPr="00A62924">
        <w:t>dronmi</w:t>
      </w:r>
      <w:proofErr w:type="spellEnd"/>
      <w:r w:rsidRPr="00A62924">
        <w:t xml:space="preserve">, ktoré často nesú rôzne príslušenstvo, ako sú kamery, radary a skenery. Tieto nástroje sa uplatňujú najmä v oblastiach ako kartografia, ekológia, lesníctvo, stavebníctvo a ďalšie. Na zostrojenie komplexného mechanizmu </w:t>
      </w:r>
      <w:r>
        <w:t>bezpilotného lietadla</w:t>
      </w:r>
      <w:r w:rsidRPr="00A62924">
        <w:t xml:space="preserve"> je nevyhnutné mať znalosti z rôznych odborov, vrátane fyziky, elektroniky, info</w:t>
      </w:r>
      <w:r>
        <w:t>rmatiky, mechaniky a matematiky</w:t>
      </w:r>
      <w:r w:rsidRPr="00C3112E">
        <w:t>.</w:t>
      </w:r>
      <w:r w:rsidR="00FE1D05">
        <w:t xml:space="preserve"> [4]</w:t>
      </w:r>
    </w:p>
    <w:p w14:paraId="4534AE13" w14:textId="4B7BCCBC" w:rsidR="009E1E41" w:rsidRDefault="009E1E41" w:rsidP="009E1E41">
      <w:pPr>
        <w:ind w:firstLine="709"/>
      </w:pPr>
      <w:r w:rsidRPr="00043EF1">
        <w:t>S rozvojom bezpilotných lietadiel sa stali nevyhnutnými nástro</w:t>
      </w:r>
      <w:r>
        <w:t>jmi v mnohých nových odvetviach</w:t>
      </w:r>
      <w:r w:rsidRPr="0095318D">
        <w:t xml:space="preserve">. Očakáva sa, že veľkosť globálneho trhu s </w:t>
      </w:r>
      <w:proofErr w:type="spellStart"/>
      <w:r w:rsidRPr="0095318D">
        <w:t>dronmi</w:t>
      </w:r>
      <w:proofErr w:type="spellEnd"/>
      <w:r w:rsidRPr="0095318D">
        <w:t xml:space="preserve"> do roku 2033 dosiahne hodnotu približne 101,1 miliardy USD, čo predstavuje výrazný nárast oproti hodnote 34,5 miliardy USD z roku 2023, s kumulovaným ročným rastom 12,7 % v období od roku 2024 do roku 2033. Bezpilotné lietadlá sa presunuli mimo vojenského využitia do poľnohospodárstva, stavebníctva, logistiky a zábavného priemyslu, kde sa stali nenahraditeľnými nástrojmi. Poskytujú vzdušné zábery na účely dohľadu, zbierania údajov a doručovania. Globálny trh s </w:t>
      </w:r>
      <w:proofErr w:type="spellStart"/>
      <w:r w:rsidRPr="0095318D">
        <w:t>dronmi</w:t>
      </w:r>
      <w:proofErr w:type="spellEnd"/>
      <w:r w:rsidRPr="0095318D">
        <w:t xml:space="preserve"> prežíva fenomenálny rozvoj, ktorý revolucionizuje rôzne odvetvia po celom svete. Moderné pokroky viedli k zvýšeniu doby letu, autonómnym schopnostiam a integrácii sofistikovaných nákladov, ako sú HD kamery a senzory, čo otvára mnohé príležitosti v aplikáciách od inšpekcie infraštruktúry až po krízovú reakciu. </w:t>
      </w:r>
      <w:r w:rsidRPr="0027070B">
        <w:t xml:space="preserve">Množstvo </w:t>
      </w:r>
      <w:proofErr w:type="spellStart"/>
      <w:r w:rsidRPr="0027070B">
        <w:t>dronov</w:t>
      </w:r>
      <w:proofErr w:type="spellEnd"/>
      <w:r w:rsidRPr="0027070B">
        <w:t xml:space="preserve"> v prevádzke za posledné roky, ako aj predpovedané množstvo </w:t>
      </w:r>
      <w:proofErr w:type="spellStart"/>
      <w:r w:rsidRPr="0027070B">
        <w:t>dronov</w:t>
      </w:r>
      <w:proofErr w:type="spellEnd"/>
      <w:r w:rsidRPr="0027070B">
        <w:t xml:space="preserve"> v dohľadnej dobe, je zobrazené v grafe 1. Tieto </w:t>
      </w:r>
      <w:proofErr w:type="spellStart"/>
      <w:r w:rsidRPr="0027070B">
        <w:t>drony</w:t>
      </w:r>
      <w:proofErr w:type="spellEnd"/>
      <w:r w:rsidRPr="0027070B">
        <w:t xml:space="preserve"> </w:t>
      </w:r>
      <w:r w:rsidRPr="0027070B">
        <w:lastRenderedPageBreak/>
        <w:t xml:space="preserve">zahŕňajú rôzne typy s určitým zameraním, vrátane vojenských, komerčných a osobných </w:t>
      </w:r>
      <w:proofErr w:type="spellStart"/>
      <w:r w:rsidRPr="0027070B">
        <w:t>dronov</w:t>
      </w:r>
      <w:proofErr w:type="spellEnd"/>
      <w:r w:rsidRPr="0027070B">
        <w:t xml:space="preserve">. </w:t>
      </w:r>
      <w:r w:rsidR="00FE1D05">
        <w:t>[5</w:t>
      </w:r>
      <w:r>
        <w:t>]</w:t>
      </w:r>
    </w:p>
    <w:p w14:paraId="38A4DB5F" w14:textId="77777777" w:rsidR="0052689F" w:rsidRDefault="009E1E41" w:rsidP="0052689F">
      <w:pPr>
        <w:keepNext/>
        <w:jc w:val="center"/>
      </w:pPr>
      <w:r>
        <w:rPr>
          <w:noProof/>
        </w:rPr>
        <w:drawing>
          <wp:inline distT="0" distB="0" distL="0" distR="0" wp14:anchorId="53A4956D" wp14:editId="78FB653E">
            <wp:extent cx="5399405" cy="2726690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qqq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BCC" w14:textId="291DC8B6" w:rsidR="002D0B3B" w:rsidRDefault="0052689F" w:rsidP="0052689F">
      <w:pPr>
        <w:pStyle w:val="Popis"/>
        <w:jc w:val="center"/>
      </w:pPr>
      <w:bookmarkStart w:id="9" w:name="_Toc164624887"/>
      <w:r>
        <w:t xml:space="preserve">Obr.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1</w:t>
      </w:r>
      <w:r>
        <w:fldChar w:fldCharType="end"/>
      </w:r>
      <w:r>
        <w:t xml:space="preserve"> G</w:t>
      </w:r>
      <w:r w:rsidR="00ED7DE0">
        <w:t xml:space="preserve">lobálny </w:t>
      </w:r>
      <w:r w:rsidRPr="00B534F0">
        <w:t xml:space="preserve">trh s </w:t>
      </w:r>
      <w:proofErr w:type="spellStart"/>
      <w:r w:rsidRPr="00B534F0">
        <w:t>dronmi</w:t>
      </w:r>
      <w:proofErr w:type="spellEnd"/>
      <w:r w:rsidRPr="00B534F0">
        <w:t xml:space="preserve"> v rokoch 2022-2032 [5]</w:t>
      </w:r>
      <w:bookmarkEnd w:id="9"/>
    </w:p>
    <w:p w14:paraId="36C7DF01" w14:textId="57A153BA" w:rsidR="00F31A58" w:rsidRPr="000E32D7" w:rsidRDefault="00F31A58" w:rsidP="00F31A58">
      <w:pPr>
        <w:pStyle w:val="Nadpis3"/>
      </w:pPr>
      <w:bookmarkStart w:id="10" w:name="_Toc164624869"/>
      <w:r>
        <w:t xml:space="preserve">Analýza využitia </w:t>
      </w:r>
      <w:proofErr w:type="spellStart"/>
      <w:r>
        <w:t>dronov</w:t>
      </w:r>
      <w:proofErr w:type="spellEnd"/>
      <w:r>
        <w:t xml:space="preserve"> na Slovensku</w:t>
      </w:r>
      <w:bookmarkEnd w:id="10"/>
    </w:p>
    <w:p w14:paraId="03C3AA60" w14:textId="2D4090FF" w:rsidR="009E1E41" w:rsidRDefault="009E1E41" w:rsidP="009E1E41">
      <w:pPr>
        <w:ind w:firstLine="709"/>
      </w:pPr>
      <w:r w:rsidRPr="002B0395">
        <w:t>V posledných rokoch sme na Slovensku pozorovali zvýšený záujem o v</w:t>
      </w:r>
      <w:r>
        <w:t>yužitie bezpilotných lietadiel</w:t>
      </w:r>
      <w:r w:rsidRPr="002B0395">
        <w:t xml:space="preserve"> v rôznych odvetviach. Medzi tieto odvetvia patria poľnohospodárstvo, geodézia, bezpečnostné operácie, monitorovanie životného  prostredia a</w:t>
      </w:r>
      <w:r w:rsidR="00EE5030">
        <w:t> leteckej infraštruktúry</w:t>
      </w:r>
      <w:r w:rsidRPr="002B0395">
        <w:t xml:space="preserve">. V poľnohospodárstve sa </w:t>
      </w:r>
      <w:proofErr w:type="spellStart"/>
      <w:r w:rsidRPr="002B0395">
        <w:t>drony</w:t>
      </w:r>
      <w:proofErr w:type="spellEnd"/>
      <w:r w:rsidRPr="002B0395">
        <w:t xml:space="preserve"> využívajú na monitorovanie stavu plodín, optimalizáciu hnojenia a zavlažovania, ako aj na zber dát pre presnejšie poľnohospodárske praktiky. V oblasti geodézie sa </w:t>
      </w:r>
      <w:proofErr w:type="spellStart"/>
      <w:r w:rsidRPr="002B0395">
        <w:t>drony</w:t>
      </w:r>
      <w:proofErr w:type="spellEnd"/>
      <w:r w:rsidRPr="002B0395">
        <w:t xml:space="preserve"> využívajú na tvorbu digitálnych modelov terénu, mapovanie, fotogrametriu a monitorovanie stavu infraštruktúry. V bezpečnostných operáciách sa </w:t>
      </w:r>
      <w:proofErr w:type="spellStart"/>
      <w:r w:rsidRPr="002B0395">
        <w:t>drony</w:t>
      </w:r>
      <w:proofErr w:type="spellEnd"/>
      <w:r w:rsidRPr="002B0395">
        <w:t xml:space="preserve"> používajú na monitorovanie hraníc, záchranné operácie po prírodných katastrofách, vyhodnocovanie miest pristátia v núdzi a podporu záchranných tímov pri záchranách. Pri monitorovaní životného prostredia umožňujú </w:t>
      </w:r>
      <w:proofErr w:type="spellStart"/>
      <w:r w:rsidRPr="002B0395">
        <w:t>drony</w:t>
      </w:r>
      <w:proofErr w:type="spellEnd"/>
      <w:r w:rsidRPr="002B0395">
        <w:t xml:space="preserve"> snímanie a monitorovanie lesných porastov, vodných tokov, znečistenia ovzdušia a ďalších environmentálnych aspektov. Sledovanie stavu infraštruktúry za použitia </w:t>
      </w:r>
      <w:proofErr w:type="spellStart"/>
      <w:r w:rsidRPr="002B0395">
        <w:t>dronov</w:t>
      </w:r>
      <w:proofErr w:type="spellEnd"/>
      <w:r w:rsidRPr="002B0395">
        <w:t xml:space="preserve"> na inšpekciu stavu mostov, ciest, železníc a iných infraštruktúrnych prvkov pomáha identifikovať možné poruchy alebo škody bez potreby fyzickej inšpekcie.</w:t>
      </w:r>
      <w:r>
        <w:t xml:space="preserve"> [</w:t>
      </w:r>
      <w:r w:rsidR="00FE1D05">
        <w:t>6</w:t>
      </w:r>
      <w:r>
        <w:t>]</w:t>
      </w:r>
    </w:p>
    <w:p w14:paraId="046BD881" w14:textId="22822628" w:rsidR="009E1E41" w:rsidRDefault="009E1E41" w:rsidP="009E1E41">
      <w:pPr>
        <w:ind w:firstLine="709"/>
      </w:pPr>
      <w:r>
        <w:t xml:space="preserve"> </w:t>
      </w:r>
      <w:r w:rsidRPr="00582EC8">
        <w:t xml:space="preserve">V praxi </w:t>
      </w:r>
      <w:r w:rsidRPr="00582EC8">
        <w:rPr>
          <w:szCs w:val="22"/>
        </w:rPr>
        <w:t xml:space="preserve">sa na Slovensku </w:t>
      </w:r>
      <w:r w:rsidRPr="00582EC8">
        <w:t xml:space="preserve">bezpilotné lietadlá využívajú najmä tam, kde je potrebný prístup do ťažko dostupných alebo nebezpečných miest. Príkladom sú záchranné operácie po prírodných katastrofách, kde </w:t>
      </w:r>
      <w:proofErr w:type="spellStart"/>
      <w:r w:rsidRPr="00582EC8">
        <w:t>drony</w:t>
      </w:r>
      <w:proofErr w:type="spellEnd"/>
      <w:r w:rsidRPr="00582EC8">
        <w:t xml:space="preserve"> umožňujú rýchlu a efektívnu analýzu situácie, hľadanie a záchranné operácie po katastrofách, ako sú zemetrasenia, záplavy </w:t>
      </w:r>
      <w:r w:rsidRPr="00582EC8">
        <w:lastRenderedPageBreak/>
        <w:t xml:space="preserve">a požiare. Ďalším hlavným aspektom využitia bezpilotných lietadiel je monitorovanie lesných požiarov, za účelom poskytnutia </w:t>
      </w:r>
      <w:proofErr w:type="spellStart"/>
      <w:r w:rsidRPr="00582EC8">
        <w:t>real-time</w:t>
      </w:r>
      <w:proofErr w:type="spellEnd"/>
      <w:r w:rsidRPr="00582EC8">
        <w:t xml:space="preserve"> obrazových dát z postihnutých oblastí, čo umožňuje lepšiu koordináciu a riadenie zásahov hasičských tímov. </w:t>
      </w:r>
      <w:r w:rsidR="00FE1D05">
        <w:t>[6</w:t>
      </w:r>
      <w:r>
        <w:t>]</w:t>
      </w:r>
    </w:p>
    <w:p w14:paraId="385D861C" w14:textId="77777777" w:rsidR="009E1E41" w:rsidRDefault="009E1E41" w:rsidP="009E1E41">
      <w:pPr>
        <w:ind w:firstLine="709"/>
      </w:pPr>
      <w:r w:rsidRPr="00582EC8">
        <w:t>Pri týchto aplikáciách je kľúčové vykonávať dôkladné hodnotenie rizika, aby sa minimalizovala pravdepodobnosť nehôd a zabezpečilo bezpečné prostredie pre všetkých účastníkov. Vývoj a implementácia spoľahlivých metód hodnotenia rizika je teda nevyhnutná pre ďalší rozvoj a úspešné využitie bezpilotných lietadiel vo všetkých oblastiach ich aplikácie.</w:t>
      </w:r>
    </w:p>
    <w:p w14:paraId="76EEB151" w14:textId="6283AFB2" w:rsidR="009E1E41" w:rsidRDefault="009E1E41" w:rsidP="009E1E41">
      <w:pPr>
        <w:ind w:firstLine="709"/>
      </w:pPr>
      <w:r w:rsidRPr="00EA2035">
        <w:t>Výskumné centrá na Slovensku, zamerané na vývoj bezpil</w:t>
      </w:r>
      <w:r>
        <w:t>otných lietajúcich prostriedkov,</w:t>
      </w:r>
      <w:r w:rsidRPr="00EA2035">
        <w:t xml:space="preserve"> predstavujú kľúčové piliere inovačného priemyslu. Tieto centrá sa venujú štúdiu a vývoju pokročilých technológií a aplikácií v oblasti bezpilotných systémov, ktoré majú široké využitie v rôznych odvetviach vrátane záchranných operácií, monitorovania životného prostredia, geodézie a ďalších. Na Slovensku existuje niekoľko významných centier, ktoré sa špecializujú na vývoj </w:t>
      </w:r>
      <w:proofErr w:type="spellStart"/>
      <w:r w:rsidRPr="00EA2035">
        <w:t>dronov</w:t>
      </w:r>
      <w:proofErr w:type="spellEnd"/>
      <w:r w:rsidRPr="00EA2035">
        <w:t xml:space="preserve"> a sú lídrami v tomto odvetví. Tieto centrá disponujú vysoko kvalifikovanými výskumníkmi a modernými technologickými zariadeniami, ktoré im umožňujú realizovať pokročilý výskum a inovácie. </w:t>
      </w:r>
      <w:r>
        <w:t>Medzi najhlavnejšie a najznámejšie</w:t>
      </w:r>
      <w:r w:rsidRPr="00EA2035">
        <w:t xml:space="preserve"> slo</w:t>
      </w:r>
      <w:r>
        <w:t>venské výskumné</w:t>
      </w:r>
      <w:r w:rsidRPr="00EA2035">
        <w:t xml:space="preserve"> centr</w:t>
      </w:r>
      <w:r>
        <w:t>á</w:t>
      </w:r>
      <w:r w:rsidRPr="00EA2035">
        <w:t xml:space="preserve"> </w:t>
      </w:r>
      <w:r>
        <w:t xml:space="preserve">s takýmto zameraním patria </w:t>
      </w:r>
      <w:r w:rsidRPr="001E4EB1">
        <w:rPr>
          <w:rFonts w:cs="Arial"/>
          <w:szCs w:val="22"/>
          <w:shd w:val="clear" w:color="auto" w:fill="FFFFFF"/>
        </w:rPr>
        <w:t>Slovenská te</w:t>
      </w:r>
      <w:r>
        <w:rPr>
          <w:rFonts w:cs="Arial"/>
          <w:szCs w:val="22"/>
          <w:shd w:val="clear" w:color="auto" w:fill="FFFFFF"/>
        </w:rPr>
        <w:t>chnická univerzita v Bratislave a</w:t>
      </w:r>
      <w:r w:rsidRPr="001E4EB1">
        <w:rPr>
          <w:rFonts w:cs="Arial"/>
          <w:szCs w:val="22"/>
          <w:shd w:val="clear" w:color="auto" w:fill="FFFFFF"/>
        </w:rPr>
        <w:t xml:space="preserve"> Žilinská univerzita v Žiline</w:t>
      </w:r>
      <w:r w:rsidRPr="001E4EB1">
        <w:rPr>
          <w:rFonts w:cs="Arial"/>
          <w:szCs w:val="22"/>
        </w:rPr>
        <w:t>. Zameriava</w:t>
      </w:r>
      <w:r>
        <w:rPr>
          <w:rFonts w:cs="Arial"/>
          <w:szCs w:val="22"/>
        </w:rPr>
        <w:t>jú</w:t>
      </w:r>
      <w:r w:rsidRPr="001E4EB1">
        <w:t xml:space="preserve"> </w:t>
      </w:r>
      <w:r>
        <w:t>sa</w:t>
      </w:r>
      <w:r w:rsidRPr="00EA2035">
        <w:t xml:space="preserve"> nielen na technické aspekty </w:t>
      </w:r>
      <w:proofErr w:type="spellStart"/>
      <w:r w:rsidRPr="00EA2035">
        <w:t>dronov</w:t>
      </w:r>
      <w:proofErr w:type="spellEnd"/>
      <w:r w:rsidRPr="00EA2035">
        <w:t xml:space="preserve">, ale aj na ich bezpečnostné aspekty a aplikácie v praxi. Ich cieľom je vyvíjať nové technológie a metodiky, ktoré umožnia bezpečné a efektívne využitie </w:t>
      </w:r>
      <w:r>
        <w:t>bezpilotných lietadiel</w:t>
      </w:r>
      <w:r w:rsidRPr="00EA2035">
        <w:t xml:space="preserve"> vo verejnom i súkromnom sektore. Slovenské výskumné centrá na vývoj </w:t>
      </w:r>
      <w:proofErr w:type="spellStart"/>
      <w:r w:rsidRPr="00EA2035">
        <w:t>dronov</w:t>
      </w:r>
      <w:proofErr w:type="spellEnd"/>
      <w:r w:rsidRPr="00EA2035">
        <w:t xml:space="preserve"> majú potenciál stať sa lídrami v tomto dynamickom odvetví a prispieť k rozvoju nielen slovenského inovačného ekosystému, ale aj globálneho trhu s bezpilotnými systémami. Ich práca a úsilie pomáhajú posúvať hranice technologického pokroku a prinášať nové možnosti využitia </w:t>
      </w:r>
      <w:r>
        <w:t>bezpilotných lietadiel</w:t>
      </w:r>
      <w:r w:rsidRPr="00EA2035">
        <w:t xml:space="preserve"> v modernom svete.</w:t>
      </w:r>
      <w:r w:rsidR="00FE1D05">
        <w:t xml:space="preserve"> [3</w:t>
      </w:r>
      <w:r w:rsidR="00DD7066">
        <w:t>,</w:t>
      </w:r>
      <w:r w:rsidR="00FE1D05">
        <w:t>7</w:t>
      </w:r>
      <w:r w:rsidR="00DD7066">
        <w:t>,</w:t>
      </w:r>
      <w:r w:rsidR="00FE1D05">
        <w:t>8</w:t>
      </w:r>
      <w:r w:rsidR="006F6FB8">
        <w:t>]</w:t>
      </w:r>
    </w:p>
    <w:p w14:paraId="3E1565C4" w14:textId="1DC7BCDA" w:rsidR="009E1E41" w:rsidRDefault="009E1E41" w:rsidP="000B0E07">
      <w:pPr>
        <w:ind w:firstLine="709"/>
      </w:pPr>
      <w:r w:rsidRPr="003C28DA">
        <w:t>Na pôde Slovenska sa v súčasnosti venuje významné úsilie v oblasti výskumu a vývoja bezpilotných technológií. Tieto projekty predstavujú reálnu snahu o inovácie a zlepšenia v rôznych odvetviach, pričom prinášajú nov</w:t>
      </w:r>
      <w:r>
        <w:t>é možnosti a aplikácie do praxe. Medzi najzaujímavejšie projekty v tejto sfére patria</w:t>
      </w:r>
      <w:r w:rsidR="000B0E07">
        <w:t xml:space="preserve"> </w:t>
      </w:r>
      <w:r>
        <w:t>UAVLIFE – pre boj proti pandémiám</w:t>
      </w:r>
      <w:r w:rsidR="000B0E07">
        <w:t xml:space="preserve">, </w:t>
      </w:r>
      <w:r>
        <w:t xml:space="preserve">Vývoj UAV spoločnosti </w:t>
      </w:r>
      <w:proofErr w:type="spellStart"/>
      <w:r>
        <w:t>Aliter</w:t>
      </w:r>
      <w:proofErr w:type="spellEnd"/>
      <w:r>
        <w:t xml:space="preserve"> Technologies – na ochranu vtáctva</w:t>
      </w:r>
      <w:r w:rsidR="000B0E07">
        <w:t xml:space="preserve"> a </w:t>
      </w:r>
      <w:r>
        <w:t xml:space="preserve">R-SYS – pre manažovanie </w:t>
      </w:r>
      <w:proofErr w:type="spellStart"/>
      <w:r>
        <w:t>dronovej</w:t>
      </w:r>
      <w:proofErr w:type="spellEnd"/>
      <w:r>
        <w:t xml:space="preserve"> prevádzky</w:t>
      </w:r>
      <w:r w:rsidR="006014CA">
        <w:t>.</w:t>
      </w:r>
      <w:r w:rsidR="00FE1D05">
        <w:t xml:space="preserve"> [7</w:t>
      </w:r>
      <w:r w:rsidR="000B0E07">
        <w:t>]</w:t>
      </w:r>
      <w:r>
        <w:t xml:space="preserve"> </w:t>
      </w:r>
    </w:p>
    <w:p w14:paraId="55EDD510" w14:textId="77777777" w:rsidR="009E1E41" w:rsidRDefault="009E1E41" w:rsidP="009E1E41">
      <w:pPr>
        <w:ind w:firstLine="709"/>
      </w:pPr>
      <w:r w:rsidRPr="00582EC8">
        <w:t>Napriek rastúcemu záujmu o bezpilotné lietadlá je výskum</w:t>
      </w:r>
      <w:r w:rsidRPr="00090007">
        <w:t xml:space="preserve"> v oblasti hodnotenia rizika misií </w:t>
      </w:r>
      <w:proofErr w:type="spellStart"/>
      <w:r w:rsidRPr="00090007">
        <w:t>dronov</w:t>
      </w:r>
      <w:proofErr w:type="spellEnd"/>
      <w:r w:rsidRPr="00090007">
        <w:t xml:space="preserve"> na Slovensku zatiaľ obmedzený. Väčšina existujúcich štúdií a projektov sa zaoberá skôr technickými aspektmi </w:t>
      </w:r>
      <w:r>
        <w:t>bezpilotných lietadiel</w:t>
      </w:r>
      <w:r w:rsidRPr="00090007">
        <w:t xml:space="preserve">, ako je riadenie </w:t>
      </w:r>
      <w:r w:rsidRPr="00090007">
        <w:lastRenderedPageBreak/>
        <w:t>letov, bezpečnostné protokoly a legislatíva. Hoci tieto aspekty sú nevyhnutné, je rovnako dôležité venovať pozornosť aj oblasti hodnotenia rizika, aby sa zabezpečilo bezpečné a účinné využitie</w:t>
      </w:r>
      <w:r>
        <w:t xml:space="preserve"> </w:t>
      </w:r>
      <w:proofErr w:type="spellStart"/>
      <w:r>
        <w:t>dronov</w:t>
      </w:r>
      <w:proofErr w:type="spellEnd"/>
      <w:r>
        <w:t xml:space="preserve"> vo všetkých odvetviach.</w:t>
      </w:r>
    </w:p>
    <w:p w14:paraId="7D499954" w14:textId="33D50ABD" w:rsidR="000E32D7" w:rsidRPr="000E32D7" w:rsidRDefault="00280B69" w:rsidP="000E32D7">
      <w:pPr>
        <w:pStyle w:val="Nadpis3"/>
      </w:pPr>
      <w:bookmarkStart w:id="11" w:name="_Toc164624870"/>
      <w:r>
        <w:t>Analý</w:t>
      </w:r>
      <w:r w:rsidR="000E32D7">
        <w:t>za vyu</w:t>
      </w:r>
      <w:r>
        <w:t>ž</w:t>
      </w:r>
      <w:r w:rsidR="00151179">
        <w:t xml:space="preserve">itia </w:t>
      </w:r>
      <w:proofErr w:type="spellStart"/>
      <w:r w:rsidR="00151179">
        <w:t>dronov</w:t>
      </w:r>
      <w:proofErr w:type="spellEnd"/>
      <w:r w:rsidR="00151179">
        <w:t xml:space="preserve"> v</w:t>
      </w:r>
      <w:r w:rsidR="000E32D7">
        <w:t> </w:t>
      </w:r>
      <w:r w:rsidR="00151179">
        <w:t>zahrani</w:t>
      </w:r>
      <w:r>
        <w:t>čí</w:t>
      </w:r>
      <w:bookmarkEnd w:id="11"/>
    </w:p>
    <w:p w14:paraId="2B9C9D20" w14:textId="77777777" w:rsidR="009E1E41" w:rsidRDefault="009E1E41" w:rsidP="009E1E41">
      <w:pPr>
        <w:ind w:firstLine="709"/>
      </w:pPr>
      <w:r w:rsidRPr="002A277F">
        <w:t xml:space="preserve">V zahraničí existuje viacero výskumných centier a inštitúcií, ktoré sa zaoberajú bezpilotnými lietadlami a ich bezpečnosťou. Tieto organizácie sa neobmedzujú len na technické aspekty </w:t>
      </w:r>
      <w:proofErr w:type="spellStart"/>
      <w:r w:rsidRPr="002A277F">
        <w:t>dronov</w:t>
      </w:r>
      <w:proofErr w:type="spellEnd"/>
      <w:r w:rsidRPr="002A277F">
        <w:t xml:space="preserve">, ale aj na ich bezpečnostné hľadiská, vrátane hodnotenia rizika misií. Ich cieľom je vyvíjať štandardy, protokoly a metódy hodnotenia rizika, ktoré môžu byť následne aplikované v rôznych odvetviach. </w:t>
      </w:r>
    </w:p>
    <w:p w14:paraId="3244AD0B" w14:textId="77777777" w:rsidR="009E1E41" w:rsidRDefault="009E1E41" w:rsidP="009E1E41">
      <w:pPr>
        <w:ind w:firstLine="709"/>
      </w:pPr>
      <w:r w:rsidRPr="002A277F">
        <w:t xml:space="preserve">Mnohé krajiny už prijali alebo pracujú na legislatívnych rámcoch týkajúcich sa používania </w:t>
      </w:r>
      <w:r>
        <w:t>bezpilotných lietadiel</w:t>
      </w:r>
      <w:r w:rsidRPr="002A277F">
        <w:t xml:space="preserve">. Tieto rámce často obsahujú požiadavky na vypracovanie hodnotenia rizika pre špecifické druhy misií. Hlavným cieľom je zabezpečiť, aby boli </w:t>
      </w:r>
      <w:proofErr w:type="spellStart"/>
      <w:r w:rsidRPr="002A277F">
        <w:t>drony</w:t>
      </w:r>
      <w:proofErr w:type="spellEnd"/>
      <w:r w:rsidRPr="002A277F">
        <w:t xml:space="preserve"> používané bezpečne a zodpovedne, pričom minimalizujú riziko pre verejnú bezpečnosť a životné prostredie. </w:t>
      </w:r>
    </w:p>
    <w:p w14:paraId="0FAF3F5D" w14:textId="15E882E5" w:rsidR="009E1E41" w:rsidRDefault="009E1E41" w:rsidP="009E1E41">
      <w:pPr>
        <w:ind w:firstLine="709"/>
      </w:pPr>
      <w:proofErr w:type="spellStart"/>
      <w:r w:rsidRPr="00C6733E">
        <w:t>Shenz</w:t>
      </w:r>
      <w:r w:rsidR="000A311E">
        <w:t>henská</w:t>
      </w:r>
      <w:proofErr w:type="spellEnd"/>
      <w:r w:rsidR="000A311E">
        <w:t xml:space="preserve"> asociácia priemyslu UAV, </w:t>
      </w:r>
      <w:r w:rsidR="00904081">
        <w:t>skrátene</w:t>
      </w:r>
      <w:r w:rsidR="000A311E">
        <w:t xml:space="preserve"> </w:t>
      </w:r>
      <w:r w:rsidRPr="00C6733E">
        <w:t>SZUAVIA</w:t>
      </w:r>
      <w:r w:rsidR="000A311E">
        <w:t>,</w:t>
      </w:r>
      <w:r w:rsidRPr="00C6733E">
        <w:t xml:space="preserve"> bola založená 31. októbra 2015 a je prvým združením UAV v Číne. Zahrňuje 52 vedúcich subjektov v dodávateľskom reťazci UAV, vrátane výrobcov, technologických vývojových spoločností a ďalších subjektov v hornom a dolnom prúde odvetvia. SZUAVIA je nezisková organizácia, ktorej cieľom je budovanie verejnej technologickej a servisnej platformy pre UAV, stanovovanie štandardov pre priemysel UAV, posilňovanie komunikácie informácií medzi členmi, výmenu skúseností a podporu seba regulácie v</w:t>
      </w:r>
      <w:r>
        <w:t> </w:t>
      </w:r>
      <w:r w:rsidRPr="00C6733E">
        <w:t>priemysle</w:t>
      </w:r>
      <w:r>
        <w:t>. [9]</w:t>
      </w:r>
    </w:p>
    <w:p w14:paraId="511E8762" w14:textId="77777777" w:rsidR="009E1E41" w:rsidRDefault="009E1E41" w:rsidP="009E1E41">
      <w:pPr>
        <w:ind w:firstLine="709"/>
      </w:pPr>
      <w:r w:rsidRPr="00DF33B3">
        <w:t xml:space="preserve">Spoločnosť </w:t>
      </w:r>
      <w:proofErr w:type="spellStart"/>
      <w:r w:rsidRPr="00DF33B3">
        <w:t>Volatus</w:t>
      </w:r>
      <w:proofErr w:type="spellEnd"/>
      <w:r>
        <w:t xml:space="preserve"> </w:t>
      </w:r>
      <w:proofErr w:type="spellStart"/>
      <w:r>
        <w:t>Aerospace</w:t>
      </w:r>
      <w:proofErr w:type="spellEnd"/>
      <w:r>
        <w:t xml:space="preserve">, </w:t>
      </w:r>
      <w:r w:rsidRPr="00A802BD">
        <w:t>najväčší dist</w:t>
      </w:r>
      <w:r>
        <w:t>ribútor bezpilotných lietadiel</w:t>
      </w:r>
      <w:r w:rsidRPr="00A802BD">
        <w:t xml:space="preserve"> v Kanade a najväčší poskytovateľ služieb s </w:t>
      </w:r>
      <w:proofErr w:type="spellStart"/>
      <w:r w:rsidRPr="00A802BD">
        <w:t>dronmi</w:t>
      </w:r>
      <w:proofErr w:type="spellEnd"/>
      <w:r w:rsidRPr="00A802BD">
        <w:t xml:space="preserve"> v Spojených štátoch</w:t>
      </w:r>
      <w:r>
        <w:t>,</w:t>
      </w:r>
      <w:r w:rsidRPr="00DF33B3">
        <w:t xml:space="preserve"> prináša bohatú históriu a skúsenosti v prevádzke pilotovaných lietadiel, bezpečnosti, dodržiavaní predpisov a inováciách na trh s neosídlenými lietadlami. Ich zapojenie sa týka všetkých aspektov tohto nového letectva, čím ich pozícia na trhu zaručuje, že budú kľúčovým hráčom vo vývoji odvetvia. Keďže globálne letecké orgány pokračujú v práci na budúcnosti odolných predpisov a ekosystémov, spoločnosť </w:t>
      </w:r>
      <w:proofErr w:type="spellStart"/>
      <w:r w:rsidRPr="00DF33B3">
        <w:t>Volatus</w:t>
      </w:r>
      <w:proofErr w:type="spellEnd"/>
      <w:r w:rsidRPr="00DF33B3">
        <w:t xml:space="preserve"> je pripravená byť spoľahlivým obchodným partnerom. Ich odbornosť a schopnosti ich dobre pripravujú na navigáciu sa meniacim sa regulačným prostredím a prispievanie k rozvoju sektora bezpilotných lietadiel. Spoločnosť </w:t>
      </w:r>
      <w:proofErr w:type="spellStart"/>
      <w:r w:rsidRPr="00DF33B3">
        <w:t>Volatus</w:t>
      </w:r>
      <w:proofErr w:type="spellEnd"/>
      <w:r w:rsidRPr="00DF33B3">
        <w:t xml:space="preserve"> prevádzkuje Centrum </w:t>
      </w:r>
      <w:proofErr w:type="spellStart"/>
      <w:r w:rsidRPr="00DF33B3">
        <w:t>excelentnosti</w:t>
      </w:r>
      <w:proofErr w:type="spellEnd"/>
      <w:r w:rsidRPr="00DF33B3">
        <w:t>, ktoré slúži ako technický most k komercializácii nových a rozvíjajúcich sa technológií v oblasti bezpilotných lietadiel. S dôrazom na inovácie a spoluprácu sú jedinečne pripravení viesť odvetvie cez fázu konvergencie pilotovaného a bezpilotného letectva, posúvajúc vpred pokrok a rozvoj.</w:t>
      </w:r>
      <w:r>
        <w:t xml:space="preserve"> [10]</w:t>
      </w:r>
    </w:p>
    <w:p w14:paraId="1B3CA813" w14:textId="77777777" w:rsidR="009E1E41" w:rsidRDefault="009E1E41" w:rsidP="009E1E41">
      <w:pPr>
        <w:ind w:firstLine="709"/>
      </w:pPr>
      <w:r w:rsidRPr="006365BC">
        <w:lastRenderedPageBreak/>
        <w:t xml:space="preserve">ISS </w:t>
      </w:r>
      <w:proofErr w:type="spellStart"/>
      <w:r w:rsidRPr="006365BC">
        <w:t>Aerospace</w:t>
      </w:r>
      <w:proofErr w:type="spellEnd"/>
      <w:r w:rsidRPr="006365BC">
        <w:t xml:space="preserve">, so sídlom vo Veľkej Británii, je renomovaná spoločnosť špecializujúca sa na autonómne bezpilotné vzdušné systémy určené pre široké oblasti prevádzky v rôznych sektoroch. </w:t>
      </w:r>
      <w:r>
        <w:t>Ich</w:t>
      </w:r>
      <w:r w:rsidRPr="006365BC">
        <w:t xml:space="preserve"> odbornosť siaha do odvetví ako energia, obrana, bezpečnosť, verejné služby a dozor. Ako pionieri vo vývoji rušivých technológií v nedostatočne preskúmanom segmente trhu sa môž</w:t>
      </w:r>
      <w:r>
        <w:t>u</w:t>
      </w:r>
      <w:r w:rsidRPr="006365BC">
        <w:t xml:space="preserve"> pochváliť niekoľkými</w:t>
      </w:r>
      <w:r>
        <w:t xml:space="preserve"> svetovými prvotinami a udržiavanými zmluvami</w:t>
      </w:r>
      <w:r w:rsidRPr="006365BC">
        <w:t xml:space="preserve"> s hlavnými klientmi v oboch sektoroch. </w:t>
      </w:r>
      <w:r>
        <w:t>Ich</w:t>
      </w:r>
      <w:r w:rsidRPr="006365BC">
        <w:t xml:space="preserve"> stratégia je zameraná na celkovú hodnotu integrovaných systémov namiesto sústredenia sa výlučne na bezpilotné vozidlá. Tento prístup zahŕňa vývoj autonómnych leteckých, námorných a pozemných nosičov navrhnutých na riešenie náročných prevádzkových úloh. Okrem toho udržiava</w:t>
      </w:r>
      <w:r>
        <w:t>jú</w:t>
      </w:r>
      <w:r w:rsidRPr="006365BC">
        <w:t xml:space="preserve"> pevné väzby s uznávanými univerzitami a výskumnými inštitúciami v oblasti leteckých a autonómnych systémov</w:t>
      </w:r>
      <w:r>
        <w:t>. [11]</w:t>
      </w:r>
    </w:p>
    <w:p w14:paraId="0108A2D8" w14:textId="77777777" w:rsidR="009E1E41" w:rsidRDefault="009E1E41" w:rsidP="009E1E41">
      <w:pPr>
        <w:ind w:firstLine="709"/>
      </w:pPr>
      <w:r w:rsidRPr="00967EFB">
        <w:t>Tieto spoločnosti predstavujú popredných hráčov v</w:t>
      </w:r>
      <w:r>
        <w:t> </w:t>
      </w:r>
      <w:r w:rsidRPr="00967EFB">
        <w:t>oblasti</w:t>
      </w:r>
      <w:r>
        <w:t xml:space="preserve"> vývoja</w:t>
      </w:r>
      <w:r w:rsidRPr="00967EFB">
        <w:t xml:space="preserve"> bezpilotných lietadiel a autonómnych vzdušných systémov. Ich angažovanosť a inovácie sú kľúčovými faktormi v rámci rastúceho priemyslu UAV, pričom každá z nich prináša svoje jedinečné prístupy a skúsenosti. Od skupiny výskumných centier zaoberajúcich sa bezpečnosťou a legislatívnym rámcom pre používanie </w:t>
      </w:r>
      <w:proofErr w:type="spellStart"/>
      <w:r w:rsidRPr="00967EFB">
        <w:t>dronov</w:t>
      </w:r>
      <w:proofErr w:type="spellEnd"/>
      <w:r w:rsidRPr="00967EFB">
        <w:t>, až po popredných dodávateľov bezpilotných lietadiel a poskytovateľov služieb, každá spoločnosť hrá dôležitú úlohu vo formovaní budúcnosti tohto dynamického priemyslu.</w:t>
      </w:r>
    </w:p>
    <w:p w14:paraId="435BE5F3" w14:textId="20ABE3DD" w:rsidR="009E1E41" w:rsidRDefault="009E1E41" w:rsidP="009E1E41">
      <w:pPr>
        <w:pStyle w:val="Nadpis2"/>
      </w:pPr>
      <w:bookmarkStart w:id="12" w:name="_Toc164624871"/>
      <w:r>
        <w:t>C</w:t>
      </w:r>
      <w:r w:rsidR="00101663">
        <w:t>ieľ</w:t>
      </w:r>
      <w:r>
        <w:t xml:space="preserve"> práce</w:t>
      </w:r>
      <w:bookmarkEnd w:id="12"/>
    </w:p>
    <w:p w14:paraId="37917EEF" w14:textId="15A374F8" w:rsidR="009E1E41" w:rsidRDefault="00915774" w:rsidP="009E1E41">
      <w:pPr>
        <w:ind w:firstLine="567"/>
      </w:pPr>
      <w:r>
        <w:t>Na základe analýzy</w:t>
      </w:r>
      <w:r w:rsidR="00EC1363">
        <w:t xml:space="preserve"> stavu</w:t>
      </w:r>
      <w:r>
        <w:t xml:space="preserve"> súčasných</w:t>
      </w:r>
      <w:r w:rsidR="009E1E41" w:rsidRPr="0054073F">
        <w:t xml:space="preserve"> metodologických prístupov k hodnoteniu rizika misií </w:t>
      </w:r>
      <w:proofErr w:type="spellStart"/>
      <w:r w:rsidR="009E1E41" w:rsidRPr="0054073F">
        <w:t>dronov</w:t>
      </w:r>
      <w:proofErr w:type="spellEnd"/>
      <w:r w:rsidR="009E1E41" w:rsidRPr="0054073F">
        <w:t xml:space="preserve"> a na základe prehľadu prístupov k riešeniu tejto problematiky možno identifikovať základný problém v snahe dosiahnuť čo najvyššiu úroveň presnosti a spoľahlivosti hodnotenia rizika. </w:t>
      </w:r>
      <w:r w:rsidR="00CF658E" w:rsidRPr="00CF658E">
        <w:t xml:space="preserve">Hlavným dôvodom pre dosiahnutie čo najvyššej úrovne presnosti a spoľahlivosti pri hodnotení rizika je zabezpečiť bezpečné a zodpovedné používanie </w:t>
      </w:r>
      <w:r w:rsidR="006F0856">
        <w:t>bez</w:t>
      </w:r>
      <w:r w:rsidR="00CF658E">
        <w:t>pilotných lietadiel</w:t>
      </w:r>
      <w:r w:rsidR="00CF658E" w:rsidRPr="00CF658E">
        <w:t xml:space="preserve"> s cieľom minimalizovať riziko pre verejnú </w:t>
      </w:r>
      <w:r w:rsidR="00CF658E">
        <w:t>bezpečnosť a životné prostredie</w:t>
      </w:r>
      <w:r w:rsidR="009E1E41" w:rsidRPr="0054073F">
        <w:t xml:space="preserve">. </w:t>
      </w:r>
    </w:p>
    <w:p w14:paraId="63BF6C17" w14:textId="77777777" w:rsidR="009E1E41" w:rsidRDefault="009E1E41" w:rsidP="009E1E41">
      <w:pPr>
        <w:ind w:firstLine="567"/>
      </w:pPr>
      <w:r w:rsidRPr="0054073F">
        <w:t xml:space="preserve">Stanovenie cieľov práce je preto nevyhnutné: </w:t>
      </w:r>
    </w:p>
    <w:p w14:paraId="41A2A352" w14:textId="77777777" w:rsidR="009E1E41" w:rsidRPr="0054073F" w:rsidRDefault="009E1E41" w:rsidP="009E1E41">
      <w:pPr>
        <w:ind w:firstLine="567"/>
        <w:rPr>
          <w:b/>
        </w:rPr>
      </w:pPr>
      <w:r w:rsidRPr="0054073F">
        <w:rPr>
          <w:b/>
        </w:rPr>
        <w:t xml:space="preserve">Vypracovať systémový prístup k hodnoteniu rizika misií </w:t>
      </w:r>
      <w:proofErr w:type="spellStart"/>
      <w:r w:rsidRPr="0054073F">
        <w:rPr>
          <w:b/>
        </w:rPr>
        <w:t>dronov</w:t>
      </w:r>
      <w:proofErr w:type="spellEnd"/>
      <w:r w:rsidRPr="0054073F">
        <w:rPr>
          <w:b/>
        </w:rPr>
        <w:t xml:space="preserve">, ktorý zahŕňa všetky relevantné aspekty a je schopný poskytnúť spoľahlivé a presné hodnotenie rizika pre rôzne druhu misií. </w:t>
      </w:r>
    </w:p>
    <w:p w14:paraId="17604906" w14:textId="77777777" w:rsidR="009E1E41" w:rsidRDefault="009E1E41" w:rsidP="009E1E41">
      <w:pPr>
        <w:ind w:firstLine="567"/>
      </w:pPr>
      <w:r w:rsidRPr="0054073F">
        <w:t xml:space="preserve">Dosiahnutie tohto cieľa si vyžaduje rozčlenenie riešenia do štyroch parciálnych cieľov: </w:t>
      </w:r>
    </w:p>
    <w:p w14:paraId="63DE228D" w14:textId="6A2E6ED2" w:rsidR="009E1E41" w:rsidRPr="007023B8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Aby sme</w:t>
      </w:r>
      <w:r w:rsidRPr="007023B8">
        <w:t xml:space="preserve"> zabezpeči</w:t>
      </w:r>
      <w:r>
        <w:t>li</w:t>
      </w:r>
      <w:r w:rsidRPr="007023B8">
        <w:t xml:space="preserve">, že proces hodnotenia rizika </w:t>
      </w:r>
      <w:proofErr w:type="spellStart"/>
      <w:r w:rsidRPr="007023B8">
        <w:t>dronových</w:t>
      </w:r>
      <w:proofErr w:type="spellEnd"/>
      <w:r w:rsidRPr="007023B8">
        <w:t xml:space="preserve"> misií </w:t>
      </w:r>
      <w:r w:rsidR="00F5432B">
        <w:t>bol</w:t>
      </w:r>
      <w:r w:rsidRPr="007023B8">
        <w:t xml:space="preserve"> účinný a spoľahlivý, pričom </w:t>
      </w:r>
      <w:r w:rsidR="00F5432B">
        <w:t>bude brať</w:t>
      </w:r>
      <w:r w:rsidRPr="007023B8">
        <w:t xml:space="preserve"> do úvahy ich rôzne použitia a špecifické </w:t>
      </w:r>
      <w:r w:rsidRPr="007023B8">
        <w:lastRenderedPageBreak/>
        <w:t>charakteristiky</w:t>
      </w:r>
      <w:r>
        <w:t xml:space="preserve">, </w:t>
      </w:r>
      <w:r w:rsidR="00F5432B">
        <w:t>bude</w:t>
      </w:r>
      <w:r>
        <w:t xml:space="preserve"> potrebné stanoviť </w:t>
      </w:r>
      <w:r w:rsidRPr="007023B8">
        <w:t>flexibilné a prispôsobiteľné metodológie</w:t>
      </w:r>
      <w:r>
        <w:t>. Preto prvým</w:t>
      </w:r>
      <w:r w:rsidRPr="0054073F">
        <w:t xml:space="preserve"> parciálnym cieľom je: </w:t>
      </w:r>
    </w:p>
    <w:p w14:paraId="5BE05DFA" w14:textId="77777777" w:rsidR="009E1E41" w:rsidRPr="007023B8" w:rsidRDefault="009E1E41" w:rsidP="00AE47CB">
      <w:pPr>
        <w:pStyle w:val="Odsekzoznamu"/>
        <w:numPr>
          <w:ilvl w:val="0"/>
          <w:numId w:val="13"/>
        </w:numPr>
        <w:rPr>
          <w:b/>
        </w:rPr>
      </w:pPr>
      <w:r w:rsidRPr="007023B8">
        <w:rPr>
          <w:b/>
        </w:rPr>
        <w:t xml:space="preserve">Vybrať vhodné metodológie hodnotenia rizika, ktoré budú aplikovateľné na rôzne typy misií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 a zabezpečia vysokú úroveň presnosti a spoľahlivosti.</w:t>
      </w:r>
    </w:p>
    <w:p w14:paraId="49822918" w14:textId="06CE5307" w:rsidR="009E1E41" w:rsidRDefault="009E1E41" w:rsidP="00AE47CB">
      <w:pPr>
        <w:pStyle w:val="Odsekzoznamu"/>
        <w:numPr>
          <w:ilvl w:val="0"/>
          <w:numId w:val="10"/>
        </w:numPr>
      </w:pPr>
      <w:r>
        <w:t xml:space="preserve">Pre efektívnosť vyhodnocovania rizika </w:t>
      </w:r>
      <w:proofErr w:type="spellStart"/>
      <w:r>
        <w:t>dronových</w:t>
      </w:r>
      <w:proofErr w:type="spellEnd"/>
      <w:r>
        <w:t xml:space="preserve"> misií </w:t>
      </w:r>
      <w:r w:rsidRPr="007023B8">
        <w:t>v rôznych prostrediach a situáciách</w:t>
      </w:r>
      <w:r>
        <w:t xml:space="preserve"> </w:t>
      </w:r>
      <w:r w:rsidR="00417172">
        <w:t>bude</w:t>
      </w:r>
      <w:r>
        <w:t xml:space="preserve"> potrebné d</w:t>
      </w:r>
      <w:r w:rsidRPr="007023B8">
        <w:t>efinovať informačné a technické požiadavky.</w:t>
      </w:r>
      <w:r>
        <w:t xml:space="preserve"> To </w:t>
      </w:r>
      <w:r w:rsidR="00417172">
        <w:t>bude</w:t>
      </w:r>
      <w:r>
        <w:t xml:space="preserve"> úlohou d</w:t>
      </w:r>
      <w:r w:rsidRPr="0054073F">
        <w:t>ruh</w:t>
      </w:r>
      <w:r>
        <w:t>ého</w:t>
      </w:r>
      <w:r w:rsidRPr="0054073F">
        <w:t xml:space="preserve"> parciáln</w:t>
      </w:r>
      <w:r>
        <w:t>eho</w:t>
      </w:r>
      <w:r w:rsidRPr="0054073F">
        <w:t xml:space="preserve"> cieľ</w:t>
      </w:r>
      <w:r>
        <w:t>a</w:t>
      </w:r>
      <w:r w:rsidRPr="0054073F">
        <w:t xml:space="preserve">: </w:t>
      </w:r>
    </w:p>
    <w:p w14:paraId="216F5F6D" w14:textId="77777777" w:rsidR="009E1E41" w:rsidRPr="007023B8" w:rsidRDefault="009E1E41" w:rsidP="00AE47CB">
      <w:pPr>
        <w:pStyle w:val="Odsekzoznamu"/>
        <w:numPr>
          <w:ilvl w:val="0"/>
          <w:numId w:val="12"/>
        </w:numPr>
        <w:rPr>
          <w:b/>
        </w:rPr>
      </w:pPr>
      <w:r w:rsidRPr="007023B8">
        <w:rPr>
          <w:b/>
        </w:rPr>
        <w:t xml:space="preserve">Vytvorenie systému hodnotenia rizika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, ktorý zahŕňa zhromažďovanie relevantných údajov, ich analýzu a vyhodnotenie rizika na základe stanovených kritérií. </w:t>
      </w:r>
    </w:p>
    <w:p w14:paraId="48ACAD0B" w14:textId="77777777" w:rsidR="009E1E41" w:rsidRDefault="009E1E41" w:rsidP="00AE47CB">
      <w:pPr>
        <w:pStyle w:val="Odsekzoznamu"/>
        <w:numPr>
          <w:ilvl w:val="0"/>
          <w:numId w:val="10"/>
        </w:numPr>
      </w:pPr>
      <w:r>
        <w:t>Chceme zabezpečiť</w:t>
      </w:r>
      <w:r w:rsidRPr="001F52EB">
        <w:t xml:space="preserve">, že bude k dispozícii efektívny a spoľahlivý systém hodnotenia rizika misií </w:t>
      </w:r>
      <w:proofErr w:type="spellStart"/>
      <w:r w:rsidRPr="001F52EB">
        <w:t>dronov</w:t>
      </w:r>
      <w:proofErr w:type="spellEnd"/>
      <w:r w:rsidRPr="001F52EB">
        <w:t>, ktorý dokáže účinne spracovať všetky relevantné informácie. Tento systém by mal byť schopný poskytnúť presné hodnotenie rizika, čo je kľúčové pre riadne riadenie a plánovanie bezpilotných operácií, a zároveň by mal byť prispôsobivý a flexibilný, aby sa mohol prispôsobiť rôznym typom misií a ich individuálnym potrebám.</w:t>
      </w:r>
      <w:r>
        <w:t xml:space="preserve"> Tretí parciálny cieľ</w:t>
      </w:r>
      <w:r w:rsidRPr="0054073F">
        <w:t xml:space="preserve"> je: </w:t>
      </w:r>
    </w:p>
    <w:p w14:paraId="23774DAC" w14:textId="77777777" w:rsidR="009E1E41" w:rsidRDefault="009E1E41" w:rsidP="00AE47CB">
      <w:pPr>
        <w:pStyle w:val="Odsekzoznamu"/>
        <w:numPr>
          <w:ilvl w:val="1"/>
          <w:numId w:val="11"/>
        </w:numPr>
      </w:pPr>
      <w:r w:rsidRPr="00511BED">
        <w:rPr>
          <w:b/>
        </w:rPr>
        <w:t xml:space="preserve">Navrhnúť a implementovať systém hodnotenia rizika misií </w:t>
      </w:r>
      <w:proofErr w:type="spellStart"/>
      <w:r w:rsidRPr="00511BED">
        <w:rPr>
          <w:b/>
        </w:rPr>
        <w:t>dronov</w:t>
      </w:r>
      <w:proofErr w:type="spellEnd"/>
      <w:r w:rsidRPr="00511BED">
        <w:rPr>
          <w:b/>
        </w:rPr>
        <w:t>, ktorý bude schopný efektívne spracovať všetky relevantné informácie a pos</w:t>
      </w:r>
      <w:r>
        <w:rPr>
          <w:b/>
        </w:rPr>
        <w:t>kytnúť presné hodnotenie rizik</w:t>
      </w:r>
      <w:r w:rsidRPr="00511BED">
        <w:rPr>
          <w:b/>
        </w:rPr>
        <w:t>a.</w:t>
      </w:r>
    </w:p>
    <w:p w14:paraId="32EB8EAF" w14:textId="35595CDD" w:rsidR="009E1E41" w:rsidRPr="00B40693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O</w:t>
      </w:r>
      <w:r w:rsidRPr="000810D0">
        <w:t>ver</w:t>
      </w:r>
      <w:r>
        <w:t>en</w:t>
      </w:r>
      <w:r w:rsidRPr="000810D0">
        <w:t>i</w:t>
      </w:r>
      <w:r>
        <w:t>e účinnosti a spoľahlivosti</w:t>
      </w:r>
      <w:r w:rsidRPr="000810D0">
        <w:t xml:space="preserve"> navrhnutého systému hodnotenia rizika misií </w:t>
      </w:r>
      <w:proofErr w:type="spellStart"/>
      <w:r w:rsidRPr="000810D0">
        <w:t>dronov</w:t>
      </w:r>
      <w:proofErr w:type="spellEnd"/>
      <w:r w:rsidRPr="000810D0">
        <w:t xml:space="preserve"> v reálnych alebo simulovaných podmienkach</w:t>
      </w:r>
      <w:r>
        <w:t xml:space="preserve"> zvýši kredibilitu ako aj dôveryhodnosť systému</w:t>
      </w:r>
      <w:r w:rsidRPr="000810D0">
        <w:t>. Tieto štúdie a simulácie nám umožnia zhodnotiť, ako dobre systém funguje v rôznych situáciách a prostrediach a poskytnú nám dôležité informácie na ďalšie vylepšenia a optimalizácie.</w:t>
      </w:r>
      <w:r>
        <w:t xml:space="preserve"> </w:t>
      </w:r>
      <w:r w:rsidRPr="0054073F">
        <w:t xml:space="preserve">Posledným parciálnym cieľom </w:t>
      </w:r>
      <w:r w:rsidR="00D0780C">
        <w:t>preto bude</w:t>
      </w:r>
      <w:r w:rsidRPr="0054073F">
        <w:t xml:space="preserve">: </w:t>
      </w:r>
    </w:p>
    <w:p w14:paraId="4A2C6B0F" w14:textId="4B90DF2A" w:rsidR="009E1E41" w:rsidRPr="00B62148" w:rsidRDefault="009E1E41" w:rsidP="00AE47CB">
      <w:pPr>
        <w:pStyle w:val="Odsekzoznamu"/>
        <w:numPr>
          <w:ilvl w:val="1"/>
          <w:numId w:val="11"/>
        </w:numPr>
        <w:rPr>
          <w:b/>
        </w:rPr>
      </w:pPr>
      <w:r w:rsidRPr="000810D0">
        <w:rPr>
          <w:b/>
        </w:rPr>
        <w:t xml:space="preserve">Vykonanie prípadových štúdií a simulácií na overenie účinnosti a spoľahlivosti navrhnutého systému hodnotenia rizika misií </w:t>
      </w:r>
      <w:proofErr w:type="spellStart"/>
      <w:r w:rsidRPr="000810D0">
        <w:rPr>
          <w:b/>
        </w:rPr>
        <w:t>dronov</w:t>
      </w:r>
      <w:proofErr w:type="spellEnd"/>
      <w:r w:rsidRPr="000810D0">
        <w:rPr>
          <w:b/>
        </w:rPr>
        <w:t>.</w:t>
      </w:r>
    </w:p>
    <w:p w14:paraId="048B0135" w14:textId="7CE81C7B" w:rsidR="00B62148" w:rsidRDefault="009E1E41" w:rsidP="009E1E41">
      <w:pPr>
        <w:pStyle w:val="Nadpis2"/>
      </w:pPr>
      <w:bookmarkStart w:id="13" w:name="_Toc164624872"/>
      <w:r>
        <w:t>M</w:t>
      </w:r>
      <w:r w:rsidRPr="00D24C97">
        <w:t>etodika práce a metódy skúmania</w:t>
      </w:r>
      <w:bookmarkEnd w:id="13"/>
    </w:p>
    <w:p w14:paraId="39C914C9" w14:textId="77777777" w:rsidR="00AF6F86" w:rsidRDefault="00AF6F86" w:rsidP="00AF6F86">
      <w:pPr>
        <w:ind w:firstLine="567"/>
      </w:pPr>
      <w:r w:rsidRPr="00AF6F86">
        <w:t xml:space="preserve">Táto kapitola je zameraná na metodiku práce a metódy skúmania, ktoré boli použité pri výskume hodnotenia rizika misií </w:t>
      </w:r>
      <w:proofErr w:type="spellStart"/>
      <w:r w:rsidRPr="00AF6F86">
        <w:t>dronov</w:t>
      </w:r>
      <w:proofErr w:type="spellEnd"/>
      <w:r w:rsidRPr="00AF6F86">
        <w:t xml:space="preserve">. Metodika práce a výber vhodných metód skúmania sú kľúčové pre dosiahnutie spoľahlivých a významných výsledkov v akademickom výskume. V kontexte tejto bakalárskej práce je dôležité pochopiť, ako bola </w:t>
      </w:r>
      <w:r w:rsidRPr="00AF6F86">
        <w:lastRenderedPageBreak/>
        <w:t xml:space="preserve">práca navrhnutá a uskutočnená, aby sme mohli správne interpretovať a zhodnotiť jej výsledky. </w:t>
      </w:r>
    </w:p>
    <w:p w14:paraId="2858FBC7" w14:textId="51D4C204" w:rsidR="003A28C7" w:rsidRDefault="003A28C7" w:rsidP="00AF6F86">
      <w:pPr>
        <w:ind w:firstLine="567"/>
      </w:pPr>
      <w:r w:rsidRPr="003A28C7">
        <w:t xml:space="preserve">V tejto časti práce najprv predstavíme náš hlavný objekt skúmania a základné teoretické znalosti, ktoré sme použili pri tvorbe a postupnom vývoji projektu. Ďalej analyzujeme a porovnávame rôzne možnosti platformy a programovacieho jazyka, aby sme určili tie najvhodnejšie pre náš projekt. Potom sa zameriame na konkrétne metódy skúmania, ktoré sme použili na získanie relevantných údajov a informácií na podporu analýzy a zhodnotenia rizika spojeného s misiami </w:t>
      </w:r>
      <w:proofErr w:type="spellStart"/>
      <w:r w:rsidRPr="003A28C7">
        <w:t>dronov</w:t>
      </w:r>
      <w:proofErr w:type="spellEnd"/>
      <w:r w:rsidRPr="003A28C7">
        <w:t>. Na záver</w:t>
      </w:r>
      <w:r>
        <w:t> </w:t>
      </w:r>
      <w:r w:rsidRPr="003A28C7">
        <w:t>zhodnotíme</w:t>
      </w:r>
      <w:r>
        <w:t xml:space="preserve"> tieto </w:t>
      </w:r>
      <w:r w:rsidRPr="003A28C7">
        <w:t xml:space="preserve">metódy </w:t>
      </w:r>
      <w:r>
        <w:t xml:space="preserve">a popíšeme </w:t>
      </w:r>
      <w:r w:rsidRPr="003A28C7">
        <w:t>ich výhody a obmedzenia v procese nášho výskumu.</w:t>
      </w:r>
    </w:p>
    <w:p w14:paraId="745B7305" w14:textId="1DB0102F" w:rsidR="001C6FA1" w:rsidRDefault="001C6FA1" w:rsidP="001C6FA1">
      <w:pPr>
        <w:pStyle w:val="Nadpis3"/>
      </w:pPr>
      <w:bookmarkStart w:id="14" w:name="_Toc164624873"/>
      <w:r>
        <w:t>Charakteristika</w:t>
      </w:r>
      <w:r w:rsidRPr="00360FEE">
        <w:t xml:space="preserve"> objektu skúmania</w:t>
      </w:r>
      <w:bookmarkEnd w:id="14"/>
    </w:p>
    <w:p w14:paraId="261C2F7B" w14:textId="72E0002D" w:rsidR="000B521D" w:rsidRDefault="00DB2AF2" w:rsidP="000B521D">
      <w:pPr>
        <w:ind w:firstLine="709"/>
      </w:pPr>
      <w:r>
        <w:t xml:space="preserve">Misiu </w:t>
      </w:r>
      <w:proofErr w:type="spellStart"/>
      <w:r>
        <w:t>drona</w:t>
      </w:r>
      <w:proofErr w:type="spellEnd"/>
      <w:r>
        <w:t xml:space="preserve"> tvoria úlohy, ktoré musí </w:t>
      </w:r>
      <w:proofErr w:type="spellStart"/>
      <w:r>
        <w:t>dron</w:t>
      </w:r>
      <w:proofErr w:type="spellEnd"/>
      <w:r>
        <w:t xml:space="preserve"> vykonať na dosiahnutie cieľa misie. V prípade monitorovania tieto úlohy zahŕňajú prechod určených úsekov celej trasy </w:t>
      </w:r>
      <w:proofErr w:type="spellStart"/>
      <w:r>
        <w:t>drona</w:t>
      </w:r>
      <w:proofErr w:type="spellEnd"/>
      <w:r>
        <w:t xml:space="preserve">. Z hľadiska analýzy spoľahlivosti tieto určené úseky predstavujú komponenty systému. Úspešné vykonanie misie je chápané ako úspešná funkcia systému, zatiaľ čo zlyhanie misie sa rovná zlyhaniu systému. V niektorých štúdiách sú takéto systémy označované ako systémy </w:t>
      </w:r>
      <w:proofErr w:type="spellStart"/>
      <w:r>
        <w:t>fázovanej</w:t>
      </w:r>
      <w:proofErr w:type="spellEnd"/>
      <w:r>
        <w:t xml:space="preserve"> misie. Avšak interpretovať úspešné monitorovanie každého určeného úseku ako nezávislú udalosť nám umožňuje považovať misiu </w:t>
      </w:r>
      <w:proofErr w:type="spellStart"/>
      <w:r>
        <w:t>drona</w:t>
      </w:r>
      <w:proofErr w:type="spellEnd"/>
      <w:r>
        <w:t xml:space="preserve"> za systém v stacionárnom stave. Na základe týchto predpokladov môže byť matematický model misie </w:t>
      </w:r>
      <w:proofErr w:type="spellStart"/>
      <w:r>
        <w:t>drona</w:t>
      </w:r>
      <w:proofErr w:type="spellEnd"/>
      <w:r>
        <w:t xml:space="preserve"> interpretovaný ako systém z hľadiska analýzy spoľahlivosti.</w:t>
      </w:r>
      <w:r w:rsidR="002A7010">
        <w:t xml:space="preserve"> [1</w:t>
      </w:r>
      <w:r w:rsidR="0086405F">
        <w:t>2</w:t>
      </w:r>
      <w:r w:rsidR="002A7010">
        <w:t>]</w:t>
      </w:r>
    </w:p>
    <w:p w14:paraId="43460FBB" w14:textId="1B81D086" w:rsidR="000B521D" w:rsidRDefault="00DB2AF2" w:rsidP="004A46B3">
      <w:pPr>
        <w:ind w:firstLine="709"/>
      </w:pPr>
      <w:r>
        <w:t xml:space="preserve">S rozrastajúcim sa využitím </w:t>
      </w:r>
      <w:proofErr w:type="spellStart"/>
      <w:r>
        <w:t>dronov</w:t>
      </w:r>
      <w:proofErr w:type="spellEnd"/>
      <w:r>
        <w:t xml:space="preserve"> prichádza aj zvýšená </w:t>
      </w:r>
      <w:proofErr w:type="spellStart"/>
      <w:r>
        <w:t>komplexita</w:t>
      </w:r>
      <w:proofErr w:type="spellEnd"/>
      <w:r>
        <w:t xml:space="preserve"> misií, ktoré kladú čoraz vyššie nároky na špecifikácie letu a zber údajov. </w:t>
      </w:r>
      <w:proofErr w:type="spellStart"/>
      <w:r w:rsidR="000C5D83" w:rsidRPr="000C5D83">
        <w:t>Drony</w:t>
      </w:r>
      <w:proofErr w:type="spellEnd"/>
      <w:r w:rsidR="000C5D83" w:rsidRPr="000C5D83">
        <w:t xml:space="preserve"> môžu byť vybavené</w:t>
      </w:r>
      <w:r w:rsidR="004A46B3">
        <w:t xml:space="preserve"> r</w:t>
      </w:r>
      <w:r w:rsidR="000C5D83">
        <w:t>ôznymi prístrojmi, od</w:t>
      </w:r>
      <w:r w:rsidR="000C5D83" w:rsidRPr="000C5D83">
        <w:t xml:space="preserve"> senzor</w:t>
      </w:r>
      <w:r w:rsidR="000C5D83">
        <w:t>ov</w:t>
      </w:r>
      <w:r w:rsidR="000C5D83" w:rsidRPr="000C5D83">
        <w:t xml:space="preserve">, </w:t>
      </w:r>
      <w:r w:rsidR="000C5D83">
        <w:t xml:space="preserve">cez kamery, až po </w:t>
      </w:r>
      <w:r w:rsidR="000C5D83" w:rsidRPr="000C5D83">
        <w:t>GPS.</w:t>
      </w:r>
      <w:r w:rsidR="00992B35">
        <w:t xml:space="preserve"> Vďaka nim sú schopné </w:t>
      </w:r>
      <w:r w:rsidR="00A9061C">
        <w:t>namerať</w:t>
      </w:r>
      <w:r w:rsidR="0095083B">
        <w:t xml:space="preserve"> hodnoty teplôt, identifikovať minerály a</w:t>
      </w:r>
      <w:r w:rsidR="006C0FAC">
        <w:t>lebo</w:t>
      </w:r>
      <w:r w:rsidR="0095083B">
        <w:t> ras</w:t>
      </w:r>
      <w:r w:rsidR="006C0FAC">
        <w:t>tliny a</w:t>
      </w:r>
      <w:r w:rsidR="0095083B">
        <w:t xml:space="preserve"> vytvárať fotky ako aj živé videá. </w:t>
      </w:r>
      <w:r>
        <w:t xml:space="preserve">Tento trend vyvoláva potrebu neustáleho zdokonaľovania techník a nástrojov na definovanie a vykonávanie týchto misií. Efektívne a spoľahlivé dosiahnutie stanovených cieľov klientov si vyžaduje nielen technologický pokrok v oblasti samotných </w:t>
      </w:r>
      <w:proofErr w:type="spellStart"/>
      <w:r>
        <w:t>dronov</w:t>
      </w:r>
      <w:proofErr w:type="spellEnd"/>
      <w:r>
        <w:t>, ale aj vo vývoji systémov na plánovanie a riadenie misií. Rýchly rozvoj týchto technológií a metód je kľúčový pre úspešné a bezpečné nasadenie bezpilotných lietadiel vo vš</w:t>
      </w:r>
      <w:r w:rsidR="000B521D">
        <w:t>etkých oblastiach ich použitia.</w:t>
      </w:r>
      <w:r w:rsidR="002A7010">
        <w:t xml:space="preserve"> [</w:t>
      </w:r>
      <w:r w:rsidR="00AB50C4">
        <w:t>4,</w:t>
      </w:r>
      <w:r w:rsidR="0086405F">
        <w:t>12</w:t>
      </w:r>
      <w:r w:rsidR="000C5D83">
        <w:t>,13</w:t>
      </w:r>
      <w:r w:rsidR="002A7010">
        <w:t>]</w:t>
      </w:r>
    </w:p>
    <w:p w14:paraId="066997D8" w14:textId="61B175C3" w:rsidR="00DB2AF2" w:rsidRPr="00DB2AF2" w:rsidRDefault="00DB2AF2" w:rsidP="00AB50C4">
      <w:pPr>
        <w:ind w:firstLine="709"/>
      </w:pPr>
      <w:r>
        <w:t xml:space="preserve">Na účely hodnotenia spoľahlivosti misií </w:t>
      </w:r>
      <w:proofErr w:type="spellStart"/>
      <w:r>
        <w:t>dronov</w:t>
      </w:r>
      <w:proofErr w:type="spellEnd"/>
      <w:r>
        <w:t xml:space="preserve"> sa v práci analyzujú dva hlavné režimy uskutočnenia misií: sériový a paralelný. V sériovom režime sa </w:t>
      </w:r>
      <w:proofErr w:type="spellStart"/>
      <w:r>
        <w:t>drony</w:t>
      </w:r>
      <w:proofErr w:type="spellEnd"/>
      <w:r>
        <w:t xml:space="preserve"> postupne vyžívajú na vykonanie celej misie, pričom každý </w:t>
      </w:r>
      <w:proofErr w:type="spellStart"/>
      <w:r>
        <w:t>dron</w:t>
      </w:r>
      <w:proofErr w:type="spellEnd"/>
      <w:r>
        <w:t xml:space="preserve"> prechádza cez kontrolné body po jednom. Spoľahlivosť tohto režimu je vyjadrená ako súčin pravdepodobností úspešného preletu každého kontrolného bodu zo všetkých </w:t>
      </w:r>
      <w:proofErr w:type="spellStart"/>
      <w:r>
        <w:t>dronov</w:t>
      </w:r>
      <w:proofErr w:type="spellEnd"/>
      <w:r>
        <w:t xml:space="preserve">. Naopak, v paralelnom režime sa </w:t>
      </w:r>
      <w:proofErr w:type="spellStart"/>
      <w:r>
        <w:t>drony</w:t>
      </w:r>
      <w:proofErr w:type="spellEnd"/>
      <w:r>
        <w:t xml:space="preserve"> púšťajú do akcie súčasne a rôzne </w:t>
      </w:r>
      <w:proofErr w:type="spellStart"/>
      <w:r>
        <w:t>drony</w:t>
      </w:r>
      <w:proofErr w:type="spellEnd"/>
      <w:r>
        <w:t xml:space="preserve"> sú zodpovedné za rôzne úseky misie, </w:t>
      </w:r>
      <w:r>
        <w:lastRenderedPageBreak/>
        <w:t xml:space="preserve">ktoré môžu zahŕňať aj zdieľanie kontrolných bodov. Spoľahlivosť tohto režimu sa vypočíta na základe úspešného preletu kontrolných bodov jednotlivými </w:t>
      </w:r>
      <w:proofErr w:type="spellStart"/>
      <w:r>
        <w:t>dronmi</w:t>
      </w:r>
      <w:proofErr w:type="spellEnd"/>
      <w:r>
        <w:t xml:space="preserve">. Obidva tieto režimy predstavujú rôzne prístupy k organizácii a vykonávaniu misií </w:t>
      </w:r>
      <w:proofErr w:type="spellStart"/>
      <w:r>
        <w:t>dronov</w:t>
      </w:r>
      <w:proofErr w:type="spellEnd"/>
      <w:r>
        <w:t xml:space="preserve"> a sú podrobne analyzované s cieľom lepšieho pochopenia ich výhod a obmedzení.</w:t>
      </w:r>
      <w:r w:rsidR="002A7010">
        <w:t xml:space="preserve"> </w:t>
      </w:r>
      <w:r w:rsidR="00AB50C4">
        <w:t>[1</w:t>
      </w:r>
      <w:r w:rsidR="00A6455D">
        <w:t>2</w:t>
      </w:r>
      <w:r w:rsidR="00AB50C4">
        <w:t>]</w:t>
      </w:r>
    </w:p>
    <w:p w14:paraId="300CF660" w14:textId="77777777" w:rsidR="001C6FA1" w:rsidRDefault="001C6FA1" w:rsidP="001C6FA1">
      <w:pPr>
        <w:pStyle w:val="Nadpis3"/>
      </w:pPr>
      <w:bookmarkStart w:id="15" w:name="_Toc164624874"/>
      <w:r w:rsidRPr="00EF79D2">
        <w:t>Teoretické východiská</w:t>
      </w:r>
      <w:bookmarkEnd w:id="15"/>
    </w:p>
    <w:p w14:paraId="7C547C71" w14:textId="08476034" w:rsidR="001C6FA1" w:rsidRDefault="001C6FA1" w:rsidP="001C6FA1">
      <w:pPr>
        <w:ind w:firstLine="709"/>
      </w:pPr>
      <w:r w:rsidRPr="00C37BE8">
        <w:t>Absolútna početnosť je závislá od konkrétneho kontextu a poskytuje relevantné informácie o frekvencii výskytu určitého javu v danom súbore dát. Napríklad, na spoločenskom podujatí s účasťou desiatich ľudí, z ktorých ôsmi prinesú fľašu rumu, je to pomerne vhodné množstvo a naznačuje, že podujatie je dobre vybavené</w:t>
      </w:r>
      <w:r>
        <w:t xml:space="preserve">. </w:t>
      </w:r>
      <w:r w:rsidRPr="00C37BE8">
        <w:t xml:space="preserve">Aby sme však mohli interpretovať absolútnu početnosť, musíme ju </w:t>
      </w:r>
      <w:proofErr w:type="spellStart"/>
      <w:r w:rsidRPr="00C37BE8">
        <w:t>kontextualizovať</w:t>
      </w:r>
      <w:proofErr w:type="spellEnd"/>
      <w:r w:rsidRPr="00C37BE8">
        <w:t xml:space="preserve"> voči celkovému počtu jednotiek v danom súbore dát. Napríklad, ak osem z desiatich ľudí prinesie rum, potom absolútna početnosť prináša hodnotu 8/10, čo zodpovedá 80% účasti. Toto nám umožňuje lepšie porozumieť, aká časť celej skupiny prispela k danému javu.</w:t>
      </w:r>
      <w:r>
        <w:t xml:space="preserve"> </w:t>
      </w:r>
      <w:r w:rsidRPr="0086571E">
        <w:t>Absolútna početnosť vyjadruje, koľkokrát sa daná hodnota sledovaného znaku vyskytuje v súbore dát. Vo všeobecnosti</w:t>
      </w:r>
      <w:r>
        <w:t xml:space="preserve">, ak máme súbor dát o celkovej veľkosti </w:t>
      </w:r>
      <w:r w:rsidRPr="00F149A7">
        <w:rPr>
          <w:i/>
        </w:rPr>
        <w:t>n</w:t>
      </w:r>
      <w:r w:rsidRPr="00F149A7">
        <w:t>, tak</w:t>
      </w:r>
      <w:r>
        <w:t xml:space="preserve"> pre absolútne početnosti jednotlivých hodnôt</w:t>
      </w:r>
      <w:r w:rsidRPr="0086571E">
        <w:t xml:space="preserve"> platí </w:t>
      </w:r>
      <w:r w:rsidR="002A499F">
        <w:t>[14</w:t>
      </w:r>
      <w:r>
        <w:t>]:</w:t>
      </w:r>
    </w:p>
    <w:p w14:paraId="5036E466" w14:textId="56555564" w:rsidR="001C6FA1" w:rsidRDefault="001C6FA1" w:rsidP="000539CF">
      <w:pPr>
        <w:jc w:val="righ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54C1DD8" wp14:editId="7FE4BB1B">
            <wp:simplePos x="0" y="0"/>
            <wp:positionH relativeFrom="column">
              <wp:posOffset>1414145</wp:posOffset>
            </wp:positionH>
            <wp:positionV relativeFrom="paragraph">
              <wp:posOffset>76200</wp:posOffset>
            </wp:positionV>
            <wp:extent cx="3019355" cy="468000"/>
            <wp:effectExtent l="0" t="0" r="0" b="8255"/>
            <wp:wrapTopAndBottom/>
            <wp:docPr id="7" name="Obrázok 7" descr="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b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4" b="15282"/>
                    <a:stretch/>
                  </pic:blipFill>
                  <pic:spPr bwMode="auto">
                    <a:xfrm>
                      <a:off x="0" y="0"/>
                      <a:ext cx="3019355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9CF">
        <w:t>(1)</w:t>
      </w:r>
    </w:p>
    <w:p w14:paraId="64E505E1" w14:textId="124FD1C2" w:rsidR="001C6FA1" w:rsidRDefault="001C6FA1" w:rsidP="001C6FA1">
      <w:pPr>
        <w:ind w:firstLine="709"/>
      </w:pPr>
      <w:r w:rsidRPr="00C73542">
        <w:t>Relatívna početnosť nám poskytuje ešte hlbší pohľad na dáta. Vypočítava sa ako pomer počtu jednotlivých javov k celkovému počtu jednotiek v súbore. Tento prístup nám umožňuje porovnávať výskyty rôznych javov v rôznych súboroch dát, čo je užitočné pri analyzovaní ich distribúcie a vývoja v čase alebo v rôznych populáciách. Pri monitorovac</w:t>
      </w:r>
      <w:r>
        <w:t>ej</w:t>
      </w:r>
      <w:r w:rsidRPr="00C73542">
        <w:t xml:space="preserve"> úlohe s použitím </w:t>
      </w:r>
      <w:proofErr w:type="spellStart"/>
      <w:r w:rsidRPr="00C73542">
        <w:t>dronov</w:t>
      </w:r>
      <w:proofErr w:type="spellEnd"/>
      <w:r w:rsidRPr="00C73542">
        <w:t xml:space="preserve"> môžeme využiť relatívnu početnosť pri pridelení typu dát jednotlivým kontrolným bodom, ako sú </w:t>
      </w:r>
      <w:r>
        <w:t>výborné</w:t>
      </w:r>
      <w:r w:rsidRPr="00C73542">
        <w:t xml:space="preserve">, akceptovateľné alebo </w:t>
      </w:r>
      <w:r>
        <w:t xml:space="preserve">neakceptovateľné </w:t>
      </w:r>
      <w:r w:rsidRPr="00C73542">
        <w:t xml:space="preserve"> dáta. To nám umožňuje efektívnejšie identifikovať kritické body alebo trendy vo výskyte jednotlivých javov v rámci</w:t>
      </w:r>
      <w:r>
        <w:t xml:space="preserve"> sledovaného systému. Vzorce použité na vyjadrenie uvedených</w:t>
      </w:r>
      <w:r w:rsidR="002A499F">
        <w:t xml:space="preserve"> javov sú nasledovné [14</w:t>
      </w:r>
      <w:r>
        <w:t>]:</w:t>
      </w:r>
    </w:p>
    <w:p w14:paraId="411F6700" w14:textId="11AA0D8E" w:rsidR="001C6FA1" w:rsidRDefault="00C617A9" w:rsidP="001C6FA1">
      <w:pPr>
        <w:pStyle w:val="Odsekzoznamu"/>
        <w:numPr>
          <w:ilvl w:val="2"/>
          <w:numId w:val="11"/>
        </w:num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F414F33" wp14:editId="67D5808A">
            <wp:simplePos x="0" y="0"/>
            <wp:positionH relativeFrom="column">
              <wp:posOffset>1833245</wp:posOffset>
            </wp:positionH>
            <wp:positionV relativeFrom="paragraph">
              <wp:posOffset>463550</wp:posOffset>
            </wp:positionV>
            <wp:extent cx="1677600" cy="360000"/>
            <wp:effectExtent l="0" t="0" r="0" b="2540"/>
            <wp:wrapTopAndBottom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l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8" t="12705" r="-810" b="16706"/>
                    <a:stretch/>
                  </pic:blipFill>
                  <pic:spPr bwMode="auto">
                    <a:xfrm>
                      <a:off x="0" y="0"/>
                      <a:ext cx="1677600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FA1">
        <w:t>vzorec na výpočet relatívnej početnosti</w:t>
      </w:r>
    </w:p>
    <w:p w14:paraId="6CBF31CE" w14:textId="3038E4B0" w:rsidR="001C6FA1" w:rsidRDefault="009911BF" w:rsidP="009911BF">
      <w:pPr>
        <w:jc w:val="right"/>
      </w:pPr>
      <w:r>
        <w:t>(2)</w:t>
      </w:r>
    </w:p>
    <w:p w14:paraId="7DE69E9F" w14:textId="77777777" w:rsidR="001C6FA1" w:rsidRDefault="001C6FA1" w:rsidP="001C6FA1">
      <w:pPr>
        <w:pStyle w:val="Odsekzoznamu"/>
        <w:numPr>
          <w:ilvl w:val="2"/>
          <w:numId w:val="11"/>
        </w:numPr>
        <w:jc w:val="left"/>
      </w:pPr>
      <w:r>
        <w:t>podmienka asociovaná s relatívnou početnosťou</w:t>
      </w:r>
    </w:p>
    <w:p w14:paraId="42EA9944" w14:textId="14915F13" w:rsidR="001C6FA1" w:rsidRDefault="001C6FA1" w:rsidP="009911BF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ED84163" wp14:editId="0E12D398">
            <wp:simplePos x="0" y="0"/>
            <wp:positionH relativeFrom="margin">
              <wp:posOffset>1200785</wp:posOffset>
            </wp:positionH>
            <wp:positionV relativeFrom="paragraph">
              <wp:posOffset>29210</wp:posOffset>
            </wp:positionV>
            <wp:extent cx="2920048" cy="468000"/>
            <wp:effectExtent l="0" t="0" r="0" b="8255"/>
            <wp:wrapTopAndBottom/>
            <wp:docPr id="6" name="Obrázok 6" descr="rel_m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rel_mm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1" b="8977"/>
                    <a:stretch/>
                  </pic:blipFill>
                  <pic:spPr bwMode="auto">
                    <a:xfrm>
                      <a:off x="0" y="0"/>
                      <a:ext cx="2920048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1BF">
        <w:t>(3)</w:t>
      </w:r>
    </w:p>
    <w:p w14:paraId="5F47289E" w14:textId="1FB3D636" w:rsidR="00553071" w:rsidRDefault="007F39A9" w:rsidP="005D1A87">
      <w:pPr>
        <w:ind w:firstLine="709"/>
      </w:pPr>
      <w:r>
        <w:rPr>
          <w:noProof/>
        </w:rPr>
        <w:pict w14:anchorId="1B0FBC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0;margin-top:125.5pt;width:124.85pt;height:22.7pt;z-index:251659264;mso-position-horizontal:center;mso-position-horizontal-relative:margin;mso-position-vertical:absolute;mso-position-vertical-relative:text;mso-width-relative:page;mso-height-relative:page">
            <v:imagedata r:id="rId27" o:title="qqq" croptop="3745f"/>
            <w10:wrap type="topAndBottom" anchorx="margin"/>
          </v:shape>
        </w:pict>
      </w:r>
      <w:r w:rsidR="00D1317E">
        <w:t>Sp</w:t>
      </w:r>
      <w:r w:rsidR="000628CE">
        <w:t>oľahlivosť</w:t>
      </w:r>
      <w:r w:rsidR="00D1317E">
        <w:t xml:space="preserve"> sériovej misie pre S </w:t>
      </w:r>
      <w:proofErr w:type="spellStart"/>
      <w:r w:rsidR="00D1317E">
        <w:t>dronov</w:t>
      </w:r>
      <w:proofErr w:type="spellEnd"/>
      <w:r w:rsidR="00D1317E">
        <w:t xml:space="preserve"> a T kontrolných bodov sa vypočíta ako súčin pravdepodobností úspešného zberu údajov v každom z kontrolných bodov monitorovacej misie. Každý kontrolný bo</w:t>
      </w:r>
      <w:r w:rsidR="00912681">
        <w:t xml:space="preserve">d má priradené pravdepodobnosti </w:t>
      </w:r>
      <w:r w:rsidR="003D12FE">
        <w:t xml:space="preserve">zberu </w:t>
      </w:r>
      <w:r w:rsidR="00912681">
        <w:t>jednotlivých typov údajov</w:t>
      </w:r>
      <w:r w:rsidR="003D12FE">
        <w:t xml:space="preserve"> </w:t>
      </w:r>
      <w:proofErr w:type="spellStart"/>
      <w:r w:rsidR="003D12FE" w:rsidRPr="00F03731">
        <w:rPr>
          <w:i/>
        </w:rPr>
        <w:t>w</w:t>
      </w:r>
      <w:r w:rsidR="003D12FE" w:rsidRPr="00F03731">
        <w:rPr>
          <w:i/>
          <w:vertAlign w:val="subscript"/>
        </w:rPr>
        <w:t>i</w:t>
      </w:r>
      <w:proofErr w:type="spellEnd"/>
      <w:r w:rsidR="00912681">
        <w:t xml:space="preserve">, ktoré sa riadia podmienkami relatívnej početnosti. </w:t>
      </w:r>
      <w:r w:rsidR="00D1317E">
        <w:t xml:space="preserve">Celková </w:t>
      </w:r>
      <w:r w:rsidR="000628CE">
        <w:t xml:space="preserve">spoľahlivosť </w:t>
      </w:r>
      <w:r w:rsidR="00D1317E">
        <w:t>misie sa potom vypočíta ako súčin týchto pravdepodobností pre všetky kontrolné body</w:t>
      </w:r>
      <w:r w:rsidR="007A33F6">
        <w:t xml:space="preserve"> označené poradovým číslom </w:t>
      </w:r>
      <w:r w:rsidR="007A33F6" w:rsidRPr="007A33F6">
        <w:rPr>
          <w:i/>
        </w:rPr>
        <w:t>i</w:t>
      </w:r>
      <w:r w:rsidR="00D1317E">
        <w:t xml:space="preserve"> pomocou operácie súčinu</w:t>
      </w:r>
      <w:r w:rsidR="00553071">
        <w:t xml:space="preserve">: </w:t>
      </w:r>
    </w:p>
    <w:p w14:paraId="2F6E9CA9" w14:textId="5229668A" w:rsidR="00553071" w:rsidRDefault="00D92060" w:rsidP="00D92060">
      <w:pPr>
        <w:jc w:val="right"/>
      </w:pPr>
      <w:r>
        <w:t>(4)</w:t>
      </w:r>
    </w:p>
    <w:p w14:paraId="4C38974E" w14:textId="32DAD7CE" w:rsidR="002F3BF0" w:rsidRDefault="002F3BF0" w:rsidP="002F3BF0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 w:rsidR="003E3CA4">
        <w:t>misiu</w:t>
      </w:r>
      <w:r w:rsidRPr="002F3BF0">
        <w:t>.</w:t>
      </w:r>
      <w:r w:rsidR="000E71C5">
        <w:t xml:space="preserve"> </w:t>
      </w:r>
      <w:r w:rsidR="000E71C5" w:rsidRPr="000E71C5">
        <w:t xml:space="preserve">Monitorovanie je úspešné, ak oba </w:t>
      </w:r>
      <w:proofErr w:type="spellStart"/>
      <w:r w:rsidR="000E71C5" w:rsidRPr="000E71C5">
        <w:t>drony</w:t>
      </w:r>
      <w:proofErr w:type="spellEnd"/>
      <w:r w:rsidR="000E71C5" w:rsidRPr="000E71C5">
        <w:t xml:space="preserve"> zhromaždia údaje zo všetkých kontrolných bodov (</w:t>
      </w:r>
      <w:proofErr w:type="spellStart"/>
      <w:r w:rsidR="000E71C5" w:rsidRPr="000E71C5">
        <w:t>dron</w:t>
      </w:r>
      <w:r w:rsidR="00554AD4">
        <w:t>y</w:t>
      </w:r>
      <w:proofErr w:type="spellEnd"/>
      <w:r w:rsidR="00554AD4">
        <w:t xml:space="preserve"> fungujú v </w:t>
      </w:r>
      <w:r w:rsidR="000E71C5" w:rsidRPr="000E71C5">
        <w:t>séri</w:t>
      </w:r>
      <w:r w:rsidR="00554AD4">
        <w:t>ovom režime</w:t>
      </w:r>
      <w:r w:rsidR="000E71C5" w:rsidRPr="000E71C5">
        <w:t xml:space="preserve">, pretože </w:t>
      </w:r>
      <w:r w:rsidR="0041152A">
        <w:t>oba</w:t>
      </w:r>
      <w:r w:rsidR="000E71C5" w:rsidRPr="000E71C5">
        <w:t xml:space="preserve"> </w:t>
      </w:r>
      <w:proofErr w:type="spellStart"/>
      <w:r w:rsidR="000E71C5" w:rsidRPr="000E71C5">
        <w:t>dron</w:t>
      </w:r>
      <w:r w:rsidR="0041152A">
        <w:t>y</w:t>
      </w:r>
      <w:proofErr w:type="spellEnd"/>
      <w:r w:rsidR="000E71C5" w:rsidRPr="000E71C5">
        <w:t xml:space="preserve"> musia implementovať monitorovanie).</w:t>
      </w:r>
      <w:r w:rsidRPr="000E71C5">
        <w:t xml:space="preserve"> </w:t>
      </w:r>
      <w:r w:rsidRPr="002F3BF0">
        <w:t>Prvá misia (mis</w:t>
      </w:r>
      <w:r w:rsidR="00284214">
        <w:t>s</w:t>
      </w:r>
      <w:r w:rsidRPr="002F3BF0">
        <w:t>i</w:t>
      </w:r>
      <w:r w:rsidR="00284214"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 x</w:t>
      </w:r>
      <w:r w:rsidR="00F11572">
        <w:rPr>
          <w:vertAlign w:val="subscript"/>
        </w:rPr>
        <w:t>3</w:t>
      </w:r>
      <w:r w:rsidRPr="002F3BF0">
        <w:t>,</w:t>
      </w:r>
      <w:r w:rsidR="00F1736F">
        <w:t xml:space="preserve"> x</w:t>
      </w:r>
      <w:r w:rsidR="00F1736F" w:rsidRPr="00F1736F">
        <w:rPr>
          <w:vertAlign w:val="subscript"/>
        </w:rPr>
        <w:t>4</w:t>
      </w:r>
      <w:r w:rsidR="00F1736F">
        <w:t>,</w:t>
      </w:r>
      <w:r w:rsidRPr="002F3BF0">
        <w:t xml:space="preserve">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</w:t>
      </w:r>
      <w:r w:rsidR="008A6BD8" w:rsidRPr="002F3BF0">
        <w:t>mis</w:t>
      </w:r>
      <w:r w:rsidR="008A6BD8">
        <w:t>s</w:t>
      </w:r>
      <w:r w:rsidR="008A6BD8" w:rsidRPr="002F3BF0">
        <w:t>i</w:t>
      </w:r>
      <w:r w:rsidR="008A6BD8">
        <w:t>on</w:t>
      </w:r>
      <w:r w:rsidR="00F6321B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 w:rsidR="00D92060">
        <w:t>osť misie</w:t>
      </w:r>
      <w:r w:rsidR="00D22B95">
        <w:t xml:space="preserve"> (</w:t>
      </w:r>
      <w:proofErr w:type="spellStart"/>
      <w:r w:rsidR="00D22B95">
        <w:t>mission</w:t>
      </w:r>
      <w:proofErr w:type="spellEnd"/>
      <w:r w:rsidR="00D22B95">
        <w:t>)</w:t>
      </w:r>
      <w:r w:rsidR="00D92060">
        <w:t xml:space="preserve"> je vypočítaná podľa (4</w:t>
      </w:r>
      <w:r w:rsidRPr="002F3BF0">
        <w:t>):</w:t>
      </w:r>
    </w:p>
    <w:p w14:paraId="1733BE50" w14:textId="630CA447" w:rsidR="00E26789" w:rsidRDefault="007F39A9" w:rsidP="00E26789">
      <w:pPr>
        <w:jc w:val="center"/>
      </w:pPr>
      <w:r>
        <w:pict w14:anchorId="49A3DE13">
          <v:shape id="_x0000_i1166" type="#_x0000_t75" style="width:423pt;height:76.8pt">
            <v:imagedata r:id="rId28" o:title="aaa"/>
          </v:shape>
        </w:pict>
      </w:r>
    </w:p>
    <w:p w14:paraId="77073465" w14:textId="12A5BBD7" w:rsidR="00E26789" w:rsidRPr="00E26789" w:rsidRDefault="00E26789" w:rsidP="00E26789">
      <w:r>
        <w:t>Kde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(1)</w:t>
      </w:r>
      <w:r>
        <w:t xml:space="preserve"> a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</w:t>
      </w:r>
      <w:r>
        <w:rPr>
          <w:vertAlign w:val="superscript"/>
        </w:rPr>
        <w:t>2</w:t>
      </w:r>
      <w:r w:rsidRPr="00E26789">
        <w:rPr>
          <w:vertAlign w:val="superscript"/>
        </w:rPr>
        <w:t>)</w:t>
      </w:r>
      <w:r>
        <w:t xml:space="preserve"> sú pravdepodobnosti zozbierania zlých dát </w:t>
      </w:r>
      <w:r w:rsidRPr="00E26789">
        <w:t>prvým a </w:t>
      </w:r>
      <w:proofErr w:type="spellStart"/>
      <w:r w:rsidRPr="00E26789">
        <w:t>duhým</w:t>
      </w:r>
      <w:proofErr w:type="spellEnd"/>
      <w:r>
        <w:rPr>
          <w:i/>
        </w:rPr>
        <w:t xml:space="preserve"> </w:t>
      </w:r>
      <w:proofErr w:type="spellStart"/>
      <w:r>
        <w:t>dronom</w:t>
      </w:r>
      <w:proofErr w:type="spellEnd"/>
      <w:r>
        <w:t xml:space="preserve"> v bode </w:t>
      </w:r>
      <w:r w:rsidRPr="00E26789">
        <w:rPr>
          <w:i/>
        </w:rPr>
        <w:t>i</w:t>
      </w:r>
      <w:r>
        <w:t>.</w:t>
      </w:r>
    </w:p>
    <w:p w14:paraId="3A7E9776" w14:textId="1CAE57EE" w:rsidR="001C523A" w:rsidRDefault="00D1317E" w:rsidP="005D1A87">
      <w:pPr>
        <w:ind w:firstLine="709"/>
      </w:pPr>
      <w:r>
        <w:t xml:space="preserve">Pri paralelnej misii, kde S </w:t>
      </w:r>
      <w:proofErr w:type="spellStart"/>
      <w:r>
        <w:t>dronov</w:t>
      </w:r>
      <w:proofErr w:type="spellEnd"/>
      <w:r>
        <w:t xml:space="preserve"> pracuje súčasne, </w:t>
      </w:r>
      <w:r w:rsidR="00202F06">
        <w:t>spoľahlivosť celkovej misie</w:t>
      </w:r>
      <w:r>
        <w:t xml:space="preserve"> je určená na základe individuálnych </w:t>
      </w:r>
      <w:r w:rsidR="00202F06">
        <w:t xml:space="preserve">spoľahlivostí </w:t>
      </w:r>
      <w:r>
        <w:t xml:space="preserve">každého </w:t>
      </w:r>
      <w:proofErr w:type="spellStart"/>
      <w:r>
        <w:t>dronu</w:t>
      </w:r>
      <w:proofErr w:type="spellEnd"/>
      <w:r>
        <w:t xml:space="preserve">. Pri výpočte </w:t>
      </w:r>
      <w:r w:rsidR="005D1A87">
        <w:t xml:space="preserve">spoľahlivosti </w:t>
      </w:r>
      <w:r w:rsidR="00D431DB">
        <w:t>takejto</w:t>
      </w:r>
      <w:r>
        <w:t xml:space="preserve"> misie sa tiež berie do úvahy zlyhanie jednotlivých </w:t>
      </w:r>
      <w:proofErr w:type="spellStart"/>
      <w:r>
        <w:t>dronov</w:t>
      </w:r>
      <w:proofErr w:type="spellEnd"/>
      <w:r w:rsidR="00D05F56">
        <w:t xml:space="preserve"> </w:t>
      </w:r>
      <w:proofErr w:type="spellStart"/>
      <w:r w:rsidR="00D05F56" w:rsidRPr="00D05F56">
        <w:rPr>
          <w:i/>
        </w:rPr>
        <w:t>F</w:t>
      </w:r>
      <w:r w:rsidR="00D05F56" w:rsidRPr="00D05F56">
        <w:rPr>
          <w:i/>
          <w:vertAlign w:val="subscript"/>
        </w:rPr>
        <w:t>i</w:t>
      </w:r>
      <w:proofErr w:type="spellEnd"/>
      <w:r>
        <w:t xml:space="preserve">, ktoré je potrebné odpočítať od jednotkového čísla, čo sa vyjadruje ako súčin zlyhaní jednotlivých </w:t>
      </w:r>
      <w:proofErr w:type="spellStart"/>
      <w:r>
        <w:t>dronov</w:t>
      </w:r>
      <w:proofErr w:type="spellEnd"/>
      <w:r>
        <w:t>. Celková spôsobilosť paralelnej misie sa vypočíta ako rozdiel jednotky a súč</w:t>
      </w:r>
      <w:r w:rsidR="0031784F">
        <w:t xml:space="preserve">inu zlyhaní jednotlivých </w:t>
      </w:r>
      <w:proofErr w:type="spellStart"/>
      <w:r w:rsidR="0031784F">
        <w:t>dronov</w:t>
      </w:r>
      <w:proofErr w:type="spellEnd"/>
      <w:r w:rsidR="0031784F">
        <w:t xml:space="preserve">: </w:t>
      </w:r>
    </w:p>
    <w:p w14:paraId="4DEF331B" w14:textId="07687575" w:rsidR="00D1317E" w:rsidRDefault="007F39A9" w:rsidP="008252EE">
      <w:pPr>
        <w:jc w:val="right"/>
      </w:pPr>
      <w:r>
        <w:rPr>
          <w:noProof/>
        </w:rPr>
        <w:pict w14:anchorId="43410C55">
          <v:shape id="_x0000_s1033" type="#_x0000_t75" style="position:absolute;left:0;text-align:left;margin-left:95.75pt;margin-top:5.45pt;width:268.8pt;height:22.8pt;z-index:251664384;mso-position-horizontal:absolute;mso-position-horizontal-relative:text;mso-position-vertical:absolute;mso-position-vertical-relative:text;mso-width-relative:page;mso-height-relative:page">
            <v:imagedata r:id="rId29" o:title="eee"/>
            <w10:wrap type="topAndBottom"/>
          </v:shape>
        </w:pict>
      </w:r>
      <w:r w:rsidR="008252EE">
        <w:t>(5)</w:t>
      </w:r>
    </w:p>
    <w:p w14:paraId="2FE4E9FF" w14:textId="32305CCA" w:rsidR="00AF7E43" w:rsidRDefault="00AF7E43" w:rsidP="00AF7E43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>
        <w:t>misiu</w:t>
      </w:r>
      <w:r w:rsidRPr="002F3BF0">
        <w:t>.</w:t>
      </w:r>
      <w:r>
        <w:t xml:space="preserve"> </w:t>
      </w:r>
      <w:r w:rsidRPr="000E71C5">
        <w:t>Monitorovanie je úspešné,</w:t>
      </w:r>
      <w:r w:rsidR="00B3619C">
        <w:t xml:space="preserve"> keď</w:t>
      </w:r>
      <w:r w:rsidRPr="000E71C5">
        <w:t xml:space="preserve"> </w:t>
      </w:r>
      <w:r>
        <w:t xml:space="preserve">aspoň jeden z </w:t>
      </w:r>
      <w:proofErr w:type="spellStart"/>
      <w:r w:rsidRPr="000E71C5">
        <w:t>dron</w:t>
      </w:r>
      <w:r>
        <w:t>ov</w:t>
      </w:r>
      <w:proofErr w:type="spellEnd"/>
      <w:r w:rsidRPr="000E71C5">
        <w:t xml:space="preserve"> zhromažd</w:t>
      </w:r>
      <w:r>
        <w:t>í</w:t>
      </w:r>
      <w:r w:rsidRPr="000E71C5">
        <w:t xml:space="preserve"> údaje zo všetkých kontrolných bodov </w:t>
      </w:r>
      <w:r>
        <w:t xml:space="preserve">svojej trasy </w:t>
      </w:r>
      <w:r w:rsidRPr="000E71C5">
        <w:lastRenderedPageBreak/>
        <w:t>(</w:t>
      </w:r>
      <w:proofErr w:type="spellStart"/>
      <w:r w:rsidRPr="000E71C5">
        <w:t>dron</w:t>
      </w:r>
      <w:r w:rsidR="00FF0644">
        <w:t>y</w:t>
      </w:r>
      <w:proofErr w:type="spellEnd"/>
      <w:r w:rsidRPr="000E71C5">
        <w:t xml:space="preserve"> funguj</w:t>
      </w:r>
      <w:r w:rsidR="00FF0644">
        <w:t>ú</w:t>
      </w:r>
      <w:r w:rsidRPr="000E71C5">
        <w:t xml:space="preserve"> </w:t>
      </w:r>
      <w:r w:rsidR="00FF0644">
        <w:t>v </w:t>
      </w:r>
      <w:r>
        <w:t>paraleln</w:t>
      </w:r>
      <w:r w:rsidR="00FF0644">
        <w:t>om režime</w:t>
      </w:r>
      <w:r>
        <w:t xml:space="preserve">, pretože </w:t>
      </w:r>
      <w:r w:rsidR="00537E17">
        <w:t>aspoň jeden</w:t>
      </w:r>
      <w:r>
        <w:t xml:space="preserve"> </w:t>
      </w:r>
      <w:proofErr w:type="spellStart"/>
      <w:r>
        <w:t>dron</w:t>
      </w:r>
      <w:proofErr w:type="spellEnd"/>
      <w:r>
        <w:t xml:space="preserve"> musí</w:t>
      </w:r>
      <w:r w:rsidR="009B1319">
        <w:t xml:space="preserve"> implementovať monitorovanie</w:t>
      </w:r>
      <w:r w:rsidRPr="000E71C5">
        <w:t xml:space="preserve">). </w:t>
      </w:r>
      <w:r w:rsidRPr="002F3BF0">
        <w:t>Prvá misia (mis</w:t>
      </w:r>
      <w:r>
        <w:t>s</w:t>
      </w:r>
      <w:r w:rsidRPr="002F3BF0">
        <w:t>i</w:t>
      </w:r>
      <w:r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</w:t>
      </w:r>
      <w:r w:rsidR="00201BA8">
        <w:t xml:space="preserve"> x</w:t>
      </w:r>
      <w:r w:rsidR="00201BA8" w:rsidRPr="00201BA8">
        <w:rPr>
          <w:vertAlign w:val="subscript"/>
        </w:rPr>
        <w:t>3</w:t>
      </w:r>
      <w:r w:rsidR="00201BA8">
        <w:t>,</w:t>
      </w:r>
      <w:r w:rsidRPr="002F3BF0">
        <w:t xml:space="preserve">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(mis</w:t>
      </w:r>
      <w:r>
        <w:t>s</w:t>
      </w:r>
      <w:r w:rsidRPr="002F3BF0">
        <w:t>i</w:t>
      </w:r>
      <w:r>
        <w:t>on</w:t>
      </w:r>
      <w:r w:rsidR="005240A0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>
        <w:t>osť misie</w:t>
      </w:r>
      <w:r w:rsidR="005240A0">
        <w:t xml:space="preserve"> (</w:t>
      </w:r>
      <w:proofErr w:type="spellStart"/>
      <w:r w:rsidR="005240A0">
        <w:t>mission</w:t>
      </w:r>
      <w:proofErr w:type="spellEnd"/>
      <w:r w:rsidR="005240A0">
        <w:t>)</w:t>
      </w:r>
      <w:r w:rsidR="0095651C">
        <w:t xml:space="preserve"> je vypočítaná podľa (5</w:t>
      </w:r>
      <w:r w:rsidRPr="002F3BF0">
        <w:t>):</w:t>
      </w:r>
    </w:p>
    <w:p w14:paraId="3C49AE05" w14:textId="35AFD75D" w:rsidR="00AF7E43" w:rsidRDefault="007F39A9" w:rsidP="00624459">
      <w:pPr>
        <w:jc w:val="center"/>
      </w:pPr>
      <w:r>
        <w:pict w14:anchorId="282FFFFE">
          <v:shape id="_x0000_i1167" type="#_x0000_t75" style="width:205.8pt;height:85.2pt">
            <v:imagedata r:id="rId30" o:title="ggg"/>
          </v:shape>
        </w:pict>
      </w:r>
    </w:p>
    <w:p w14:paraId="06A628BC" w14:textId="01CEB6F1" w:rsidR="00615C78" w:rsidRDefault="00615C78" w:rsidP="00A658FE">
      <w:pPr>
        <w:pStyle w:val="Nadpis3"/>
      </w:pPr>
      <w:bookmarkStart w:id="16" w:name="_Toc164624875"/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</w:t>
      </w:r>
      <w:bookmarkEnd w:id="16"/>
    </w:p>
    <w:p w14:paraId="4E104D04" w14:textId="28F71FB4" w:rsidR="00C12157" w:rsidRDefault="00C12157" w:rsidP="0070252B">
      <w:pPr>
        <w:ind w:firstLine="709"/>
      </w:pPr>
      <w:r>
        <w:t xml:space="preserve">Pri porovnávaní webových a </w:t>
      </w:r>
      <w:proofErr w:type="spellStart"/>
      <w:r>
        <w:t>desktopových</w:t>
      </w:r>
      <w:proofErr w:type="spellEnd"/>
      <w:r>
        <w:t xml:space="preserve"> aplikácií je dôležité zvážiť ich individuálne vlastnosti a výhody. V tejto časti si dôkladne rozoberieme najdôležitejšie aspekty oboch platforiem a následne určíme, ktorá z nich je vhodnejšia pre tento projekt.</w:t>
      </w:r>
    </w:p>
    <w:p w14:paraId="697CBDF2" w14:textId="24C3DAD6" w:rsidR="004849EB" w:rsidRDefault="004849EB" w:rsidP="0070252B">
      <w:pPr>
        <w:ind w:firstLine="709"/>
      </w:pPr>
      <w:r w:rsidRPr="004849EB">
        <w:t>Webové aplikácie sa vyznačujú vysokou prístupnosťou a flexibilitou, ktorá prichádza s prístupom cez webový prehliadač. Táto univerzálna prístupnosť umožňuje užívateľom pristupovať k aplikáciám z rôznych zariadení, čím sa zjednodušuje ich používa</w:t>
      </w:r>
      <w:r w:rsidR="00D67AB9">
        <w:t xml:space="preserve">nie a zvyšuje efektivita práce. Navyše, webové aplikácie sú taktiež prispôsobivé rôznym  veľkostiam obrazovky, čo zlepšuje užívateľský zážitok na </w:t>
      </w:r>
      <w:r w:rsidR="00D43300">
        <w:t>mnohých</w:t>
      </w:r>
      <w:r w:rsidR="00D67AB9">
        <w:t xml:space="preserve"> platformách</w:t>
      </w:r>
      <w:r w:rsidR="00EC4A83">
        <w:t>.</w:t>
      </w:r>
      <w:r w:rsidR="00D67AB9" w:rsidRPr="004849EB">
        <w:t xml:space="preserve"> </w:t>
      </w:r>
      <w:r w:rsidRPr="004849EB">
        <w:t xml:space="preserve">Okrem toho webové aplikácie využívajú </w:t>
      </w:r>
      <w:proofErr w:type="spellStart"/>
      <w:r w:rsidRPr="004849EB">
        <w:t>cloudové</w:t>
      </w:r>
      <w:proofErr w:type="spellEnd"/>
      <w:r w:rsidRPr="004849EB">
        <w:t xml:space="preserve"> úložisko na uchovávanie dát, čo zjednodušuje ich zdieľanie a prístup z akéhokoľvek miesta.</w:t>
      </w:r>
      <w:r>
        <w:t xml:space="preserve"> [1</w:t>
      </w:r>
      <w:r w:rsidR="002A499F">
        <w:t>5</w:t>
      </w:r>
      <w:r>
        <w:t>]</w:t>
      </w:r>
    </w:p>
    <w:p w14:paraId="57BF089A" w14:textId="2015FE1B" w:rsidR="00C12157" w:rsidRDefault="00C12157" w:rsidP="0070252B">
      <w:pPr>
        <w:ind w:firstLine="709"/>
      </w:pPr>
      <w:r>
        <w:t xml:space="preserve">Na druhej strane </w:t>
      </w:r>
      <w:proofErr w:type="spellStart"/>
      <w:r>
        <w:t>desktopové</w:t>
      </w:r>
      <w:proofErr w:type="spellEnd"/>
      <w:r>
        <w:t xml:space="preserve"> aplikácie sú inštalované priamo na zariadení používateľa a využívajú jeho hardvérové zdroje na náročnejšie úlohy. Tento priamy prístup k hardvéru robí </w:t>
      </w:r>
      <w:proofErr w:type="spellStart"/>
      <w:r>
        <w:t>desktopový</w:t>
      </w:r>
      <w:proofErr w:type="spellEnd"/>
      <w:r>
        <w:t xml:space="preserve"> softvér spoľahlivejším a výkonnejším, čo je výhodné pre komplexné úlohy, ktoré vyžadujú spracovanie veľkého množstva údajov alebo vykresľovanie grafiky. </w:t>
      </w:r>
      <w:proofErr w:type="spellStart"/>
      <w:r>
        <w:t>Desktopové</w:t>
      </w:r>
      <w:proofErr w:type="spellEnd"/>
      <w:r>
        <w:t xml:space="preserve"> aplikácie taktiež ponúkajú </w:t>
      </w:r>
      <w:proofErr w:type="spellStart"/>
      <w:r>
        <w:t>offline</w:t>
      </w:r>
      <w:proofErr w:type="spellEnd"/>
      <w:r>
        <w:t xml:space="preserve"> prístup a majú rozsiahlejšiu sadu funkcií, čo je dôležité pre používateľov so špecifickými potrebami.</w:t>
      </w:r>
      <w:r w:rsidR="00162FF0">
        <w:t xml:space="preserve"> [1</w:t>
      </w:r>
      <w:r w:rsidR="002A499F">
        <w:t>5</w:t>
      </w:r>
      <w:r w:rsidR="00162FF0">
        <w:t>]</w:t>
      </w:r>
    </w:p>
    <w:p w14:paraId="36814132" w14:textId="12D61D2F" w:rsidR="00C12157" w:rsidRDefault="00C12157" w:rsidP="0070252B">
      <w:pPr>
        <w:ind w:firstLine="709"/>
      </w:pPr>
      <w:r>
        <w:t xml:space="preserve">Výkonnosť a využitie zdrojov sú ďalšími kľúčovými faktormi. </w:t>
      </w:r>
      <w:proofErr w:type="spellStart"/>
      <w:r>
        <w:t>Desktopové</w:t>
      </w:r>
      <w:proofErr w:type="spellEnd"/>
      <w:r>
        <w:t xml:space="preserve"> aplikácie majú priamy prístup k hardvéru zariadenia, čo zvyšuje ich výkon a efektivitu. Naopak, webové aplikácie sú obmedzené rýchlosťou internetového pripojenia a prehliadačmi, čo môže ovplyvniť ich výkonnosť pre niektoré úlohy.</w:t>
      </w:r>
      <w:r w:rsidR="00162FF0">
        <w:t xml:space="preserve"> [1</w:t>
      </w:r>
      <w:r w:rsidR="002A499F">
        <w:t>5</w:t>
      </w:r>
      <w:r w:rsidR="00162FF0">
        <w:t>]</w:t>
      </w:r>
    </w:p>
    <w:p w14:paraId="6224FF41" w14:textId="22D74B1F" w:rsidR="00D66FE0" w:rsidRDefault="00C12157" w:rsidP="0070252B">
      <w:pPr>
        <w:ind w:firstLine="709"/>
      </w:pPr>
      <w:r>
        <w:t xml:space="preserve">Bezpečnosť je ďalším dôležitým aspektom. Webové aplikácie čelia jedinečným bezpečnostným výzvam spojeným so spracovaním citlivých údajov cez internet, zatiaľ čo </w:t>
      </w:r>
      <w:proofErr w:type="spellStart"/>
      <w:r>
        <w:t>desktopové</w:t>
      </w:r>
      <w:proofErr w:type="spellEnd"/>
      <w:r>
        <w:t xml:space="preserve"> aplikácie majú tendenciu uchovávať údaje lokálne, čo môže zvýšiť ich </w:t>
      </w:r>
      <w:r>
        <w:lastRenderedPageBreak/>
        <w:t>bezpečnosť. Obe typy aplikácií musia riešiť súkromie používateľov a bezpečnosť údajov, ale ich prístup k bezpečnostným rizikám je odlišný</w:t>
      </w:r>
      <w:r w:rsidR="00615C78" w:rsidRPr="00615C78">
        <w:t>.</w:t>
      </w:r>
      <w:r w:rsidR="00162FF0">
        <w:t xml:space="preserve"> [1</w:t>
      </w:r>
      <w:r w:rsidR="002A499F">
        <w:t>5</w:t>
      </w:r>
      <w:r w:rsidR="00162FF0">
        <w:t>]</w:t>
      </w:r>
    </w:p>
    <w:p w14:paraId="64D96ABF" w14:textId="38D80610" w:rsidR="008D1012" w:rsidRDefault="008D1012" w:rsidP="0070252B">
      <w:pPr>
        <w:ind w:firstLine="709"/>
      </w:pPr>
      <w:r w:rsidRPr="008D1012">
        <w:t xml:space="preserve">Posledným dôležitým aspektom pri výbere vhodnej platformy je starostlivosť o aktualizácie a údržbu. </w:t>
      </w:r>
      <w:r w:rsidR="00D972E6" w:rsidRPr="00D972E6">
        <w:t xml:space="preserve">V porovnaní s </w:t>
      </w:r>
      <w:proofErr w:type="spellStart"/>
      <w:r w:rsidR="00D972E6" w:rsidRPr="00D972E6">
        <w:t>desktopovými</w:t>
      </w:r>
      <w:proofErr w:type="spellEnd"/>
      <w:r w:rsidR="00D972E6" w:rsidRPr="00D972E6">
        <w:t xml:space="preserve"> aplikáciami, webové aplikácie majú výhodu v tom, že ich aktualizácia na novšie verzie a údržba sú veľmi jednoduché, čo umožňuje rýchlejšie zavádzanie nových funkcií </w:t>
      </w:r>
      <w:r w:rsidR="00D972E6">
        <w:t>a zlepšení</w:t>
      </w:r>
      <w:r w:rsidRPr="008D1012">
        <w:t>. Vďaka tomu, že sú umiestnené na serveri, poskytovateľ môže ľahko implementovať nové funkcie a zabezpečiť, aby všetci používatelia mali prístup k najnovším aktualizáciám. Tento prístup znižuje čas a náklady spojené s manuálnou inštaláciou a aktualizáciou, čím sa zvyšuje celková efektivita a používateľská spokojnosť.</w:t>
      </w:r>
      <w:r w:rsidR="00A66B5F">
        <w:t xml:space="preserve"> [1</w:t>
      </w:r>
      <w:r w:rsidR="002A499F">
        <w:t>5</w:t>
      </w:r>
      <w:r w:rsidR="00A66B5F">
        <w:t>]</w:t>
      </w:r>
    </w:p>
    <w:p w14:paraId="15F4AA4E" w14:textId="1DB7E426" w:rsidR="008F0C79" w:rsidRPr="00A33BA2" w:rsidRDefault="00AA4A89" w:rsidP="0070252B">
      <w:pPr>
        <w:ind w:firstLine="709"/>
      </w:pPr>
      <w:r w:rsidRPr="00AA4A89">
        <w:t xml:space="preserve">Po dôkladnom zvážení individuálnych vlastností a výhod webových a </w:t>
      </w:r>
      <w:proofErr w:type="spellStart"/>
      <w:r w:rsidRPr="00AA4A89">
        <w:t>desktopových</w:t>
      </w:r>
      <w:proofErr w:type="spellEnd"/>
      <w:r w:rsidRPr="00AA4A89">
        <w:t xml:space="preserve"> aplikácií sme dospeli k záveru, že pre tento konkrétny projekt je vhodnejšia webová aplikácia. Webové aplikácie ponúkajú vynikajúcu prístupnosť prostredníctvom webových prehliadačov a sú prispôsobivé rôznym zariadeniam a veľkostiam obrazovky, čo zlepšuje užívateľský zážitok. Aj keď </w:t>
      </w:r>
      <w:proofErr w:type="spellStart"/>
      <w:r w:rsidRPr="00AA4A89">
        <w:t>desktopové</w:t>
      </w:r>
      <w:proofErr w:type="spellEnd"/>
      <w:r w:rsidRPr="00AA4A89">
        <w:t xml:space="preserve"> aplikácie poskytujú spoľahlivý výkon a majú </w:t>
      </w:r>
      <w:proofErr w:type="spellStart"/>
      <w:r w:rsidRPr="00AA4A89">
        <w:t>offline</w:t>
      </w:r>
      <w:proofErr w:type="spellEnd"/>
      <w:r w:rsidRPr="00AA4A89">
        <w:t xml:space="preserve"> prístup, ich použitie by bolo obmedzené na konkrétne zariadenie. Vzhľadom na potrebu flexibility, prístupnosti a širokej dostupnosti bez potreby inštalácie na konkrétne zariadenie sa zdá, že webová aplikácia je ideálnou voľbou pre tento projekt.</w:t>
      </w:r>
      <w:r w:rsidR="00DE1970">
        <w:t xml:space="preserve"> </w:t>
      </w:r>
      <w:r w:rsidR="00642509">
        <w:t>V tabuľke</w:t>
      </w:r>
      <w:r w:rsidR="00776A23">
        <w:t xml:space="preserve"> </w:t>
      </w:r>
      <w:r w:rsidR="00F17A62">
        <w:t>č.</w:t>
      </w:r>
      <w:r w:rsidR="00776A23">
        <w:t>1</w:t>
      </w:r>
      <w:r w:rsidR="00DE1970">
        <w:t xml:space="preserve"> je uvedený rozbor vlastností</w:t>
      </w:r>
      <w:r w:rsidR="00A5629F">
        <w:t xml:space="preserve"> a</w:t>
      </w:r>
      <w:r w:rsidR="00F02E72">
        <w:t xml:space="preserve"> poskytovaných </w:t>
      </w:r>
      <w:r w:rsidR="00A5629F">
        <w:t>funkcionalít</w:t>
      </w:r>
      <w:r w:rsidR="00C14743">
        <w:t xml:space="preserve"> jednotlivých platforiem</w:t>
      </w:r>
      <w:r w:rsidR="00DE1970">
        <w:t>.</w:t>
      </w:r>
    </w:p>
    <w:p w14:paraId="393727EE" w14:textId="5C15382D" w:rsidR="0018491E" w:rsidRPr="0018491E" w:rsidRDefault="0018491E" w:rsidP="0018491E">
      <w:pPr>
        <w:pStyle w:val="Popis"/>
        <w:keepNext/>
        <w:rPr>
          <w:szCs w:val="24"/>
        </w:rPr>
      </w:pPr>
      <w:bookmarkStart w:id="17" w:name="_Toc164624898"/>
      <w:r w:rsidRPr="0018491E">
        <w:rPr>
          <w:szCs w:val="24"/>
        </w:rPr>
        <w:t xml:space="preserve">Tabuľka </w:t>
      </w:r>
      <w:r w:rsidRPr="0018491E">
        <w:rPr>
          <w:szCs w:val="24"/>
        </w:rPr>
        <w:fldChar w:fldCharType="begin"/>
      </w:r>
      <w:r w:rsidRPr="0018491E">
        <w:rPr>
          <w:szCs w:val="24"/>
        </w:rPr>
        <w:instrText xml:space="preserve"> SEQ Tabuľka \* ARABIC </w:instrText>
      </w:r>
      <w:r w:rsidRPr="0018491E">
        <w:rPr>
          <w:szCs w:val="24"/>
        </w:rPr>
        <w:fldChar w:fldCharType="separate"/>
      </w:r>
      <w:r w:rsidR="00A11A97">
        <w:rPr>
          <w:noProof/>
          <w:szCs w:val="24"/>
        </w:rPr>
        <w:t>1</w:t>
      </w:r>
      <w:r w:rsidRPr="0018491E">
        <w:rPr>
          <w:szCs w:val="24"/>
        </w:rPr>
        <w:fldChar w:fldCharType="end"/>
      </w:r>
      <w:r w:rsidRPr="0018491E">
        <w:rPr>
          <w:szCs w:val="24"/>
        </w:rPr>
        <w:t xml:space="preserve">: </w:t>
      </w:r>
      <w:r w:rsidRPr="0018491E">
        <w:rPr>
          <w:noProof/>
          <w:szCs w:val="24"/>
        </w:rPr>
        <w:t>Porovnanie webových a desktopových aplikácií (Erik Mešina, 2024)</w:t>
      </w:r>
      <w:bookmarkEnd w:id="17"/>
    </w:p>
    <w:tbl>
      <w:tblPr>
        <w:tblStyle w:val="Tabukasmriekou4zvraznenie1"/>
        <w:tblW w:w="8505" w:type="dxa"/>
        <w:jc w:val="center"/>
        <w:tblLayout w:type="fixed"/>
        <w:tblLook w:val="04A0" w:firstRow="1" w:lastRow="0" w:firstColumn="1" w:lastColumn="0" w:noHBand="0" w:noVBand="1"/>
        <w:tblCaption w:val="Porovnanie webových a desktopových aplikácií"/>
        <w:tblDescription w:val="Tab. 1 Porovnanie webových a desktopových aplikácií"/>
      </w:tblPr>
      <w:tblGrid>
        <w:gridCol w:w="2835"/>
        <w:gridCol w:w="2835"/>
        <w:gridCol w:w="2835"/>
      </w:tblGrid>
      <w:tr w:rsidR="00502512" w14:paraId="577A6214" w14:textId="77777777" w:rsidTr="001849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1A08A80" w14:textId="5E4AECCE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Vlastnosť/Funkcionalita</w:t>
            </w:r>
          </w:p>
        </w:tc>
        <w:tc>
          <w:tcPr>
            <w:tcW w:w="2835" w:type="dxa"/>
          </w:tcPr>
          <w:p w14:paraId="66EE3401" w14:textId="2CB1FBCA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Webové aplikácie</w:t>
            </w:r>
          </w:p>
        </w:tc>
        <w:tc>
          <w:tcPr>
            <w:tcW w:w="2835" w:type="dxa"/>
          </w:tcPr>
          <w:p w14:paraId="5B4DEC98" w14:textId="53F47394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Desktopové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aplikácie</w:t>
            </w:r>
          </w:p>
        </w:tc>
      </w:tr>
      <w:tr w:rsidR="00502512" w14:paraId="1423AEBF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D117176" w14:textId="4AC9777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Prístupnosť a flexibilita</w:t>
            </w:r>
          </w:p>
        </w:tc>
        <w:tc>
          <w:tcPr>
            <w:tcW w:w="2835" w:type="dxa"/>
          </w:tcPr>
          <w:p w14:paraId="713A6753" w14:textId="14CE87EE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89AC27A" w14:textId="6DE7C691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42ABEEAE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7F3827F" w14:textId="1CC4E12E" w:rsidR="00502512" w:rsidRPr="007349ED" w:rsidRDefault="00B41840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Prispôsobivosť</w:t>
            </w:r>
          </w:p>
        </w:tc>
        <w:tc>
          <w:tcPr>
            <w:tcW w:w="2835" w:type="dxa"/>
          </w:tcPr>
          <w:p w14:paraId="13E202F4" w14:textId="10772CA9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09802AF" w14:textId="13A93F02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7F723011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8F073C2" w14:textId="3B0F838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Cloudové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úložisko</w:t>
            </w:r>
          </w:p>
        </w:tc>
        <w:tc>
          <w:tcPr>
            <w:tcW w:w="2835" w:type="dxa"/>
          </w:tcPr>
          <w:p w14:paraId="1B95BE8F" w14:textId="1BB23D5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ABC28B3" w14:textId="313E474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2EEDC642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AAB0299" w14:textId="6A83CA4A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Výkon a efektivita</w:t>
            </w:r>
          </w:p>
        </w:tc>
        <w:tc>
          <w:tcPr>
            <w:tcW w:w="2835" w:type="dxa"/>
          </w:tcPr>
          <w:p w14:paraId="6D8F7C53" w14:textId="5AE1919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34A166B4" w14:textId="5CE34258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0DBEFFA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2DB94A9" w14:textId="1756C8F2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Offline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prístup</w:t>
            </w:r>
          </w:p>
        </w:tc>
        <w:tc>
          <w:tcPr>
            <w:tcW w:w="2835" w:type="dxa"/>
          </w:tcPr>
          <w:p w14:paraId="6CE30A8F" w14:textId="3935520F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D18F0D4" w14:textId="445AD847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69625BD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0920012" w14:textId="43F3FD8F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2835" w:type="dxa"/>
          </w:tcPr>
          <w:p w14:paraId="6C19797E" w14:textId="60A28C5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2856D781" w14:textId="3699467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1B9A1589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9328E23" w14:textId="692EAE33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Aktualizácia a údržba</w:t>
            </w:r>
          </w:p>
        </w:tc>
        <w:tc>
          <w:tcPr>
            <w:tcW w:w="2835" w:type="dxa"/>
          </w:tcPr>
          <w:p w14:paraId="5383C3AF" w14:textId="4FB9BE8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00F6EACB" w14:textId="745471B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</w:tbl>
    <w:p w14:paraId="287E2340" w14:textId="4F72D76F" w:rsidR="00F652EF" w:rsidRDefault="008B26D9" w:rsidP="00F652EF">
      <w:pPr>
        <w:pStyle w:val="Nadpis3"/>
      </w:pPr>
      <w:bookmarkStart w:id="18" w:name="_Toc164624876"/>
      <w:r>
        <w:lastRenderedPageBreak/>
        <w:t>Porovnávacia analýza</w:t>
      </w:r>
      <w:r w:rsidR="00F652EF">
        <w:t xml:space="preserve"> </w:t>
      </w:r>
      <w:r w:rsidR="00EC2F69">
        <w:t>programovac</w:t>
      </w:r>
      <w:r>
        <w:t>ích</w:t>
      </w:r>
      <w:r w:rsidR="00EC2F69">
        <w:t xml:space="preserve"> </w:t>
      </w:r>
      <w:r>
        <w:t>jazykov</w:t>
      </w:r>
      <w:bookmarkEnd w:id="18"/>
    </w:p>
    <w:p w14:paraId="03BF97FE" w14:textId="541F862E" w:rsidR="003D54E8" w:rsidRPr="003D54E8" w:rsidRDefault="003D54E8" w:rsidP="003D54E8">
      <w:pPr>
        <w:ind w:firstLine="709"/>
      </w:pPr>
      <w:r>
        <w:t>Medzi najznámejšie a najčastejšie používané programovacie jazyky na vývoj webových aplikácií patria .NET, PHP, Java a </w:t>
      </w:r>
      <w:proofErr w:type="spellStart"/>
      <w:r>
        <w:t>Python</w:t>
      </w:r>
      <w:proofErr w:type="spellEnd"/>
      <w:r>
        <w:t xml:space="preserve">. </w:t>
      </w:r>
      <w:r w:rsidR="00ED145A">
        <w:t xml:space="preserve">Pri porovnávaní takýchto programovacích jazykov ovplyvňuje ich vhodnosť pre rôzne projekty niekoľko kľúčových faktorov. </w:t>
      </w:r>
      <w:r>
        <w:t>Preto si ich v tejto časti rozoberieme a</w:t>
      </w:r>
      <w:r w:rsidR="005D6480">
        <w:t> </w:t>
      </w:r>
      <w:r>
        <w:t>určíme</w:t>
      </w:r>
      <w:r w:rsidR="005D6480">
        <w:t xml:space="preserve"> z nich</w:t>
      </w:r>
      <w:r>
        <w:t xml:space="preserve"> ten najvhodnejší pre tento projekt.</w:t>
      </w:r>
      <w:r w:rsidR="006C06F6">
        <w:t xml:space="preserve"> [</w:t>
      </w:r>
      <w:r w:rsidR="002A499F">
        <w:t>16</w:t>
      </w:r>
      <w:r w:rsidR="006C06F6">
        <w:t>]</w:t>
      </w:r>
    </w:p>
    <w:p w14:paraId="25910BFB" w14:textId="20B59120" w:rsidR="00E43411" w:rsidRDefault="00E43411" w:rsidP="003D54E8">
      <w:pPr>
        <w:ind w:firstLine="709"/>
      </w:pPr>
      <w:r>
        <w:t xml:space="preserve">.NET, primárne navrhnutý pre systémy založené na platforme Windows, ponúka robustný a spoľahlivý rámec s rozsiahlou knižnicou predpripraveného kódu a nástrojov. Avšak jeho prijatie môže pre začínajúce podniky predstavovať výzvy kvôli relatívne vysokým nákladom. Na druhej strane PHP, otvorený jazyk vydaný v roku 1995, sa vyznačuje kompatibilitou cez platformy a cenovo dostupnosťou, čo ho robí prístupnou voľbou pre vývoj webových aplikácií. Aj napriek obavám o bezpečnostné zraniteľnosti, ako je SQL </w:t>
      </w:r>
      <w:proofErr w:type="spellStart"/>
      <w:r>
        <w:t>injection</w:t>
      </w:r>
      <w:proofErr w:type="spellEnd"/>
      <w:r>
        <w:t xml:space="preserve">, jednoduchosť učenia sa PHP a jeho </w:t>
      </w:r>
      <w:proofErr w:type="spellStart"/>
      <w:r>
        <w:t>škálovateľnosť</w:t>
      </w:r>
      <w:proofErr w:type="spellEnd"/>
      <w:r>
        <w:t xml:space="preserve"> prispievajú k jeho obľúbenosti.</w:t>
      </w:r>
      <w:r w:rsidR="008451E5">
        <w:t xml:space="preserve"> [</w:t>
      </w:r>
      <w:r w:rsidR="002A499F">
        <w:t>16</w:t>
      </w:r>
      <w:r w:rsidR="008451E5">
        <w:t>]</w:t>
      </w:r>
    </w:p>
    <w:p w14:paraId="023AE0A7" w14:textId="75545FB8" w:rsidR="00E43411" w:rsidRDefault="00E43411" w:rsidP="00E43411">
      <w:pPr>
        <w:ind w:firstLine="709"/>
      </w:pPr>
      <w:r>
        <w:t xml:space="preserve">Java, dlhoročný hráč na programovacej scéne od svojho uvedenia na trh v roku 1995, je známy svojou nezávislosťou od platformy a vysokou </w:t>
      </w:r>
      <w:proofErr w:type="spellStart"/>
      <w:r>
        <w:t>škálovateľnosťou</w:t>
      </w:r>
      <w:proofErr w:type="spellEnd"/>
      <w:r>
        <w:t xml:space="preserve">. Napriek strmému učiacemu sa oblúku majú jeho robustné bezpečnostné funkcie a aktívna komunita vývojárov za následok, že je to vhodná voľba pre komplexné online aplikácie. Naopak </w:t>
      </w:r>
      <w:proofErr w:type="spellStart"/>
      <w:r>
        <w:t>Python</w:t>
      </w:r>
      <w:proofErr w:type="spellEnd"/>
      <w:r>
        <w:t xml:space="preserve">, predstavený v roku 1991, ponúka čitateľnosť a jednoduchosť, čo je atraktívne pre začiatočníkov aj skúsených vývojárov. Hoci </w:t>
      </w:r>
      <w:proofErr w:type="spellStart"/>
      <w:r>
        <w:t>Python</w:t>
      </w:r>
      <w:proofErr w:type="spellEnd"/>
      <w:r>
        <w:t xml:space="preserve"> nemusí dosahovať výkon iných jazykov, jeho rozsiahla kolekcia nástrojov a rámce uľahčujú rýchly vývoj webových aplikácií.</w:t>
      </w:r>
      <w:r w:rsidR="008451E5">
        <w:t xml:space="preserve"> [</w:t>
      </w:r>
      <w:r w:rsidR="002A499F">
        <w:t>16</w:t>
      </w:r>
      <w:r w:rsidR="008451E5">
        <w:t>]</w:t>
      </w:r>
    </w:p>
    <w:p w14:paraId="4CE0C9C6" w14:textId="5E73791E" w:rsidR="00535C65" w:rsidRDefault="00E43411" w:rsidP="00535C65">
      <w:pPr>
        <w:ind w:firstLine="709"/>
      </w:pPr>
      <w:r>
        <w:t xml:space="preserve">Pokiaľ ide o </w:t>
      </w:r>
      <w:proofErr w:type="spellStart"/>
      <w:r>
        <w:t>škálovateľnosť</w:t>
      </w:r>
      <w:proofErr w:type="spellEnd"/>
      <w:r>
        <w:t xml:space="preserve">, Java a PHP vynikajú svojou schopnosťou zvládať komplexné webové aplikácie, pričom je významná aj </w:t>
      </w:r>
      <w:proofErr w:type="spellStart"/>
      <w:r>
        <w:t>škálovateľnosť</w:t>
      </w:r>
      <w:proofErr w:type="spellEnd"/>
      <w:r>
        <w:t xml:space="preserve"> </w:t>
      </w:r>
      <w:proofErr w:type="spellStart"/>
      <w:r>
        <w:t>Pythonu</w:t>
      </w:r>
      <w:proofErr w:type="spellEnd"/>
      <w:r>
        <w:t xml:space="preserve">. Avšak </w:t>
      </w:r>
      <w:proofErr w:type="spellStart"/>
      <w:r>
        <w:t>Python</w:t>
      </w:r>
      <w:proofErr w:type="spellEnd"/>
      <w:r>
        <w:t xml:space="preserve"> nemusí excelovať výkonom v porovnaní s jazykmi ako Java a .NET a jeho vhodnosť pre aplikácie vyžadujúce rozsiahle výpočty je obmedzená. Navyše, zatiaľ čo .NET je známy svojím výnimočným výkonom a bezpečnosťou, jeho hlavnou nevýhodou je obmedzená prenositeľnosť mimo systémov založených na platforme Windows.</w:t>
      </w:r>
      <w:r w:rsidR="008451E5">
        <w:t xml:space="preserve"> [15]</w:t>
      </w:r>
    </w:p>
    <w:p w14:paraId="4DF4867E" w14:textId="5C2E54FA" w:rsidR="007B6F44" w:rsidRDefault="00535C65" w:rsidP="00CF4BE0">
      <w:pPr>
        <w:ind w:firstLine="709"/>
      </w:pPr>
      <w:r w:rsidRPr="00535C65">
        <w:t>V závere tejto analýzy programovacích jazykov sme sa rozhodli pre PHP ako najvhodnejší jazyk pre tento projekt</w:t>
      </w:r>
      <w:r w:rsidR="001249B8">
        <w:t>.</w:t>
      </w:r>
      <w:r w:rsidR="001249B8" w:rsidRPr="001249B8">
        <w:t xml:space="preserve"> Okrem iných možností sa PHP vyznačuje svojou kompatibilitou s rôznymi platformami, dobrým výkonom a jednoduchosťou učenia sa.</w:t>
      </w:r>
      <w:r w:rsidRPr="00535C65">
        <w:t xml:space="preserve"> Jeho schopnosť rýchlo vytvárať webové aplikácie a aktívna komunita vývojárov robia z PHP ideálnu voľbu pre tento projekt.</w:t>
      </w:r>
      <w:r w:rsidR="001122D8">
        <w:t xml:space="preserve"> V tabuľke č.2 je uvedený rozbor </w:t>
      </w:r>
      <w:r w:rsidR="00153D12">
        <w:t>charakteristík</w:t>
      </w:r>
      <w:r w:rsidR="001122D8">
        <w:t xml:space="preserve"> jednotlivých </w:t>
      </w:r>
      <w:r w:rsidR="00153D12">
        <w:t>programovacích jazykov</w:t>
      </w:r>
      <w:r w:rsidR="001122D8">
        <w:t>.</w:t>
      </w:r>
    </w:p>
    <w:p w14:paraId="631AE97E" w14:textId="40E096B7" w:rsidR="00547B35" w:rsidRDefault="00547B35" w:rsidP="00547B35">
      <w:pPr>
        <w:pStyle w:val="Popis"/>
        <w:keepNext/>
      </w:pPr>
      <w:bookmarkStart w:id="19" w:name="_Toc164624899"/>
      <w:r>
        <w:lastRenderedPageBreak/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A11A97">
        <w:rPr>
          <w:noProof/>
        </w:rPr>
        <w:t>2</w:t>
      </w:r>
      <w:r>
        <w:fldChar w:fldCharType="end"/>
      </w:r>
      <w:r>
        <w:t xml:space="preserve">: </w:t>
      </w:r>
      <w:r w:rsidR="008A77E4" w:rsidRPr="008A77E4">
        <w:t xml:space="preserve">Porovnanie jazykov pre vývoj webových aplikácií </w:t>
      </w:r>
      <w:r w:rsidRPr="00CE4F79">
        <w:t>(Erik Mešina, 2024)</w:t>
      </w:r>
      <w:bookmarkEnd w:id="19"/>
    </w:p>
    <w:tbl>
      <w:tblPr>
        <w:tblStyle w:val="Tabukasmriekou4zvraznenie1"/>
        <w:tblW w:w="0" w:type="auto"/>
        <w:tblLook w:val="04A0" w:firstRow="1" w:lastRow="0" w:firstColumn="1" w:lastColumn="0" w:noHBand="0" w:noVBand="1"/>
        <w:tblCaption w:val="Porovnanie jazykov pre vývoj webových aplikácií"/>
        <w:tblDescription w:val="Tab. 2 Porovnanie jazykov pre vývoj webových aplikácií"/>
      </w:tblPr>
      <w:tblGrid>
        <w:gridCol w:w="2122"/>
        <w:gridCol w:w="1274"/>
        <w:gridCol w:w="1699"/>
        <w:gridCol w:w="1699"/>
        <w:gridCol w:w="1699"/>
      </w:tblGrid>
      <w:tr w:rsidR="007B6F44" w14:paraId="322ED620" w14:textId="77777777" w:rsidTr="0038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0EA479" w14:textId="3E052F24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Charakteristika</w:t>
            </w:r>
          </w:p>
        </w:tc>
        <w:tc>
          <w:tcPr>
            <w:tcW w:w="1274" w:type="dxa"/>
          </w:tcPr>
          <w:p w14:paraId="73C89FAE" w14:textId="29C49BAD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.NET</w:t>
            </w:r>
          </w:p>
        </w:tc>
        <w:tc>
          <w:tcPr>
            <w:tcW w:w="1699" w:type="dxa"/>
          </w:tcPr>
          <w:p w14:paraId="72A2BB5D" w14:textId="187935CC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PHP</w:t>
            </w:r>
          </w:p>
        </w:tc>
        <w:tc>
          <w:tcPr>
            <w:tcW w:w="1699" w:type="dxa"/>
          </w:tcPr>
          <w:p w14:paraId="67FAC104" w14:textId="0477B566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Java</w:t>
            </w:r>
          </w:p>
        </w:tc>
        <w:tc>
          <w:tcPr>
            <w:tcW w:w="1699" w:type="dxa"/>
          </w:tcPr>
          <w:p w14:paraId="19CB9564" w14:textId="21E69C62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Python</w:t>
            </w:r>
            <w:proofErr w:type="spellEnd"/>
          </w:p>
        </w:tc>
      </w:tr>
      <w:tr w:rsidR="007B6F44" w14:paraId="61D41754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9D95753" w14:textId="297688D2" w:rsidR="007B6F44" w:rsidRPr="0038689C" w:rsidRDefault="0038689C" w:rsidP="0038689C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</w:t>
            </w:r>
            <w:r w:rsidR="007B6F44" w:rsidRPr="0038689C">
              <w:rPr>
                <w:rFonts w:ascii="Times New Roman" w:hAnsi="Times New Roman"/>
                <w:sz w:val="24"/>
              </w:rPr>
              <w:t>latfor</w:t>
            </w:r>
            <w:r>
              <w:rPr>
                <w:rFonts w:ascii="Times New Roman" w:hAnsi="Times New Roman"/>
                <w:sz w:val="24"/>
              </w:rPr>
              <w:t>my</w:t>
            </w:r>
          </w:p>
        </w:tc>
        <w:tc>
          <w:tcPr>
            <w:tcW w:w="1274" w:type="dxa"/>
          </w:tcPr>
          <w:p w14:paraId="31F7F2DB" w14:textId="743F4B3B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102C7E06" w14:textId="5829159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5EB6414" w14:textId="4D0FB0D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26B1A14" w14:textId="7C92387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7B6F44" w14:paraId="797AE96E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08FD5D9" w14:textId="61955E1B" w:rsidR="007B6F44" w:rsidRPr="0038689C" w:rsidRDefault="007B6F44" w:rsidP="005B6F78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N</w:t>
            </w:r>
            <w:r w:rsidR="005B6F78">
              <w:rPr>
                <w:rFonts w:ascii="Times New Roman" w:hAnsi="Times New Roman"/>
                <w:sz w:val="24"/>
              </w:rPr>
              <w:t>áročnosť</w:t>
            </w:r>
          </w:p>
        </w:tc>
        <w:tc>
          <w:tcPr>
            <w:tcW w:w="1274" w:type="dxa"/>
          </w:tcPr>
          <w:p w14:paraId="490BB8A1" w14:textId="04871877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61B6C750" w14:textId="2D1EE173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C092533" w14:textId="45A9431F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45E4E6E6" w14:textId="7720774D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67273FCC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CEC501" w14:textId="2C23A834" w:rsidR="003C0F10" w:rsidRPr="0038689C" w:rsidRDefault="003C0F10" w:rsidP="003D5B77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Šká</w:t>
            </w:r>
            <w:r w:rsidR="003D5B77">
              <w:rPr>
                <w:rFonts w:ascii="Times New Roman" w:hAnsi="Times New Roman"/>
                <w:sz w:val="24"/>
              </w:rPr>
              <w:t>l</w:t>
            </w:r>
            <w:r w:rsidRPr="0038689C">
              <w:rPr>
                <w:rFonts w:ascii="Times New Roman" w:hAnsi="Times New Roman"/>
                <w:sz w:val="24"/>
              </w:rPr>
              <w:t>ovateľnosť</w:t>
            </w:r>
            <w:proofErr w:type="spellEnd"/>
          </w:p>
        </w:tc>
        <w:tc>
          <w:tcPr>
            <w:tcW w:w="1274" w:type="dxa"/>
          </w:tcPr>
          <w:p w14:paraId="34688C42" w14:textId="26119F37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9D9921A" w14:textId="469D2C8D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AC6A5EC" w14:textId="151677CB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1D8043B" w14:textId="263AB7F5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3F7B377B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2755B23" w14:textId="451DA01A" w:rsidR="003C0F10" w:rsidRPr="0038689C" w:rsidRDefault="003C0F10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Výkon</w:t>
            </w:r>
          </w:p>
        </w:tc>
        <w:tc>
          <w:tcPr>
            <w:tcW w:w="1274" w:type="dxa"/>
          </w:tcPr>
          <w:p w14:paraId="7B3640F4" w14:textId="70867E23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6B66B86A" w14:textId="6DAB262B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EBDAA60" w14:textId="59CAB250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D3E060F" w14:textId="6B077D8C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5A15D8F7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4A06C1" w14:textId="5B1B11FA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1274" w:type="dxa"/>
          </w:tcPr>
          <w:p w14:paraId="6EF206C2" w14:textId="00495B6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5FA2900" w14:textId="64581FB8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7903CDD2" w14:textId="101323C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1FBF5EA" w14:textId="79790509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12E73984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315619" w14:textId="2CDBDF19" w:rsidR="007B6F44" w:rsidRPr="0038689C" w:rsidRDefault="001B40FA" w:rsidP="001B40FA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Knižnice</w:t>
            </w:r>
          </w:p>
        </w:tc>
        <w:tc>
          <w:tcPr>
            <w:tcW w:w="1274" w:type="dxa"/>
          </w:tcPr>
          <w:p w14:paraId="66C0B2CE" w14:textId="52A9652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9986BBF" w14:textId="151D8CA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76A28DF" w14:textId="026CA182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7EAECC79" w14:textId="173FF309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</w:tbl>
    <w:p w14:paraId="12D62C56" w14:textId="7FF35BED" w:rsidR="00360FEE" w:rsidRDefault="00360FEE" w:rsidP="00360FEE">
      <w:pPr>
        <w:pStyle w:val="Nadpis3"/>
      </w:pPr>
      <w:bookmarkStart w:id="20" w:name="_Toc164624877"/>
      <w:r>
        <w:t>P</w:t>
      </w:r>
      <w:r w:rsidRPr="00360FEE">
        <w:t>oužité metódy vyhodnotenia a interpretácie výsledkov</w:t>
      </w:r>
      <w:bookmarkEnd w:id="20"/>
    </w:p>
    <w:p w14:paraId="041C5B7D" w14:textId="77777777" w:rsidR="003D1661" w:rsidRDefault="00ED282B" w:rsidP="003D1661">
      <w:pPr>
        <w:ind w:firstLine="709"/>
      </w:pPr>
      <w:r>
        <w:t xml:space="preserve">Táto sekcia sa zameriava na analýzu stavu súčasných metodologických prístupov k hodnoteniu rizika misií </w:t>
      </w:r>
      <w:proofErr w:type="spellStart"/>
      <w:r>
        <w:t>dronov</w:t>
      </w:r>
      <w:proofErr w:type="spellEnd"/>
      <w:r>
        <w:t xml:space="preserve"> a na prehľad prístupov k riešeniu tejto problematiky. Hlavným cieľom je dosiahnuť čo najvyššiu úroveň presnosti a spoľahlivosti hodnotenia rizika s ohľadom na bezpečné a zodpovedné používanie bezpilotných lietadiel. Stanovením cieľov práce je nevyhnutné vypracovať systémový prístup k hodnoteniu rizika misií </w:t>
      </w:r>
      <w:proofErr w:type="spellStart"/>
      <w:r>
        <w:t>dronov</w:t>
      </w:r>
      <w:proofErr w:type="spellEnd"/>
      <w:r>
        <w:t>, zahŕňajúci všetky relevantné aspekty a schopný poskytnúť spoľahlivé a presné hodnotenie rizika pre rôzne druhy misií. Rozčlenenie riešenia do štyroch parciálnych cieľov zahŕňa výber vhodných metodológií hodnotenia rizika, definovanie informačných a technických požiadaviek, návrh a implementáciu systému hodnotenia rizika a overenie účinnosti a spoľahlivosti navrhnutého systému pomocou prípadových štúdií a simulácií.</w:t>
      </w:r>
    </w:p>
    <w:p w14:paraId="2458FB8A" w14:textId="77777777" w:rsidR="003D1661" w:rsidRDefault="00ED282B" w:rsidP="003D1661">
      <w:pPr>
        <w:ind w:firstLine="709"/>
      </w:pPr>
      <w:r>
        <w:t xml:space="preserve">Metodika práce a metódy skúmania venujú pozornosť hlavnému objektu skúmania, ktorým sú misie </w:t>
      </w:r>
      <w:proofErr w:type="spellStart"/>
      <w:r>
        <w:t>dronov</w:t>
      </w:r>
      <w:proofErr w:type="spellEnd"/>
      <w:r>
        <w:t xml:space="preserve">, ich charakteristikám a teoretickým základom. Analyzujú sa rôzne možnosti platformy a programovacieho jazyka s cieľom identifikovať najvhodnejšie pre projekt. V kapitole o charakteristike objektu skúmania sa bližšie preskúmavajú úlohy misií </w:t>
      </w:r>
      <w:proofErr w:type="spellStart"/>
      <w:r>
        <w:t>dronov</w:t>
      </w:r>
      <w:proofErr w:type="spellEnd"/>
      <w:r>
        <w:t xml:space="preserve"> a ich interpretácia ako systémov v stacionárnom stave s ohľadom na analýzu spoľahlivosti. Taktiež sa zaoberá rozširujúcou sa </w:t>
      </w:r>
      <w:proofErr w:type="spellStart"/>
      <w:r>
        <w:t>komplexitou</w:t>
      </w:r>
      <w:proofErr w:type="spellEnd"/>
      <w:r>
        <w:t xml:space="preserve"> misií a potrebou neustáleho zdokonaľovania techník a nástrojov pre</w:t>
      </w:r>
      <w:r w:rsidR="003D1661">
        <w:t xml:space="preserve"> ich definovanie a vykonávanie.</w:t>
      </w:r>
    </w:p>
    <w:p w14:paraId="2307802A" w14:textId="77777777" w:rsidR="003D1661" w:rsidRDefault="00ED282B" w:rsidP="003D1661">
      <w:pPr>
        <w:ind w:firstLine="709"/>
      </w:pPr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 zdôrazňuje ich individuálne vlastnosti a výhody. Webové aplikácie sa vyznačujú prístupnosťou, flexibilitou a jednoduchou aktualizáciou, čo ich robí vhodnými pre tento projekt. Naopak, </w:t>
      </w:r>
      <w:proofErr w:type="spellStart"/>
      <w:r>
        <w:t>desktopové</w:t>
      </w:r>
      <w:proofErr w:type="spellEnd"/>
      <w:r>
        <w:t xml:space="preserve"> aplikácie majú výhodu pri výkone a bezpečnosti, avšak ich obmedzená </w:t>
      </w:r>
      <w:r>
        <w:lastRenderedPageBreak/>
        <w:t xml:space="preserve">prenositeľnosť a potreba manuálnej údržby ich robia menej </w:t>
      </w:r>
      <w:r w:rsidR="003D1661">
        <w:t>atraktívnymi pre tento projekt.</w:t>
      </w:r>
    </w:p>
    <w:p w14:paraId="5C9BFDAB" w14:textId="2EC3A7C2" w:rsidR="00360FEE" w:rsidRPr="00360FEE" w:rsidRDefault="00ED282B" w:rsidP="003D1661">
      <w:pPr>
        <w:ind w:firstLine="709"/>
      </w:pPr>
      <w:r>
        <w:t xml:space="preserve">Porovnávacia analýza programovacích jazykov konštatuje, že PHP je najvhodnejší jazyk pre tento projekt z dôvodu svojej kompatibility, výkonu a jednoduchosti učenia sa. V porovnaní s ďalšími jazykmi ako Java, .NET a </w:t>
      </w:r>
      <w:proofErr w:type="spellStart"/>
      <w:r>
        <w:t>Python</w:t>
      </w:r>
      <w:proofErr w:type="spellEnd"/>
      <w:r>
        <w:t xml:space="preserve"> ponúka PHP ideálnu kombináciu vlastností pre vývoj webových aplikácií v tomto projekte.</w:t>
      </w:r>
    </w:p>
    <w:p w14:paraId="3BD164D4" w14:textId="17FEE6CF" w:rsidR="00360FEE" w:rsidRDefault="008B3AAF" w:rsidP="00615C78">
      <w:pPr>
        <w:pStyle w:val="Nadpis1"/>
      </w:pPr>
      <w:bookmarkStart w:id="21" w:name="_Toc164624878"/>
      <w:r>
        <w:t>Popis soft</w:t>
      </w:r>
      <w:r w:rsidR="00750739">
        <w:t>v</w:t>
      </w:r>
      <w:r>
        <w:t>éru pre hodnotenie rizika</w:t>
      </w:r>
      <w:bookmarkEnd w:id="21"/>
    </w:p>
    <w:p w14:paraId="28E96253" w14:textId="1721C2DA" w:rsidR="00C376D4" w:rsidRPr="00C376D4" w:rsidRDefault="00C376D4" w:rsidP="00C376D4">
      <w:pPr>
        <w:ind w:firstLine="567"/>
      </w:pPr>
      <w:r w:rsidRPr="00C376D4">
        <w:t>V našej práci sa detailne venujeme popisu softvér</w:t>
      </w:r>
      <w:r w:rsidR="00D73254">
        <w:t xml:space="preserve">u určeného na hodnotenie rizika </w:t>
      </w:r>
      <w:r w:rsidRPr="00C376D4">
        <w:t xml:space="preserve">v kontexte bezpilotných lietadiel. Naším cieľom je poskytnúť komplexný prehľad existujúcich softvérových riešení, ktoré sú navrhnuté na hodnotenie a manažment rizika spojeného s používaním </w:t>
      </w:r>
      <w:proofErr w:type="spellStart"/>
      <w:r w:rsidRPr="00C376D4">
        <w:t>dronov</w:t>
      </w:r>
      <w:proofErr w:type="spellEnd"/>
      <w:r w:rsidRPr="00C376D4">
        <w:t>. Analyzujeme ich funkcionalitu, vlastnosti, dostupnosť a použiteľnosť v rôznych scenároch použitia. Okrem toho poskytujeme kritické hodnotenie ich silných a slabých stránok s ohľadom na potreby projektu a možné oblasti ďalšieho vylepšenia. Tento prehľadný pohľad poskytne dôležitý základ pre ďalšie kroky v návrhu a implementácii vlastného softvéru na hodnotenie rizika v oblasti bezpilotných lietadiel.</w:t>
      </w:r>
    </w:p>
    <w:p w14:paraId="51D6BB0A" w14:textId="520A6E9C" w:rsidR="00AE07A8" w:rsidRDefault="00283456" w:rsidP="00AE07A8">
      <w:pPr>
        <w:pStyle w:val="Nadpis2"/>
      </w:pPr>
      <w:bookmarkStart w:id="22" w:name="_Toc164624879"/>
      <w:r>
        <w:t>Postup vývoja softvéru</w:t>
      </w:r>
      <w:bookmarkEnd w:id="22"/>
    </w:p>
    <w:p w14:paraId="75423980" w14:textId="02E5A26F" w:rsidR="00ED02D6" w:rsidRPr="00ED02D6" w:rsidRDefault="00ED02D6" w:rsidP="00ED02D6">
      <w:pPr>
        <w:ind w:firstLine="567"/>
      </w:pPr>
      <w:r>
        <w:t xml:space="preserve">Pri </w:t>
      </w:r>
      <w:r w:rsidR="008259EC">
        <w:t>tvorbe takéhoto systému</w:t>
      </w:r>
      <w:r w:rsidRPr="00ED02D6">
        <w:t xml:space="preserve"> </w:t>
      </w:r>
      <w:r w:rsidR="00932226">
        <w:t xml:space="preserve">je </w:t>
      </w:r>
      <w:r w:rsidRPr="00ED02D6">
        <w:t xml:space="preserve">nevyhnutné zvážiť sériu krokov a procesov, ktoré budú uskutočnené s cieľom plne implementovať požiadavky projektu a vytvoriť robustný a efektívny softvér pre hodnotenie rizika </w:t>
      </w:r>
      <w:r>
        <w:t xml:space="preserve">misií </w:t>
      </w:r>
      <w:r w:rsidRPr="00ED02D6">
        <w:t>bezpilotných lietadiel.</w:t>
      </w:r>
    </w:p>
    <w:p w14:paraId="556F2A0C" w14:textId="3D6FEEBB" w:rsidR="00AE07A8" w:rsidRDefault="00AE07A8" w:rsidP="00AE07A8">
      <w:pPr>
        <w:pStyle w:val="Nadpis3"/>
      </w:pPr>
      <w:bookmarkStart w:id="23" w:name="_Toc164624880"/>
      <w:r>
        <w:t>Analýza požiadaviek</w:t>
      </w:r>
      <w:bookmarkEnd w:id="23"/>
    </w:p>
    <w:p w14:paraId="11499E26" w14:textId="5AAED665" w:rsidR="00CD7659" w:rsidRDefault="007E7829" w:rsidP="00AE07A8">
      <w:pPr>
        <w:ind w:firstLine="709"/>
      </w:pPr>
      <w:r>
        <w:t>Medzi hlavné funkčné požiadavky, ktoré by mal s</w:t>
      </w:r>
      <w:r w:rsidR="00AE07A8" w:rsidRPr="00AE07A8">
        <w:t xml:space="preserve">oftvér určený na </w:t>
      </w:r>
      <w:r w:rsidR="00AE07A8">
        <w:t>vy</w:t>
      </w:r>
      <w:r w:rsidR="00AE07A8" w:rsidRPr="00AE07A8">
        <w:t xml:space="preserve">hodnotenie rizika </w:t>
      </w:r>
      <w:r w:rsidR="00AE07A8">
        <w:t xml:space="preserve">misií </w:t>
      </w:r>
      <w:proofErr w:type="spellStart"/>
      <w:r w:rsidR="00AE07A8">
        <w:t>dronov</w:t>
      </w:r>
      <w:proofErr w:type="spellEnd"/>
      <w:r w:rsidR="00385047">
        <w:t xml:space="preserve"> obsahovať, patrí</w:t>
      </w:r>
      <w:r w:rsidR="00AE07A8" w:rsidRPr="00AE07A8">
        <w:t xml:space="preserve"> schopnosť </w:t>
      </w:r>
      <w:r w:rsidR="003E4AD7">
        <w:t>identifikovať a následne</w:t>
      </w:r>
      <w:r w:rsidR="003E4AD7" w:rsidRPr="00AE07A8">
        <w:t xml:space="preserve"> </w:t>
      </w:r>
      <w:r w:rsidR="00AE07A8" w:rsidRPr="00AE07A8">
        <w:t>vyhodnocovať riziká. Na základe tejto analýzy softvér navrhne konkrétne opatrenia alebo odporúčania na zníženie al</w:t>
      </w:r>
      <w:r w:rsidR="00BB2DFF">
        <w:t>ebo elimináciu zistených rizík.</w:t>
      </w:r>
    </w:p>
    <w:p w14:paraId="0063B9EF" w14:textId="354A6434" w:rsidR="00BB2DFF" w:rsidRDefault="00BB2DFF" w:rsidP="00BB2DFF">
      <w:pPr>
        <w:ind w:firstLine="709"/>
      </w:pPr>
      <w:r>
        <w:t xml:space="preserve">Čo sa týka nefunkčných požiadaviek, softvér musí byť schopný efektívne spracovávať veľké množstvo údajov v reálnom čase a poskytovať rýchle a spoľahlivé výsledky. Zabezpečenie dôvernosti, integrity a dostupnosti údajov je tiež kľúčové pre takýto softvér. Okrem toho musí mať používateľské rozhranie softvéru intuitívne a jednoducho ovládateľné pre operátorov </w:t>
      </w:r>
      <w:proofErr w:type="spellStart"/>
      <w:r>
        <w:t>dronov</w:t>
      </w:r>
      <w:proofErr w:type="spellEnd"/>
      <w:r>
        <w:t xml:space="preserve"> a iných zainteresovaných používateľov.</w:t>
      </w:r>
    </w:p>
    <w:p w14:paraId="019EB388" w14:textId="14C4B8E7" w:rsidR="009F2A56" w:rsidRDefault="00AE07A8" w:rsidP="009F2A56">
      <w:pPr>
        <w:pStyle w:val="Nadpis3"/>
      </w:pPr>
      <w:bookmarkStart w:id="24" w:name="_Toc164624881"/>
      <w:r>
        <w:lastRenderedPageBreak/>
        <w:t>Návrh a</w:t>
      </w:r>
      <w:r w:rsidR="00467790">
        <w:t> </w:t>
      </w:r>
      <w:r>
        <w:t>architektúra</w:t>
      </w:r>
      <w:bookmarkEnd w:id="24"/>
    </w:p>
    <w:p w14:paraId="47E1EE6E" w14:textId="06CBC452" w:rsidR="00467790" w:rsidRPr="00467790" w:rsidRDefault="00467790" w:rsidP="00467790">
      <w:pPr>
        <w:ind w:firstLine="567"/>
      </w:pPr>
      <w:r>
        <w:t xml:space="preserve">V tejto sekcií sme </w:t>
      </w:r>
      <w:r w:rsidRPr="00467790">
        <w:t>podrobne analyzovali potreby a požiadavky nášho projektu, aby sme navrhli robustnú a efektívnu architektúru pre našu aplikáciu.</w:t>
      </w:r>
    </w:p>
    <w:p w14:paraId="3CCEDFBA" w14:textId="2789FD04" w:rsidR="003A15FB" w:rsidRDefault="005A27EE" w:rsidP="003A15FB">
      <w:pPr>
        <w:spacing w:after="240"/>
        <w:ind w:firstLine="567"/>
      </w:pPr>
      <w:r w:rsidRPr="005A27EE">
        <w:t>Pred vytvorením diagramu biznis tried sme podrobne analyzovali objekty, ktoré sú súčasťou nášho systému.</w:t>
      </w:r>
      <w:r w:rsidR="003A15FB" w:rsidRPr="00E63DED">
        <w:t xml:space="preserve"> Určovali sme k jednotl</w:t>
      </w:r>
      <w:r w:rsidR="00664BE2">
        <w:t>ivým objektom vzájomné vzťahy ako aj násobnosti</w:t>
      </w:r>
      <w:r w:rsidR="003A15FB" w:rsidRPr="00E63DED">
        <w:t>. Z týchto informácii sme namodelovali n</w:t>
      </w:r>
      <w:r w:rsidR="002728D0">
        <w:t>asledujúci diagram biznis tried:</w:t>
      </w:r>
      <w:r w:rsidR="003A15FB" w:rsidRPr="00E63DED">
        <w:t xml:space="preserve"> </w:t>
      </w:r>
    </w:p>
    <w:p w14:paraId="6769BFEE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D753E8">
        <w:rPr>
          <w:b/>
        </w:rPr>
        <w:t>Pouzivatel</w:t>
      </w:r>
      <w:proofErr w:type="spellEnd"/>
      <w:r>
        <w:t xml:space="preserve"> – pracovník, ktorá má možnosť pracovať vo SW na vyhodnocovanie rizika misií </w:t>
      </w:r>
      <w:proofErr w:type="spellStart"/>
      <w:r>
        <w:t>dronov</w:t>
      </w:r>
      <w:proofErr w:type="spellEnd"/>
    </w:p>
    <w:p w14:paraId="5EF4FF33" w14:textId="77777777" w:rsidR="003A15FB" w:rsidRPr="00F11121" w:rsidRDefault="003A15FB" w:rsidP="003A15FB">
      <w:pPr>
        <w:pStyle w:val="Odsekzoznamu"/>
        <w:numPr>
          <w:ilvl w:val="0"/>
          <w:numId w:val="15"/>
        </w:numPr>
        <w:spacing w:after="240"/>
        <w:rPr>
          <w:b/>
        </w:rPr>
      </w:pPr>
      <w:r w:rsidRPr="00D753E8">
        <w:rPr>
          <w:b/>
        </w:rPr>
        <w:t xml:space="preserve">SW na vyhodnocovanie rizika misií </w:t>
      </w:r>
      <w:proofErr w:type="spellStart"/>
      <w:r w:rsidRPr="00D753E8">
        <w:rPr>
          <w:b/>
        </w:rPr>
        <w:t>dronov</w:t>
      </w:r>
      <w:proofErr w:type="spellEnd"/>
      <w:r>
        <w:rPr>
          <w:b/>
        </w:rPr>
        <w:t xml:space="preserve"> </w:t>
      </w:r>
      <w:r>
        <w:t>– entita, predstavuje aplikáciu na identifikáciu, analyzovanie a vyhodnocovanie rizík misií bezpilotných lietadiel</w:t>
      </w:r>
      <w:r w:rsidRPr="00F11121">
        <w:rPr>
          <w:b/>
        </w:rPr>
        <w:t xml:space="preserve"> </w:t>
      </w:r>
    </w:p>
    <w:p w14:paraId="77EF3D63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5325B9">
        <w:rPr>
          <w:b/>
        </w:rPr>
        <w:t>Databaza</w:t>
      </w:r>
      <w:proofErr w:type="spellEnd"/>
      <w:r>
        <w:t xml:space="preserve"> – entita, slúži na uchovanie </w:t>
      </w:r>
      <w:proofErr w:type="spellStart"/>
      <w:r>
        <w:t>perzistentných</w:t>
      </w:r>
      <w:proofErr w:type="spellEnd"/>
      <w:r>
        <w:t xml:space="preserve"> dát</w:t>
      </w:r>
    </w:p>
    <w:p w14:paraId="3012F474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Validator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dat</w:t>
      </w:r>
      <w:proofErr w:type="spellEnd"/>
      <w:r>
        <w:rPr>
          <w:b/>
        </w:rPr>
        <w:t xml:space="preserve"> </w:t>
      </w:r>
      <w:r>
        <w:t>– entita, ktorá overuje správnosť údajov</w:t>
      </w:r>
    </w:p>
    <w:p w14:paraId="6238D8C9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r>
        <w:rPr>
          <w:b/>
        </w:rPr>
        <w:t xml:space="preserve">Misia </w:t>
      </w:r>
      <w:r>
        <w:t xml:space="preserve">– entita uchovávajúca informácie o misií </w:t>
      </w:r>
      <w:proofErr w:type="spellStart"/>
      <w:r>
        <w:t>dronov</w:t>
      </w:r>
      <w:proofErr w:type="spellEnd"/>
    </w:p>
    <w:p w14:paraId="39E17E45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Checkpoint</w:t>
      </w:r>
      <w:proofErr w:type="spellEnd"/>
      <w:r>
        <w:rPr>
          <w:b/>
        </w:rPr>
        <w:t xml:space="preserve"> </w:t>
      </w:r>
      <w:r>
        <w:t xml:space="preserve">– entita, ktorá predstavuje bod zberu dát pre </w:t>
      </w:r>
      <w:proofErr w:type="spellStart"/>
      <w:r>
        <w:t>drony</w:t>
      </w:r>
      <w:proofErr w:type="spellEnd"/>
    </w:p>
    <w:p w14:paraId="084D82E6" w14:textId="2BD7C9FE" w:rsidR="003A15FB" w:rsidRP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Dron</w:t>
      </w:r>
      <w:proofErr w:type="spellEnd"/>
      <w:r>
        <w:rPr>
          <w:b/>
        </w:rPr>
        <w:t xml:space="preserve"> </w:t>
      </w:r>
      <w:r w:rsidRPr="00966590">
        <w:t>–</w:t>
      </w:r>
      <w:r>
        <w:t xml:space="preserve"> entita, ktorá zbiera dáta v bodoch počas misie</w:t>
      </w:r>
    </w:p>
    <w:p w14:paraId="79B625E9" w14:textId="3EAA09D3" w:rsidR="00F5593A" w:rsidRDefault="00B81F33" w:rsidP="00F5593A">
      <w:pPr>
        <w:keepNext/>
        <w:jc w:val="center"/>
      </w:pPr>
      <w:r>
        <w:pict w14:anchorId="66A50D1D">
          <v:shape id="_x0000_i1168" type="#_x0000_t75" style="width:283.8pt;height:268.8pt">
            <v:imagedata r:id="rId31" o:title="domain"/>
          </v:shape>
        </w:pict>
      </w:r>
    </w:p>
    <w:p w14:paraId="226FC683" w14:textId="2BD7485A" w:rsidR="005A27EE" w:rsidRDefault="00F5593A" w:rsidP="00BA5018">
      <w:pPr>
        <w:pStyle w:val="Popis"/>
        <w:jc w:val="center"/>
      </w:pPr>
      <w:bookmarkStart w:id="25" w:name="_Toc164624888"/>
      <w:r>
        <w:t>Ob</w:t>
      </w:r>
      <w:r w:rsidR="009F2A56">
        <w:t>r.</w:t>
      </w:r>
      <w:r>
        <w:t xml:space="preserve">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2</w:t>
      </w:r>
      <w:r>
        <w:fldChar w:fldCharType="end"/>
      </w:r>
      <w:r w:rsidR="009F2A56">
        <w:t xml:space="preserve"> </w:t>
      </w:r>
      <w:r w:rsidR="00BA5018">
        <w:t>Diagram biznis tried</w:t>
      </w:r>
      <w:bookmarkEnd w:id="25"/>
    </w:p>
    <w:p w14:paraId="63E918BF" w14:textId="77777777" w:rsidR="00BA5018" w:rsidRPr="00BA5018" w:rsidRDefault="00BA5018" w:rsidP="00BA5018"/>
    <w:p w14:paraId="78A21245" w14:textId="0E423B91" w:rsidR="00873687" w:rsidRDefault="00117E90" w:rsidP="0051713B">
      <w:pPr>
        <w:spacing w:after="240"/>
        <w:ind w:firstLine="567"/>
      </w:pPr>
      <w:r w:rsidRPr="00117E90">
        <w:lastRenderedPageBreak/>
        <w:t>Pri tvorbe diagramu aktivít sme dôkladne preskúmali jednotlivé procesy a možnosti v našom systéme. Tento diagram nám umožňuje detailne popísať postupnosť čin</w:t>
      </w:r>
      <w:r>
        <w:t>ností a ich vzájomné prepojenia</w:t>
      </w:r>
      <w:r w:rsidR="007C0F25">
        <w:t>:</w:t>
      </w:r>
    </w:p>
    <w:p w14:paraId="090719F0" w14:textId="7700540D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Pri prihlásení alebo registrácii musí používateľ zadať správne údaje. V prípade nesprávnych údajov aplikácia upozorní používateľa a požiada ho o ich opätovné vyplnenie.</w:t>
      </w:r>
    </w:p>
    <w:p w14:paraId="707AB060" w14:textId="632EC704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autentifikácii používateľ zadá základné informácie o novej misii do tabuľky, ako je počet </w:t>
      </w:r>
      <w:proofErr w:type="spellStart"/>
      <w:r>
        <w:t>dronov</w:t>
      </w:r>
      <w:proofErr w:type="spellEnd"/>
      <w:r>
        <w:t>, kontrolných bodov a typ misie. Ak sú zadané nekorektné hodnoty, program používateľa upozorní a požiada ho o ich opravu.</w:t>
      </w:r>
    </w:p>
    <w:p w14:paraId="2DCD48D0" w14:textId="2A33FCE7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Po správnom zadaní základných informácií používateľ určí pravdepodobnosti pre jednotlivé kontrolné body. Ak sú zadané nekorektné hodnoty, program používateľa upozorní a požiada ho o ich opravu.</w:t>
      </w:r>
    </w:p>
    <w:p w14:paraId="376F29CE" w14:textId="37D8B383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jednotlivých pravdepodobností používateľ určí trasy, ktorými majú </w:t>
      </w:r>
      <w:proofErr w:type="spellStart"/>
      <w:r>
        <w:t>drony</w:t>
      </w:r>
      <w:proofErr w:type="spellEnd"/>
      <w:r>
        <w:t xml:space="preserve"> prejsť. V prípade nesplnenia podmienok pre daný typ misie alebo zadaní nekorektných hodnôt program používateľa upozorní a požiada ho o ich opravu.</w:t>
      </w:r>
    </w:p>
    <w:p w14:paraId="0E6D674A" w14:textId="0D0FA83E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trás </w:t>
      </w:r>
      <w:proofErr w:type="spellStart"/>
      <w:r>
        <w:t>dronov</w:t>
      </w:r>
      <w:proofErr w:type="spellEnd"/>
      <w:r>
        <w:t xml:space="preserve"> používateľ môže vyhodnotiť misiu a uložiť ju do databázy.</w:t>
      </w:r>
    </w:p>
    <w:p w14:paraId="571BBDCA" w14:textId="28F639FB" w:rsidR="00F5593A" w:rsidRDefault="00B81F33" w:rsidP="00F5593A">
      <w:pPr>
        <w:keepNext/>
        <w:jc w:val="center"/>
      </w:pPr>
      <w:r>
        <w:pict w14:anchorId="4FCD5949">
          <v:shape id="_x0000_i1169" type="#_x0000_t75" style="width:283.8pt;height:255.6pt">
            <v:imagedata r:id="rId32" o:title="activity-fotor-20240420234140-removebg-preview"/>
          </v:shape>
        </w:pict>
      </w:r>
    </w:p>
    <w:p w14:paraId="3501065F" w14:textId="7F315281" w:rsidR="003A15FB" w:rsidRPr="002D5E33" w:rsidRDefault="00F5593A" w:rsidP="001C6DFF">
      <w:pPr>
        <w:pStyle w:val="Popis"/>
        <w:jc w:val="center"/>
      </w:pPr>
      <w:bookmarkStart w:id="26" w:name="_Toc164624889"/>
      <w:r>
        <w:t>Obr</w:t>
      </w:r>
      <w:r w:rsidR="009F2A56">
        <w:t>.</w:t>
      </w:r>
      <w:r>
        <w:t xml:space="preserve">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3</w:t>
      </w:r>
      <w:r>
        <w:fldChar w:fldCharType="end"/>
      </w:r>
      <w:r>
        <w:t xml:space="preserve"> Diagram aktivít</w:t>
      </w:r>
      <w:bookmarkEnd w:id="26"/>
    </w:p>
    <w:p w14:paraId="01BF51C9" w14:textId="18648BE1" w:rsidR="00AE07A8" w:rsidRDefault="00AE07A8" w:rsidP="00AE07A8">
      <w:pPr>
        <w:pStyle w:val="Nadpis3"/>
      </w:pPr>
      <w:bookmarkStart w:id="27" w:name="_Toc164624882"/>
      <w:r>
        <w:lastRenderedPageBreak/>
        <w:t>Implementácia</w:t>
      </w:r>
      <w:bookmarkEnd w:id="27"/>
    </w:p>
    <w:p w14:paraId="5D0E8CC1" w14:textId="5CF7BF0D" w:rsidR="00470212" w:rsidRDefault="00B15CD8" w:rsidP="00470212">
      <w:pPr>
        <w:ind w:firstLine="709"/>
      </w:pPr>
      <w:r>
        <w:t xml:space="preserve">Pre </w:t>
      </w:r>
      <w:proofErr w:type="spellStart"/>
      <w:r>
        <w:t>frontend</w:t>
      </w:r>
      <w:proofErr w:type="spellEnd"/>
      <w:r>
        <w:t xml:space="preserve"> sme zvolili integráciu </w:t>
      </w:r>
      <w:proofErr w:type="spellStart"/>
      <w:r w:rsidR="006F372B">
        <w:t>frameworku</w:t>
      </w:r>
      <w:proofErr w:type="spellEnd"/>
      <w:r w:rsidR="006F372B">
        <w:t xml:space="preserve"> (FW)</w:t>
      </w:r>
      <w:r>
        <w:t xml:space="preserve"> </w:t>
      </w:r>
      <w:proofErr w:type="spellStart"/>
      <w:r>
        <w:t>Bootstrap</w:t>
      </w:r>
      <w:proofErr w:type="spellEnd"/>
      <w:r>
        <w:t xml:space="preserve">, čo nám poskytuje množstvo výhod. Jednou z najväčších výhod </w:t>
      </w:r>
      <w:proofErr w:type="spellStart"/>
      <w:r>
        <w:t>Bootstrapu</w:t>
      </w:r>
      <w:proofErr w:type="spellEnd"/>
      <w:r>
        <w:t xml:space="preserve"> je jeho jednoduché a flexibilné použitie. Ponúka širokú škálu preddefinovaných štýlov, komponentov a rozložení, ktoré umožňujú rýchle a efektívne vytváranie </w:t>
      </w:r>
      <w:proofErr w:type="spellStart"/>
      <w:r>
        <w:t>responzívnych</w:t>
      </w:r>
      <w:proofErr w:type="spellEnd"/>
      <w:r>
        <w:t xml:space="preserve"> užívateľských rozhraní. </w:t>
      </w:r>
      <w:proofErr w:type="spellStart"/>
      <w:r w:rsidR="00764FD6" w:rsidRPr="00764FD6">
        <w:t>Bootstrap</w:t>
      </w:r>
      <w:proofErr w:type="spellEnd"/>
      <w:r w:rsidR="00764FD6" w:rsidRPr="00764FD6">
        <w:t xml:space="preserve"> disponuje aktívnou komunitou a poskytuje širokú paletu doplnkových nástrojov a šablón, čo výrazne urýchľuje vývoj a zvyšuje kvalitu výslednej aplikácie. Tieto faktory zabezpečujú, že </w:t>
      </w:r>
      <w:proofErr w:type="spellStart"/>
      <w:r w:rsidR="00764FD6" w:rsidRPr="00764FD6">
        <w:t>frontend</w:t>
      </w:r>
      <w:proofErr w:type="spellEnd"/>
      <w:r w:rsidR="00764FD6" w:rsidRPr="00764FD6">
        <w:t xml:space="preserve"> je nielen vizuálne príťažlivý, ale aj ľahko prispô</w:t>
      </w:r>
      <w:r w:rsidR="00764FD6">
        <w:t>sobiteľný a rýchlo rozšíriteľný</w:t>
      </w:r>
      <w:r>
        <w:t>.</w:t>
      </w:r>
    </w:p>
    <w:p w14:paraId="2BDD9B29" w14:textId="40F1FB70" w:rsidR="009D4508" w:rsidRDefault="00CF4070" w:rsidP="00470212">
      <w:pPr>
        <w:jc w:val="center"/>
      </w:pPr>
      <w:r>
        <w:pict w14:anchorId="1E911B40">
          <v:shape id="_x0000_i1170" type="#_x0000_t75" style="width:141.6pt;height:113.4pt">
            <v:imagedata r:id="rId33" o:title="bootstrap" croptop="13290f" cropbottom="13668f" cropleft="8246f" cropright="8680f"/>
          </v:shape>
        </w:pict>
      </w:r>
    </w:p>
    <w:p w14:paraId="2ECCC8B5" w14:textId="0E5EE08A" w:rsidR="009D4508" w:rsidRDefault="009D4508" w:rsidP="00470212">
      <w:pPr>
        <w:pStyle w:val="Popis"/>
        <w:jc w:val="center"/>
      </w:pPr>
      <w:bookmarkStart w:id="28" w:name="_Toc164624890"/>
      <w:r>
        <w:t xml:space="preserve">Obr.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4</w:t>
      </w:r>
      <w:r>
        <w:fldChar w:fldCharType="end"/>
      </w:r>
      <w:r>
        <w:t xml:space="preserve"> Logo FW </w:t>
      </w:r>
      <w:proofErr w:type="spellStart"/>
      <w:r>
        <w:t>Bootstrap</w:t>
      </w:r>
      <w:bookmarkEnd w:id="28"/>
      <w:proofErr w:type="spellEnd"/>
    </w:p>
    <w:p w14:paraId="6456E9C3" w14:textId="2648CF13" w:rsidR="00DB3CEA" w:rsidRDefault="00B15CD8" w:rsidP="00B15CD8">
      <w:pPr>
        <w:ind w:firstLine="709"/>
      </w:pPr>
      <w:r>
        <w:t xml:space="preserve">Na strane </w:t>
      </w:r>
      <w:proofErr w:type="spellStart"/>
      <w:r>
        <w:t>backendu</w:t>
      </w:r>
      <w:proofErr w:type="spellEnd"/>
      <w:r>
        <w:t xml:space="preserve"> sme sa rozhodli použiť kombináciu</w:t>
      </w:r>
      <w:r w:rsidR="00056858">
        <w:t xml:space="preserve"> </w:t>
      </w:r>
      <w:r w:rsidR="0030729E">
        <w:t>FW</w:t>
      </w:r>
      <w:r>
        <w:t xml:space="preserve"> </w:t>
      </w:r>
      <w:proofErr w:type="spellStart"/>
      <w:r w:rsidR="00A43FB6">
        <w:t>Vaííčko</w:t>
      </w:r>
      <w:proofErr w:type="spellEnd"/>
      <w:r>
        <w:t xml:space="preserve"> a</w:t>
      </w:r>
      <w:r w:rsidR="009C09C7">
        <w:t xml:space="preserve"> programovacieho </w:t>
      </w:r>
      <w:r w:rsidR="00996C5B">
        <w:t>jazyka</w:t>
      </w:r>
      <w:r>
        <w:t xml:space="preserve"> PHP. </w:t>
      </w:r>
      <w:r w:rsidR="00B80252" w:rsidRPr="00B80252">
        <w:t xml:space="preserve">Tento </w:t>
      </w:r>
      <w:r w:rsidR="006F372B">
        <w:t>FW</w:t>
      </w:r>
      <w:r w:rsidR="00B80252" w:rsidRPr="00B80252">
        <w:t xml:space="preserve"> bol vytvorený na podporu výučby predmetu "Vývoj aplikácií pre intranet a internet" na Fakulte informatiky a riadenia Žilinskej univerzity v Žiline. Jeho návrh je zameraný na </w:t>
      </w:r>
      <w:proofErr w:type="spellStart"/>
      <w:r w:rsidR="00B80252" w:rsidRPr="00B80252">
        <w:t>minimalizmus</w:t>
      </w:r>
      <w:proofErr w:type="spellEnd"/>
      <w:r w:rsidR="00B80252" w:rsidRPr="00B80252">
        <w:t xml:space="preserve"> a jednoduchosť, aby bol </w:t>
      </w:r>
      <w:r w:rsidR="00B80252">
        <w:t>ľahko pochopiteľný a použiteľný</w:t>
      </w:r>
      <w:r w:rsidR="004335DF" w:rsidRPr="004335DF">
        <w:t>.</w:t>
      </w:r>
      <w:r w:rsidR="001766D5">
        <w:t xml:space="preserve"> </w:t>
      </w:r>
      <w:proofErr w:type="spellStart"/>
      <w:r w:rsidR="00F27B54">
        <w:t>Va</w:t>
      </w:r>
      <w:r w:rsidR="00254A33">
        <w:t>ííč</w:t>
      </w:r>
      <w:r w:rsidR="00F27B54">
        <w:t>ko</w:t>
      </w:r>
      <w:proofErr w:type="spellEnd"/>
      <w:r w:rsidR="001766D5">
        <w:t xml:space="preserve"> je založené na MVC architektúre</w:t>
      </w:r>
      <w:r w:rsidR="00B73E6E">
        <w:t xml:space="preserve">, vďaka čomu </w:t>
      </w:r>
      <w:r>
        <w:t>poskytuje výkonný nástroj na tvorbu moderných webových aplikácií s bohatými užívateľskými rozhraniami</w:t>
      </w:r>
      <w:r w:rsidR="008A6887">
        <w:t xml:space="preserve"> a čistou </w:t>
      </w:r>
      <w:r w:rsidR="003B52A0">
        <w:t>architektúrou</w:t>
      </w:r>
      <w:r>
        <w:t xml:space="preserve">. Jeho široké možnosti prispôsobenia a podpora pre rýchle vývojové cykly zabezpečujú efektívne a intuitívne vytváranie užívateľských rozhraní. </w:t>
      </w:r>
      <w:r w:rsidR="005F585B" w:rsidRPr="005F585B">
        <w:t xml:space="preserve">PHP poskytuje stabilný a spoľahlivý základ pre serverovú časť aplikácie. Jeho jednoduchá syntax a veľká komunita programátorov umožňujú rýchly vývoj a jednoduchú údržbu </w:t>
      </w:r>
      <w:proofErr w:type="spellStart"/>
      <w:r w:rsidR="005F585B" w:rsidRPr="005F585B">
        <w:t>backendo</w:t>
      </w:r>
      <w:r w:rsidR="00DC14B2">
        <w:t>vých</w:t>
      </w:r>
      <w:proofErr w:type="spellEnd"/>
      <w:r w:rsidR="00DC14B2">
        <w:t xml:space="preserve"> častí aplikácie.</w:t>
      </w:r>
    </w:p>
    <w:p w14:paraId="60880632" w14:textId="77777777" w:rsidR="00DC14B2" w:rsidRDefault="007F39A9" w:rsidP="00DC14B2">
      <w:pPr>
        <w:keepNext/>
        <w:jc w:val="center"/>
      </w:pPr>
      <w:r>
        <w:pict w14:anchorId="22D3D422">
          <v:shape id="_x0000_i1171" type="#_x0000_t75" style="width:141.6pt;height:113.4pt">
            <v:imagedata r:id="rId34" o:title="vaiicko"/>
          </v:shape>
        </w:pict>
      </w:r>
    </w:p>
    <w:p w14:paraId="5FBBD447" w14:textId="1B330343" w:rsidR="00651285" w:rsidRPr="00651285" w:rsidRDefault="00DC14B2" w:rsidP="00EF6D63">
      <w:pPr>
        <w:pStyle w:val="Popis"/>
        <w:jc w:val="center"/>
      </w:pPr>
      <w:bookmarkStart w:id="29" w:name="_Toc164624891"/>
      <w:r>
        <w:t>Ob</w:t>
      </w:r>
      <w:r w:rsidR="00872280">
        <w:t>r.</w:t>
      </w:r>
      <w:r>
        <w:t xml:space="preserve">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5</w:t>
      </w:r>
      <w:r>
        <w:fldChar w:fldCharType="end"/>
      </w:r>
      <w:r>
        <w:t xml:space="preserve"> Logo FW </w:t>
      </w:r>
      <w:proofErr w:type="spellStart"/>
      <w:r w:rsidR="00A43FB6">
        <w:t>Vaííčko</w:t>
      </w:r>
      <w:bookmarkEnd w:id="29"/>
      <w:proofErr w:type="spellEnd"/>
    </w:p>
    <w:p w14:paraId="78805106" w14:textId="25C4B544" w:rsidR="006B5524" w:rsidRDefault="006B5524" w:rsidP="00D01911">
      <w:pPr>
        <w:ind w:firstLine="709"/>
      </w:pPr>
      <w:r w:rsidRPr="00817001">
        <w:rPr>
          <w:rFonts w:cs="Arial"/>
        </w:rPr>
        <w:lastRenderedPageBreak/>
        <w:t xml:space="preserve">FW </w:t>
      </w:r>
      <w:proofErr w:type="spellStart"/>
      <w:r w:rsidRPr="00817001">
        <w:rPr>
          <w:rFonts w:cs="Arial"/>
        </w:rPr>
        <w:t>Vaííčko</w:t>
      </w:r>
      <w:proofErr w:type="spellEnd"/>
      <w:r w:rsidRPr="00817001">
        <w:rPr>
          <w:rFonts w:cs="Arial"/>
        </w:rPr>
        <w:t xml:space="preserve"> </w:t>
      </w:r>
      <w:r w:rsidR="00817001" w:rsidRPr="00817001">
        <w:rPr>
          <w:rFonts w:cs="Arial"/>
        </w:rPr>
        <w:t>obsahuje vstavanú</w:t>
      </w:r>
      <w:r w:rsidRPr="00817001">
        <w:rPr>
          <w:rFonts w:cs="Arial"/>
        </w:rPr>
        <w:t xml:space="preserve"> základnú konfiguráciu pre spustenie a </w:t>
      </w:r>
      <w:r w:rsidR="007A34E6" w:rsidRPr="00817001">
        <w:rPr>
          <w:rFonts w:cs="Arial"/>
        </w:rPr>
        <w:t>ladenie</w:t>
      </w:r>
      <w:r w:rsidRPr="00817001">
        <w:rPr>
          <w:rFonts w:cs="Arial"/>
        </w:rPr>
        <w:t xml:space="preserve"> aplikácie</w:t>
      </w:r>
      <w:r w:rsidR="009A7BD9" w:rsidRPr="00817001">
        <w:rPr>
          <w:rFonts w:cs="Arial"/>
        </w:rPr>
        <w:t xml:space="preserve">, ktorá </w:t>
      </w:r>
      <w:r w:rsidR="00817001" w:rsidRPr="00817001">
        <w:rPr>
          <w:rFonts w:cs="Arial"/>
        </w:rPr>
        <w:t>zahŕňa</w:t>
      </w:r>
      <w:r w:rsidR="009A7BD9">
        <w:t> </w:t>
      </w:r>
      <w:r w:rsidR="00817001">
        <w:t>vytvorenie a nastavenie</w:t>
      </w:r>
      <w:r w:rsidR="009A7BD9">
        <w:t xml:space="preserve"> webového a databázového servera</w:t>
      </w:r>
      <w:r>
        <w:t xml:space="preserve">. </w:t>
      </w:r>
      <w:r w:rsidR="00817001" w:rsidRPr="00817001">
        <w:t>Táto konfigurácia je preddefinovaná a umožňuje rýchly štart vývoja bez potreby manuálneho nastavovania týchto serverov.</w:t>
      </w:r>
      <w:r w:rsidR="008D098C">
        <w:t xml:space="preserve"> Na použitie tejto konfigurácie je </w:t>
      </w:r>
      <w:r w:rsidR="006A74ED">
        <w:t>však</w:t>
      </w:r>
      <w:r w:rsidR="008D098C">
        <w:t xml:space="preserve"> potrebné mať nainštalovaný </w:t>
      </w:r>
      <w:proofErr w:type="spellStart"/>
      <w:r w:rsidR="008D098C">
        <w:t>Docker</w:t>
      </w:r>
      <w:proofErr w:type="spellEnd"/>
      <w:r w:rsidR="005F1084">
        <w:t xml:space="preserve">, čo je platforma </w:t>
      </w:r>
      <w:r w:rsidR="006579C4">
        <w:t>navrhnutá</w:t>
      </w:r>
      <w:r w:rsidR="005F1084">
        <w:t xml:space="preserve"> na tvorbu, zdieľanie a</w:t>
      </w:r>
      <w:r w:rsidR="00613CC3">
        <w:t> spúšťanie kontajnerových aplikácií</w:t>
      </w:r>
      <w:r w:rsidR="008D098C">
        <w:t>.</w:t>
      </w:r>
    </w:p>
    <w:p w14:paraId="6CD59BE5" w14:textId="788DDC56" w:rsidR="00C52083" w:rsidRDefault="00F612F3" w:rsidP="00C52083">
      <w:pPr>
        <w:keepNext/>
        <w:jc w:val="center"/>
      </w:pPr>
      <w:r>
        <w:pict w14:anchorId="301C8858">
          <v:shape id="_x0000_i1172" type="#_x0000_t75" style="width:141.6pt;height:113.4pt">
            <v:imagedata r:id="rId35" o:title="fff"/>
          </v:shape>
        </w:pict>
      </w:r>
    </w:p>
    <w:p w14:paraId="6E7E5072" w14:textId="352E3648" w:rsidR="00C52083" w:rsidRDefault="00C52083" w:rsidP="00C52083">
      <w:pPr>
        <w:pStyle w:val="Popis"/>
        <w:jc w:val="center"/>
      </w:pPr>
      <w:bookmarkStart w:id="30" w:name="_Toc164624892"/>
      <w:r>
        <w:t xml:space="preserve">Obr.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6</w:t>
      </w:r>
      <w:r>
        <w:fldChar w:fldCharType="end"/>
      </w:r>
      <w:r>
        <w:t xml:space="preserve"> Logo </w:t>
      </w:r>
      <w:r w:rsidR="005F1084">
        <w:t>platformy</w:t>
      </w:r>
      <w:r>
        <w:t xml:space="preserve"> </w:t>
      </w:r>
      <w:proofErr w:type="spellStart"/>
      <w:r>
        <w:t>Docker</w:t>
      </w:r>
      <w:bookmarkEnd w:id="30"/>
      <w:proofErr w:type="spellEnd"/>
    </w:p>
    <w:p w14:paraId="15778E97" w14:textId="45CC0A72" w:rsidR="00F12D59" w:rsidRDefault="00CB32F8" w:rsidP="00D01911">
      <w:pPr>
        <w:ind w:firstLine="709"/>
      </w:pPr>
      <w:r w:rsidRPr="00CB32F8">
        <w:t xml:space="preserve">Ako sme už uviedli, databázové systémy sú automaticky implementované, takže nám zostáva len vytvoriť tabuľky a implementovať základné metódy na pridávanie, vyberanie, aktualizáciu a odstraňovanie záznamov. Manipuláciu s jednotlivými entitami zabezpečuje používateľský ovládač, ktorý sa stará o tabuľku používateľov, a domovský ovládač, </w:t>
      </w:r>
      <w:r>
        <w:t>ktorý sa zaoberá tabuľkou misií</w:t>
      </w:r>
      <w:r w:rsidR="00FA7B76">
        <w:t>.</w:t>
      </w:r>
    </w:p>
    <w:p w14:paraId="61CEDC83" w14:textId="3E6AB477" w:rsidR="00EA597C" w:rsidRDefault="009A5AB9" w:rsidP="00EA597C">
      <w:pPr>
        <w:keepNext/>
        <w:jc w:val="center"/>
      </w:pPr>
      <w:r>
        <w:pict w14:anchorId="084C4325">
          <v:shape id="_x0000_i1276" type="#_x0000_t75" style="width:424.8pt;height:238.8pt">
            <v:imagedata r:id="rId36" o:title="DB"/>
          </v:shape>
        </w:pict>
      </w:r>
    </w:p>
    <w:p w14:paraId="11C3471E" w14:textId="697CA887" w:rsidR="00FA7B76" w:rsidRDefault="00EA597C" w:rsidP="00EA597C">
      <w:pPr>
        <w:pStyle w:val="Popis"/>
        <w:jc w:val="center"/>
      </w:pPr>
      <w:bookmarkStart w:id="31" w:name="_Toc164624893"/>
      <w:r>
        <w:t xml:space="preserve">Obr.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7</w:t>
      </w:r>
      <w:r>
        <w:fldChar w:fldCharType="end"/>
      </w:r>
      <w:r>
        <w:t xml:space="preserve"> Databázový server FW </w:t>
      </w:r>
      <w:proofErr w:type="spellStart"/>
      <w:r>
        <w:t>Vaííčko</w:t>
      </w:r>
      <w:bookmarkEnd w:id="31"/>
      <w:proofErr w:type="spellEnd"/>
    </w:p>
    <w:p w14:paraId="1BE744AA" w14:textId="260F5DA8" w:rsidR="008B3AAF" w:rsidRDefault="008B3AAF" w:rsidP="008B3AAF">
      <w:pPr>
        <w:pStyle w:val="Nadpis2"/>
      </w:pPr>
      <w:bookmarkStart w:id="32" w:name="_Toc164624883"/>
      <w:r>
        <w:lastRenderedPageBreak/>
        <w:t>Popis funkcionality</w:t>
      </w:r>
      <w:bookmarkEnd w:id="32"/>
    </w:p>
    <w:p w14:paraId="0CF11797" w14:textId="77777777" w:rsidR="0044020D" w:rsidRDefault="0044020D" w:rsidP="0044020D">
      <w:pPr>
        <w:ind w:firstLine="567"/>
      </w:pPr>
      <w:r>
        <w:t xml:space="preserve">Táto aplikácia je určená na identifikáciu, analýzu a vyhodnocovanie rizika misií </w:t>
      </w:r>
      <w:proofErr w:type="spellStart"/>
      <w:r>
        <w:t>dronov</w:t>
      </w:r>
      <w:proofErr w:type="spellEnd"/>
      <w:r>
        <w:t>. Pomocou nej môžete spravovať a monitorovať zadané misie s dôrazom na bezpečnosť a efektívnosť.</w:t>
      </w:r>
    </w:p>
    <w:p w14:paraId="7DC8D416" w14:textId="77777777" w:rsidR="0044020D" w:rsidRDefault="0044020D" w:rsidP="0044020D">
      <w:pPr>
        <w:ind w:firstLine="567"/>
      </w:pPr>
      <w:r>
        <w:t>Na začiatku sa používateľ buď prihlási, ak už má vytvorený účet, alebo zaregistruje. Možnosť spôsobu autentifikácie je možné meniť pomocou tlačidiel na prepínanie me</w:t>
      </w:r>
      <w:r>
        <w:t>dzi prihlásením a registráciou.</w:t>
      </w:r>
    </w:p>
    <w:p w14:paraId="329CC516" w14:textId="77777777" w:rsidR="0044020D" w:rsidRDefault="0044020D" w:rsidP="0044020D">
      <w:pPr>
        <w:ind w:firstLine="567"/>
      </w:pPr>
      <w:r>
        <w:t>Následne bude prístup pridelený k hlavnému menu, kde bude možné vytvoriť novú misiu. Ako prvé je nutné zadať počet kontrolných bodov, počet bezpilotných lietadiel a typ mis</w:t>
      </w:r>
      <w:r>
        <w:t>ie.</w:t>
      </w:r>
    </w:p>
    <w:p w14:paraId="2E84AAB0" w14:textId="77777777" w:rsidR="0044020D" w:rsidRDefault="0044020D" w:rsidP="0044020D">
      <w:pPr>
        <w:ind w:firstLine="567"/>
      </w:pPr>
      <w:r>
        <w:t>Potom sa vytvorí tabuľka pre jednotlivé kontrolné body, do ktorej je potrebné zadať pravdepodobnosti zberu určitých typov dát. Je potrebné zadávať jednotlivé pravdep</w:t>
      </w:r>
      <w:r>
        <w:t>odobnosti v rozmedzí od 0 do 1.</w:t>
      </w:r>
    </w:p>
    <w:p w14:paraId="3688CCC2" w14:textId="2D08923A" w:rsidR="0044020D" w:rsidRDefault="0044020D" w:rsidP="0044020D">
      <w:pPr>
        <w:ind w:firstLine="567"/>
      </w:pPr>
      <w:r>
        <w:t xml:space="preserve">Ďalej sa vytvorí tabuľka pre určenie trás jednotlivých </w:t>
      </w:r>
      <w:proofErr w:type="spellStart"/>
      <w:r>
        <w:t>dronov</w:t>
      </w:r>
      <w:proofErr w:type="spellEnd"/>
      <w:r>
        <w:t xml:space="preserve">. Ak má </w:t>
      </w:r>
      <w:proofErr w:type="spellStart"/>
      <w:r>
        <w:t>dron</w:t>
      </w:r>
      <w:proofErr w:type="spellEnd"/>
      <w:r>
        <w:t xml:space="preserve"> zbierať dáta v niektorom kontrolnom bode, treba tam nastaviť hodnotu na 1. Taktiež treba v tomto kroku dodržať pravidlá týkajúce sa typov misií. Ak ide o sériový režim, </w:t>
      </w:r>
      <w:r w:rsidR="00971633">
        <w:t xml:space="preserve">cez </w:t>
      </w:r>
      <w:r>
        <w:t>každ</w:t>
      </w:r>
      <w:r w:rsidR="00971633">
        <w:t>ý</w:t>
      </w:r>
      <w:r>
        <w:t xml:space="preserve"> </w:t>
      </w:r>
      <w:r w:rsidR="00971633">
        <w:t>kontrolný</w:t>
      </w:r>
      <w:r>
        <w:t xml:space="preserve"> </w:t>
      </w:r>
      <w:r w:rsidR="00971633">
        <w:t>bod musí</w:t>
      </w:r>
      <w:r>
        <w:t xml:space="preserve"> prejsť aspoň jeden </w:t>
      </w:r>
      <w:proofErr w:type="spellStart"/>
      <w:r w:rsidR="00971633">
        <w:t>dron</w:t>
      </w:r>
      <w:proofErr w:type="spellEnd"/>
      <w:r>
        <w:t xml:space="preserve">. V prípade paralelného režimu musí každý </w:t>
      </w:r>
      <w:proofErr w:type="spellStart"/>
      <w:r>
        <w:t>dron</w:t>
      </w:r>
      <w:proofErr w:type="spellEnd"/>
      <w:r>
        <w:t xml:space="preserve"> prejsť aspoň jedným kontrolným bodom.</w:t>
      </w:r>
    </w:p>
    <w:p w14:paraId="3CDE8E17" w14:textId="518002F0" w:rsidR="008C250A" w:rsidRPr="0044020D" w:rsidRDefault="001A7336" w:rsidP="0044020D">
      <w:pPr>
        <w:ind w:firstLine="567"/>
      </w:pPr>
      <w:r w:rsidRPr="001A7336">
        <w:t>Po úspešnom zadaní všetkých údajov sa vykoná výpočet a vygeneruje sa vyhodnotenie rizi</w:t>
      </w:r>
      <w:r>
        <w:t>ka pre danú misiu</w:t>
      </w:r>
      <w:r w:rsidR="008C250A">
        <w:t>.</w:t>
      </w:r>
      <w:r w:rsidR="004550EE">
        <w:t xml:space="preserve"> V</w:t>
      </w:r>
      <w:r w:rsidR="004550EE" w:rsidRPr="004550EE">
        <w:t>ýsledky tohto vyhodnotenia</w:t>
      </w:r>
      <w:r w:rsidR="006C2847">
        <w:t xml:space="preserve"> sa</w:t>
      </w:r>
      <w:r w:rsidR="004550EE" w:rsidRPr="004550EE">
        <w:t xml:space="preserve"> zobrazia používateľovi, aby b</w:t>
      </w:r>
      <w:r w:rsidR="004320EF">
        <w:t>ol informovaný o aktuálnom stave</w:t>
      </w:r>
      <w:r w:rsidR="004550EE" w:rsidRPr="004550EE">
        <w:t xml:space="preserve"> a bezpečnosti plánovanej misie.</w:t>
      </w:r>
    </w:p>
    <w:p w14:paraId="6586413A" w14:textId="2BB311C4" w:rsidR="00D949FB" w:rsidRDefault="009670DA" w:rsidP="009670DA">
      <w:pPr>
        <w:pStyle w:val="Nadpis2"/>
      </w:pPr>
      <w:bookmarkStart w:id="33" w:name="_Toc164624884"/>
      <w:r>
        <w:t>T</w:t>
      </w:r>
      <w:r w:rsidR="00283456">
        <w:t>estovanie</w:t>
      </w:r>
      <w:r>
        <w:t xml:space="preserve"> a</w:t>
      </w:r>
      <w:r w:rsidR="001E4491">
        <w:t> vy</w:t>
      </w:r>
      <w:r>
        <w:t>h</w:t>
      </w:r>
      <w:r>
        <w:t>odnotenie</w:t>
      </w:r>
      <w:bookmarkEnd w:id="33"/>
    </w:p>
    <w:p w14:paraId="5912085D" w14:textId="77777777" w:rsidR="00F12DDB" w:rsidRDefault="00F12DDB" w:rsidP="00F12DDB">
      <w:pPr>
        <w:ind w:firstLine="709"/>
      </w:pPr>
      <w:r>
        <w:t xml:space="preserve">Čo sa týka bezpečnosti, v projekte boli implementované viaceré opatrenia na ochranu. Autentifikácia a autorizácia používateľov tvoria kľúčovú súčasť tejto stratégie. V našom prípade je to celé riešené cez používateľský ovládač, ktorý ponúka efektívne overenie údajov zadaných používateľom pri prihlasovaní alebo registrácií. S použitím FW </w:t>
      </w:r>
      <w:proofErr w:type="spellStart"/>
      <w:r>
        <w:t>Vaííčko</w:t>
      </w:r>
      <w:proofErr w:type="spellEnd"/>
      <w:r>
        <w:t xml:space="preserve"> sme tiež automaticky zabezpečili ochranu proti SQL injekciám, keďže všetky zadané údaje sa spracovávajú ako parametre v SQL príkazoch. Tento prístup eliminuje riziko neautorizovaných útokov na databázu ako sú pokusy o zmazanie záznamov alebo celých tabuliek. Nižšie sú uvedené obrázky zobrazujú správanie sa programu v prípade nesprávnej autentifikácie.</w:t>
      </w:r>
    </w:p>
    <w:p w14:paraId="23D7AD95" w14:textId="2AA77408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CFACD0" wp14:editId="45BACF17">
            <wp:extent cx="3611880" cy="2697480"/>
            <wp:effectExtent l="0" t="0" r="7620" b="7620"/>
            <wp:docPr id="10" name="Obrázok 10" descr="C:\Users\ipast\AppData\Local\Microsoft\Windows\INetCache\Content.Word\log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ipast\AppData\Local\Microsoft\Windows\INetCache\Content.Word\log_i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6" t="17055" r="15961" b="1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ADFC8" w14:textId="3FEAC22C" w:rsidR="00F12DDB" w:rsidRDefault="00F12DDB" w:rsidP="00F12DDB">
      <w:pPr>
        <w:pStyle w:val="Popis"/>
        <w:jc w:val="center"/>
      </w:pPr>
      <w:bookmarkStart w:id="34" w:name="_Toc164624894"/>
      <w:r>
        <w:t xml:space="preserve">Obr.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8</w:t>
      </w:r>
      <w:r>
        <w:fldChar w:fldCharType="end"/>
      </w:r>
      <w:r>
        <w:t xml:space="preserve"> Overenie</w:t>
      </w:r>
      <w:r w:rsidRPr="006D1EFB">
        <w:t xml:space="preserve"> </w:t>
      </w:r>
      <w:r>
        <w:t>správnosti prihlasovania</w:t>
      </w:r>
      <w:bookmarkEnd w:id="34"/>
    </w:p>
    <w:p w14:paraId="1BD7CD68" w14:textId="742A518E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7A257AA8" wp14:editId="02398830">
            <wp:extent cx="3611880" cy="2697480"/>
            <wp:effectExtent l="0" t="0" r="7620" b="7620"/>
            <wp:docPr id="9" name="Obrázok 9" descr="C:\Users\ipast\AppData\Local\Microsoft\Windows\INetCache\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ipast\AppData\Local\Microsoft\Windows\INetCache\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6" t="17055" r="15961" b="17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C8C7" w14:textId="4C6E0157" w:rsidR="00F12DDB" w:rsidRDefault="00F12DDB" w:rsidP="00F12DDB">
      <w:pPr>
        <w:pStyle w:val="Popis"/>
        <w:jc w:val="center"/>
      </w:pPr>
      <w:bookmarkStart w:id="35" w:name="_Toc164624895"/>
      <w:r>
        <w:t xml:space="preserve">Obr.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9</w:t>
      </w:r>
      <w:r>
        <w:fldChar w:fldCharType="end"/>
      </w:r>
      <w:r>
        <w:t xml:space="preserve"> Overenie správnosti registrácie</w:t>
      </w:r>
      <w:bookmarkEnd w:id="35"/>
    </w:p>
    <w:p w14:paraId="49F64466" w14:textId="77777777" w:rsidR="00F12DDB" w:rsidRDefault="00F12DDB" w:rsidP="00F12DDB">
      <w:pPr>
        <w:ind w:firstLine="709"/>
      </w:pPr>
      <w:r>
        <w:t xml:space="preserve">Hlavnou funkcionalitou projektu je vytváranie misií </w:t>
      </w:r>
      <w:proofErr w:type="spellStart"/>
      <w:r>
        <w:t>dronov</w:t>
      </w:r>
      <w:proofErr w:type="spellEnd"/>
      <w:r>
        <w:t xml:space="preserve"> a ich následné vyhodnotenie. Hlavná stránka postupne sprístupňuje nadväzujúce časti misie na základe predošlého úspešného zadania údajov. V prípade akýchkoľvek nezrovnalostí, či už praktických alebo logických, program používateľa ihneď upozorní a dá mu možnosť napraviť chybné údaje. </w:t>
      </w:r>
      <w:r w:rsidRPr="009E2889">
        <w:t>Nasledujúce obrázky ilustrujú správanie programu po zadaní neplatných údajov používateľom a násl</w:t>
      </w:r>
      <w:r>
        <w:t>edne po zadaniu platných údajov.</w:t>
      </w:r>
    </w:p>
    <w:p w14:paraId="07AAC930" w14:textId="19AF2666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DF69BC" wp14:editId="5C3C8B0C">
            <wp:extent cx="4320540" cy="3055620"/>
            <wp:effectExtent l="0" t="0" r="3810" b="0"/>
            <wp:docPr id="8" name="Obrázok 8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14432" r="2824" b="1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D888" w14:textId="25720DCB" w:rsidR="00F12DDB" w:rsidRDefault="00F12DDB" w:rsidP="00F12DDB">
      <w:pPr>
        <w:pStyle w:val="Popis"/>
        <w:jc w:val="center"/>
      </w:pPr>
      <w:bookmarkStart w:id="36" w:name="_Toc164624896"/>
      <w:r>
        <w:t xml:space="preserve">Obr.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10</w:t>
      </w:r>
      <w:r>
        <w:fldChar w:fldCharType="end"/>
      </w:r>
      <w:r>
        <w:t xml:space="preserve"> Testovanie validácie neplatných údajov misie</w:t>
      </w:r>
      <w:bookmarkEnd w:id="36"/>
    </w:p>
    <w:p w14:paraId="7523A5AE" w14:textId="75EF0503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37E7F796" wp14:editId="1C22965C">
            <wp:extent cx="4320540" cy="3055620"/>
            <wp:effectExtent l="0" t="0" r="3810" b="0"/>
            <wp:docPr id="5" name="Obrázok 5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" t="606" r="424" b="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83F6" w14:textId="7299EAE8" w:rsidR="00DB474E" w:rsidRPr="00E13A2D" w:rsidRDefault="00F12DDB" w:rsidP="00867F75">
      <w:pPr>
        <w:pStyle w:val="Popis"/>
        <w:jc w:val="center"/>
      </w:pPr>
      <w:bookmarkStart w:id="37" w:name="_Toc164624897"/>
      <w:r>
        <w:t xml:space="preserve">Obr.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A11A97">
        <w:rPr>
          <w:noProof/>
        </w:rPr>
        <w:t>11</w:t>
      </w:r>
      <w:r>
        <w:fldChar w:fldCharType="end"/>
      </w:r>
      <w:r>
        <w:t xml:space="preserve"> Testovanie validácie platných údajov misie</w:t>
      </w:r>
      <w:bookmarkEnd w:id="37"/>
    </w:p>
    <w:p w14:paraId="13DF07D0" w14:textId="77777777" w:rsidR="00867F75" w:rsidRDefault="00867F75">
      <w:pPr>
        <w:spacing w:before="0" w:line="240" w:lineRule="auto"/>
        <w:jc w:val="left"/>
        <w:rPr>
          <w:b/>
          <w:bCs/>
          <w:caps/>
          <w:kern w:val="32"/>
          <w:sz w:val="32"/>
          <w:szCs w:val="48"/>
        </w:rPr>
      </w:pPr>
      <w:r>
        <w:br w:type="page"/>
      </w:r>
    </w:p>
    <w:p w14:paraId="40223FE4" w14:textId="27AC30F6" w:rsidR="002009FE" w:rsidRDefault="002009FE" w:rsidP="00615C78">
      <w:pPr>
        <w:pStyle w:val="Nadpis1"/>
      </w:pPr>
      <w:bookmarkStart w:id="38" w:name="_Toc164624885"/>
      <w:r>
        <w:lastRenderedPageBreak/>
        <w:t>Diskusia</w:t>
      </w:r>
      <w:bookmarkEnd w:id="38"/>
    </w:p>
    <w:p w14:paraId="5A27B2D4" w14:textId="2F727F25" w:rsidR="00BE5392" w:rsidRDefault="00BE5392" w:rsidP="00BE5392">
      <w:pPr>
        <w:ind w:firstLine="567"/>
      </w:pPr>
      <w:r>
        <w:t>Z</w:t>
      </w:r>
      <w:r w:rsidR="009D701E">
        <w:t xml:space="preserve"> funkčného </w:t>
      </w:r>
      <w:r>
        <w:t>hľadiska a</w:t>
      </w:r>
      <w:r>
        <w:t xml:space="preserve">plikácia poskytuje robustné a užívateľsky priateľské prostredie pre správu a monitorovanie misií </w:t>
      </w:r>
      <w:proofErr w:type="spellStart"/>
      <w:r>
        <w:t>dronov</w:t>
      </w:r>
      <w:proofErr w:type="spellEnd"/>
      <w:r>
        <w:t>. Svojím schopným vyhodnocovaním rizika a poskytovaním informácií užívateľom prispieva k zvýšeniu bezpečnosti a efektívnosti v oblasti bezpilotných lietadiel.</w:t>
      </w:r>
    </w:p>
    <w:p w14:paraId="5F1EE019" w14:textId="3CC3397E" w:rsidR="009D701E" w:rsidRDefault="009D701E" w:rsidP="009D701E">
      <w:pPr>
        <w:ind w:firstLine="567"/>
      </w:pPr>
      <w:r>
        <w:t>A</w:t>
      </w:r>
      <w:r w:rsidR="00BE5392">
        <w:t>plikácia ponúka intuitívne ovládacie prvky a jasné navigačné možnosti, čo zlepšuje užívateľskú skúsenosť. Užívatelia majú možnosť ľahko navigovať cez jednotlivé funkcie a vytvárať a sledovať svoje</w:t>
      </w:r>
      <w:r>
        <w:t xml:space="preserve"> misie bez zbytočných prekážok.</w:t>
      </w:r>
    </w:p>
    <w:p w14:paraId="2671A934" w14:textId="77777777" w:rsidR="00C144E5" w:rsidRDefault="009D701E" w:rsidP="00C144E5">
      <w:pPr>
        <w:ind w:firstLine="567"/>
      </w:pPr>
      <w:r>
        <w:t>Sú tu taktiež i</w:t>
      </w:r>
      <w:r w:rsidR="00BE5392">
        <w:t xml:space="preserve">mplementované bezpečnostné opatrenia, ako je autentifikácia a autorizácia používateľov, </w:t>
      </w:r>
      <w:r w:rsidR="00205781">
        <w:t xml:space="preserve">ktoré </w:t>
      </w:r>
      <w:r w:rsidR="00BE5392">
        <w:t>prispievajú k ochrane údajov a zabráneniu neoprávnenému prístupu. Vyhodnocovanie rizika a zabezpečenie správnej manipulácie s údajmi dodáva</w:t>
      </w:r>
      <w:r w:rsidR="00C144E5">
        <w:t xml:space="preserve"> aplikácii dôveru v bezpečnosť.</w:t>
      </w:r>
    </w:p>
    <w:p w14:paraId="26F0D2D1" w14:textId="77777777" w:rsidR="008F1C6B" w:rsidRDefault="00C144E5" w:rsidP="008F1C6B">
      <w:pPr>
        <w:ind w:firstLine="567"/>
      </w:pPr>
      <w:r>
        <w:t>Z pohľadu efektívnosti aplikácia</w:t>
      </w:r>
      <w:r w:rsidR="00BE5392">
        <w:t xml:space="preserve"> umožňuje efektívne plánovanie a riadenie misií </w:t>
      </w:r>
      <w:proofErr w:type="spellStart"/>
      <w:r w:rsidR="00BE5392">
        <w:t>dronov</w:t>
      </w:r>
      <w:proofErr w:type="spellEnd"/>
      <w:r w:rsidR="00BE5392">
        <w:t xml:space="preserve">, čo znižuje časovú náročnosť a zvyšuje produktivitu. Proces vyhodnocovania rizika je automatizovaný, čo </w:t>
      </w:r>
      <w:r w:rsidR="001B7F12">
        <w:t>zabezpečuje rýchlosť a spoľahlivosť posúdenia</w:t>
      </w:r>
      <w:r w:rsidR="008F1C6B">
        <w:t xml:space="preserve"> bezpečnosti misií.</w:t>
      </w:r>
    </w:p>
    <w:p w14:paraId="1C5FF920" w14:textId="77777777" w:rsidR="008F1C6B" w:rsidRDefault="00BE5392" w:rsidP="008F1C6B">
      <w:pPr>
        <w:ind w:firstLine="567"/>
      </w:pPr>
      <w:r>
        <w:t xml:space="preserve">Vďaka flexibilnému dizajnu a použitiu moderných technológií je aplikácia schopná prispôsobiť sa rôznym potrebám a rozšíriť svoje funkcie v budúcnosti. Tento prístup zabezpečuje, že aplikácia môže rásť a rozvíjať sa spolu s </w:t>
      </w:r>
      <w:r w:rsidR="008F1C6B">
        <w:t>požiadavkami užívateľov a trhu.</w:t>
      </w:r>
    </w:p>
    <w:p w14:paraId="38802B00" w14:textId="7FB9F7AF" w:rsidR="00F91F08" w:rsidRPr="00F91F08" w:rsidRDefault="00BE5392" w:rsidP="008F1C6B">
      <w:pPr>
        <w:ind w:firstLine="567"/>
      </w:pPr>
      <w:r>
        <w:t xml:space="preserve">Celkovo je táto aplikácia hodnotená ako úspešná v poskytovaní komplexného a spoľahlivého riešenia pre riadenie a vyhodnocovanie rizika misií </w:t>
      </w:r>
      <w:proofErr w:type="spellStart"/>
      <w:r>
        <w:t>dronov</w:t>
      </w:r>
      <w:proofErr w:type="spellEnd"/>
      <w:r>
        <w:t>, čo prispieva k zvýšeniu bezpečnosti a efektívnosti v tejto oblasti.</w:t>
      </w:r>
    </w:p>
    <w:p w14:paraId="6C39639A" w14:textId="744ED3FF" w:rsidR="00B62148" w:rsidRPr="00B62148" w:rsidRDefault="00D949FB" w:rsidP="003E68C4">
      <w:pPr>
        <w:spacing w:before="0" w:line="240" w:lineRule="auto"/>
        <w:jc w:val="left"/>
      </w:pPr>
      <w:r>
        <w:br w:type="page"/>
      </w:r>
    </w:p>
    <w:p w14:paraId="4B69E7EF" w14:textId="5AAC0C71" w:rsidR="00857072" w:rsidRDefault="00857072" w:rsidP="00615C78">
      <w:pPr>
        <w:pStyle w:val="Nadpis0"/>
      </w:pPr>
      <w:bookmarkStart w:id="39" w:name="_Toc164624886"/>
      <w:r>
        <w:lastRenderedPageBreak/>
        <w:t>Záver</w:t>
      </w:r>
      <w:bookmarkEnd w:id="39"/>
    </w:p>
    <w:p w14:paraId="77EC0E29" w14:textId="5919C238" w:rsidR="00857072" w:rsidRDefault="00857072">
      <w:pPr>
        <w:spacing w:before="0" w:line="240" w:lineRule="auto"/>
        <w:jc w:val="left"/>
      </w:pPr>
      <w:r>
        <w:br w:type="page"/>
      </w:r>
    </w:p>
    <w:p w14:paraId="0E15AC0A" w14:textId="77777777" w:rsidR="00BF750D" w:rsidRDefault="000E7ADC" w:rsidP="00BF750D">
      <w:pPr>
        <w:pStyle w:val="Titulnstranynadpisy"/>
      </w:pPr>
      <w:r>
        <w:lastRenderedPageBreak/>
        <w:t>Zoznam použitej literatúry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"/>
        <w:gridCol w:w="8061"/>
      </w:tblGrid>
      <w:tr w:rsidR="00A848C5" w14:paraId="734E25B2" w14:textId="77777777" w:rsidTr="00A848C5">
        <w:trPr>
          <w:tblCellSpacing w:w="15" w:type="dxa"/>
        </w:trPr>
        <w:tc>
          <w:tcPr>
            <w:tcW w:w="233" w:type="pct"/>
            <w:hideMark/>
          </w:tcPr>
          <w:p w14:paraId="7075B4CD" w14:textId="3AFCE597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</w:tcPr>
          <w:p w14:paraId="6EA60D03" w14:textId="447B20AF" w:rsidR="00A848C5" w:rsidRPr="008574EC" w:rsidRDefault="00A848C5" w:rsidP="00A848C5">
            <w:pPr>
              <w:pStyle w:val="Bibliografia"/>
            </w:pPr>
            <w:r w:rsidRPr="003B12D3">
              <w:rPr>
                <w:noProof/>
              </w:rPr>
              <w:t>SUPERSEO</w:t>
            </w:r>
            <w:r>
              <w:rPr>
                <w:noProof/>
              </w:rPr>
              <w:t>.</w:t>
            </w:r>
            <w:r w:rsidRPr="003B12D3">
              <w:rPr>
                <w:noProof/>
              </w:rPr>
              <w:t xml:space="preserve"> História Vývoja Dronov. In </w:t>
            </w:r>
            <w:r w:rsidRPr="003B12D3">
              <w:rPr>
                <w:i/>
                <w:noProof/>
              </w:rPr>
              <w:t>Kvadrokoptéry a drony - dronemanya.com</w:t>
            </w:r>
            <w:r w:rsidRPr="003B12D3">
              <w:rPr>
                <w:noProof/>
              </w:rPr>
              <w:t xml:space="preserve"> </w:t>
            </w:r>
            <w:r>
              <w:rPr>
                <w:noProof/>
              </w:rPr>
              <w:t>. [online]. [cit. 2024-04-04</w:t>
            </w:r>
            <w:r w:rsidRPr="003B12D3">
              <w:rPr>
                <w:noProof/>
              </w:rPr>
              <w:t>]. Dostupné na internete: &lt;https://dronemanya.com/sk/post/historia-vyvoja-dronov&gt;.</w:t>
            </w:r>
          </w:p>
        </w:tc>
      </w:tr>
      <w:tr w:rsidR="00A848C5" w14:paraId="114F5B15" w14:textId="77777777" w:rsidTr="006243D1">
        <w:trPr>
          <w:tblCellSpacing w:w="15" w:type="dxa"/>
        </w:trPr>
        <w:tc>
          <w:tcPr>
            <w:tcW w:w="233" w:type="pct"/>
          </w:tcPr>
          <w:p w14:paraId="7AC049DA" w14:textId="3C8E378C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</w:tcPr>
          <w:p w14:paraId="3DDE3977" w14:textId="6C81A376" w:rsidR="00A848C5" w:rsidRPr="00211DB2" w:rsidRDefault="00A848C5" w:rsidP="00A848C5">
            <w:pPr>
              <w:pStyle w:val="Bibliografia"/>
            </w:pPr>
            <w:r w:rsidRPr="0077685B">
              <w:rPr>
                <w:rFonts w:cs="Arial"/>
                <w:szCs w:val="22"/>
              </w:rPr>
              <w:t xml:space="preserve">GROSS, R.J. </w:t>
            </w:r>
            <w:proofErr w:type="spellStart"/>
            <w:r w:rsidRPr="0077685B">
              <w:rPr>
                <w:rFonts w:cs="Arial"/>
                <w:szCs w:val="22"/>
              </w:rPr>
              <w:t>Complete</w:t>
            </w:r>
            <w:proofErr w:type="spellEnd"/>
            <w:r w:rsidRPr="0077685B">
              <w:rPr>
                <w:rFonts w:cs="Arial"/>
                <w:szCs w:val="22"/>
              </w:rPr>
              <w:t xml:space="preserve"> </w:t>
            </w:r>
            <w:proofErr w:type="spellStart"/>
            <w:r w:rsidRPr="0077685B">
              <w:rPr>
                <w:rFonts w:cs="Arial"/>
                <w:szCs w:val="22"/>
              </w:rPr>
              <w:t>Evolution</w:t>
            </w:r>
            <w:proofErr w:type="spellEnd"/>
            <w:r w:rsidRPr="0077685B">
              <w:rPr>
                <w:rFonts w:cs="Arial"/>
                <w:szCs w:val="22"/>
              </w:rPr>
              <w:t xml:space="preserve"> &amp; </w:t>
            </w:r>
            <w:proofErr w:type="spellStart"/>
            <w:r w:rsidRPr="0077685B">
              <w:rPr>
                <w:rFonts w:cs="Arial"/>
                <w:szCs w:val="22"/>
              </w:rPr>
              <w:t>History</w:t>
            </w:r>
            <w:proofErr w:type="spellEnd"/>
            <w:r w:rsidRPr="0077685B">
              <w:rPr>
                <w:rFonts w:cs="Arial"/>
                <w:szCs w:val="22"/>
              </w:rPr>
              <w:t xml:space="preserve"> of </w:t>
            </w:r>
            <w:proofErr w:type="spellStart"/>
            <w:r w:rsidRPr="0077685B">
              <w:rPr>
                <w:rFonts w:cs="Arial"/>
                <w:szCs w:val="22"/>
              </w:rPr>
              <w:t>drones</w:t>
            </w:r>
            <w:proofErr w:type="spellEnd"/>
            <w:r w:rsidRPr="0077685B">
              <w:rPr>
                <w:rFonts w:cs="Arial"/>
                <w:szCs w:val="22"/>
              </w:rPr>
              <w:t xml:space="preserve">: </w:t>
            </w:r>
            <w:proofErr w:type="spellStart"/>
            <w:r w:rsidRPr="0077685B">
              <w:rPr>
                <w:rFonts w:cs="Arial"/>
                <w:szCs w:val="22"/>
              </w:rPr>
              <w:t>From</w:t>
            </w:r>
            <w:proofErr w:type="spellEnd"/>
            <w:r w:rsidRPr="0077685B">
              <w:rPr>
                <w:rFonts w:cs="Arial"/>
                <w:szCs w:val="22"/>
              </w:rPr>
              <w:t xml:space="preserve"> 1800s to 2024. In </w:t>
            </w:r>
            <w:proofErr w:type="spellStart"/>
            <w:r w:rsidRPr="0077685B">
              <w:rPr>
                <w:rFonts w:cs="Arial"/>
                <w:i/>
                <w:szCs w:val="22"/>
              </w:rPr>
              <w:t>Propel</w:t>
            </w:r>
            <w:proofErr w:type="spellEnd"/>
            <w:r w:rsidRPr="0077685B">
              <w:rPr>
                <w:rFonts w:cs="Arial"/>
                <w:i/>
                <w:szCs w:val="22"/>
              </w:rPr>
              <w:t xml:space="preserve"> RC</w:t>
            </w:r>
            <w:r w:rsidRPr="0077685B">
              <w:rPr>
                <w:rFonts w:cs="Arial"/>
                <w:szCs w:val="22"/>
              </w:rPr>
              <w:t xml:space="preserve"> [online]. 2023. [cit. 2024-04-04]. Dostupné na internete: &lt;https://www.propelrc.com/history-of-drones/&gt;.</w:t>
            </w:r>
          </w:p>
        </w:tc>
      </w:tr>
      <w:tr w:rsidR="00EA65CC" w14:paraId="5BBF3105" w14:textId="77777777" w:rsidTr="006243D1">
        <w:trPr>
          <w:tblCellSpacing w:w="15" w:type="dxa"/>
        </w:trPr>
        <w:tc>
          <w:tcPr>
            <w:tcW w:w="233" w:type="pct"/>
          </w:tcPr>
          <w:p w14:paraId="480980B0" w14:textId="1A05E67E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[3]</w:t>
            </w:r>
          </w:p>
        </w:tc>
        <w:tc>
          <w:tcPr>
            <w:tcW w:w="0" w:type="auto"/>
          </w:tcPr>
          <w:p w14:paraId="2F9AABD7" w14:textId="461A32E7" w:rsidR="00EA65CC" w:rsidRPr="0077685B" w:rsidRDefault="00EA65CC" w:rsidP="00EA65CC">
            <w:pPr>
              <w:pStyle w:val="Bibliografia"/>
              <w:rPr>
                <w:rFonts w:cs="Arial"/>
                <w:szCs w:val="22"/>
              </w:rPr>
            </w:pPr>
            <w:r>
              <w:t>RAKOTONARIV, B. et al</w:t>
            </w:r>
            <w:r w:rsidRPr="008574EC">
              <w:t xml:space="preserve">. </w:t>
            </w:r>
            <w:proofErr w:type="spellStart"/>
            <w:r w:rsidRPr="008574EC">
              <w:rPr>
                <w:i/>
              </w:rPr>
              <w:t>Supporting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drone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mission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planning</w:t>
            </w:r>
            <w:proofErr w:type="spellEnd"/>
            <w:r w:rsidRPr="008574EC">
              <w:rPr>
                <w:i/>
              </w:rPr>
              <w:t xml:space="preserve"> and risk </w:t>
            </w:r>
            <w:proofErr w:type="spellStart"/>
            <w:r w:rsidRPr="008574EC">
              <w:rPr>
                <w:i/>
              </w:rPr>
              <w:t>assessment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with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interactive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representations</w:t>
            </w:r>
            <w:proofErr w:type="spellEnd"/>
            <w:r w:rsidRPr="008574EC">
              <w:rPr>
                <w:i/>
              </w:rPr>
              <w:t xml:space="preserve"> of </w:t>
            </w:r>
            <w:proofErr w:type="spellStart"/>
            <w:r w:rsidRPr="008574EC">
              <w:rPr>
                <w:i/>
              </w:rPr>
              <w:t>operational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parameters</w:t>
            </w:r>
            <w:proofErr w:type="spellEnd"/>
            <w:r w:rsidRPr="008574EC">
              <w:t xml:space="preserve">. 2022 International </w:t>
            </w:r>
            <w:proofErr w:type="spellStart"/>
            <w:r w:rsidRPr="008574EC">
              <w:t>Conference</w:t>
            </w:r>
            <w:proofErr w:type="spellEnd"/>
            <w:r w:rsidRPr="008574EC">
              <w:t xml:space="preserve"> on </w:t>
            </w:r>
            <w:proofErr w:type="spellStart"/>
            <w:r w:rsidRPr="008574EC">
              <w:t>Unmanned</w:t>
            </w:r>
            <w:proofErr w:type="spellEnd"/>
            <w:r w:rsidRPr="008574EC">
              <w:t xml:space="preserve"> </w:t>
            </w:r>
            <w:proofErr w:type="spellStart"/>
            <w:r w:rsidRPr="008574EC">
              <w:t>Aircraft</w:t>
            </w:r>
            <w:proofErr w:type="spellEnd"/>
            <w:r w:rsidRPr="008574EC">
              <w:t xml:space="preserve"> Systems (ICUAS), </w:t>
            </w:r>
            <w:proofErr w:type="spellStart"/>
            <w:r w:rsidRPr="008574EC">
              <w:t>Jun</w:t>
            </w:r>
            <w:proofErr w:type="spellEnd"/>
            <w:r w:rsidRPr="008574EC">
              <w:t xml:space="preserve"> 2022, </w:t>
            </w:r>
            <w:proofErr w:type="spellStart"/>
            <w:r w:rsidRPr="008574EC">
              <w:t>Dubrovnik</w:t>
            </w:r>
            <w:proofErr w:type="spellEnd"/>
            <w:r w:rsidRPr="008574EC">
              <w:t xml:space="preserve">, </w:t>
            </w:r>
            <w:proofErr w:type="spellStart"/>
            <w:r w:rsidRPr="008574EC">
              <w:t>Croatia</w:t>
            </w:r>
            <w:proofErr w:type="spellEnd"/>
            <w:r w:rsidRPr="008574EC">
              <w:t>. pp.1091-1100, ff10.1109/ICUAS54217.2022.9836056ff. ffhal-03826946f</w:t>
            </w:r>
          </w:p>
        </w:tc>
      </w:tr>
      <w:tr w:rsidR="00EA65CC" w14:paraId="7B2D68FB" w14:textId="77777777" w:rsidTr="006243D1">
        <w:trPr>
          <w:tblCellSpacing w:w="15" w:type="dxa"/>
        </w:trPr>
        <w:tc>
          <w:tcPr>
            <w:tcW w:w="233" w:type="pct"/>
            <w:hideMark/>
          </w:tcPr>
          <w:p w14:paraId="18091660" w14:textId="0E06186D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2FAC2C54" w14:textId="28482D82" w:rsidR="00EA65CC" w:rsidRPr="00211DB2" w:rsidRDefault="00EA65CC" w:rsidP="00EA65CC">
            <w:pPr>
              <w:pStyle w:val="Bibliografia"/>
              <w:rPr>
                <w:rFonts w:cs="Arial"/>
                <w:noProof/>
                <w:szCs w:val="22"/>
              </w:rPr>
            </w:pPr>
            <w:r w:rsidRPr="00485F36">
              <w:rPr>
                <w:rFonts w:cs="Arial"/>
                <w:bCs/>
                <w:noProof/>
                <w:szCs w:val="22"/>
              </w:rPr>
              <w:t xml:space="preserve">Veda v centre: Pokroky a záchranné Akcie Dronov. In </w:t>
            </w:r>
            <w:r w:rsidRPr="00485F36">
              <w:rPr>
                <w:rFonts w:cs="Arial"/>
                <w:bCs/>
                <w:i/>
                <w:noProof/>
                <w:szCs w:val="22"/>
              </w:rPr>
              <w:t>Veda v CENTRE: Pokroky a záchranné akcie dronov - CVTI SR</w:t>
            </w:r>
            <w:r>
              <w:rPr>
                <w:rFonts w:cs="Arial"/>
                <w:bCs/>
                <w:noProof/>
                <w:szCs w:val="22"/>
              </w:rPr>
              <w:t xml:space="preserve"> [online]. [cit. 2024-04-04</w:t>
            </w:r>
            <w:r w:rsidRPr="00485F36">
              <w:rPr>
                <w:rFonts w:cs="Arial"/>
                <w:bCs/>
                <w:noProof/>
                <w:szCs w:val="22"/>
              </w:rPr>
              <w:t>]. Dostupné na internete: &lt;https://www.cvtisr.sk/aktuality-pre-siroku-verejnost/veda-v-centre-pokroky-a-zachranne-akcie-dronov.html?page_id=55081&gt;.</w:t>
            </w:r>
          </w:p>
        </w:tc>
      </w:tr>
      <w:tr w:rsidR="00FE1D05" w14:paraId="60EF5E37" w14:textId="77777777" w:rsidTr="006243D1">
        <w:trPr>
          <w:tblCellSpacing w:w="15" w:type="dxa"/>
        </w:trPr>
        <w:tc>
          <w:tcPr>
            <w:tcW w:w="233" w:type="pct"/>
          </w:tcPr>
          <w:p w14:paraId="548BC837" w14:textId="15F13CC4" w:rsidR="00FE1D05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[4]</w:t>
            </w:r>
          </w:p>
        </w:tc>
        <w:tc>
          <w:tcPr>
            <w:tcW w:w="0" w:type="auto"/>
          </w:tcPr>
          <w:p w14:paraId="118CC85D" w14:textId="57BB9D07" w:rsidR="00FE1D05" w:rsidRPr="00CC2F15" w:rsidRDefault="00FE1D05" w:rsidP="00EA65CC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BESADA, J.A. 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et al.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mission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and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implementation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automated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infrastructure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inspection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using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airborne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sensors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MDPI</w:t>
            </w: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2018. [cit. 2024-04-04]. Dostupné na internete: &lt;https://www.mdpi.com/1424-8220/18/4/1170&gt;.</w:t>
            </w:r>
          </w:p>
        </w:tc>
      </w:tr>
      <w:tr w:rsidR="00EA65CC" w14:paraId="5EEA2EDD" w14:textId="77777777" w:rsidTr="006243D1">
        <w:trPr>
          <w:tblCellSpacing w:w="15" w:type="dxa"/>
        </w:trPr>
        <w:tc>
          <w:tcPr>
            <w:tcW w:w="233" w:type="pct"/>
          </w:tcPr>
          <w:p w14:paraId="149534AF" w14:textId="477098CA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[5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3B12E50E" w14:textId="2064DEDD" w:rsidR="00EA65CC" w:rsidRPr="00910A87" w:rsidRDefault="00910A87" w:rsidP="00EA65CC">
            <w:pPr>
              <w:pStyle w:val="Bibliografia"/>
              <w:rPr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market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size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share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trends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Cagr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of 12.7%.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Market.us</w:t>
            </w:r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&lt;https://market.us/report/drone-market/#overview&gt;.</w:t>
            </w:r>
          </w:p>
        </w:tc>
      </w:tr>
      <w:tr w:rsidR="00EA65CC" w14:paraId="44FE5F47" w14:textId="77777777" w:rsidTr="006243D1">
        <w:trPr>
          <w:tblCellSpacing w:w="15" w:type="dxa"/>
        </w:trPr>
        <w:tc>
          <w:tcPr>
            <w:tcW w:w="233" w:type="pct"/>
          </w:tcPr>
          <w:p w14:paraId="085C0163" w14:textId="452131C9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[6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4CADDCD9" w14:textId="7D864B39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15 Spôsobov Využitia Dronov, O ktorých Ste Možno nevedeli. In </w:t>
            </w:r>
            <w:r w:rsidRPr="009C63B6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2022. [cit. 2024-04-04]. Dostupné na internete: &lt;https://mamdron.sk/15-sposobov-vyuzitia-dronov-o-ktorych-ste-mozno-nevedeli/&gt;.</w:t>
            </w:r>
          </w:p>
        </w:tc>
      </w:tr>
      <w:tr w:rsidR="00EA65CC" w14:paraId="19BC936E" w14:textId="77777777" w:rsidTr="006243D1">
        <w:trPr>
          <w:tblCellSpacing w:w="15" w:type="dxa"/>
        </w:trPr>
        <w:tc>
          <w:tcPr>
            <w:tcW w:w="233" w:type="pct"/>
          </w:tcPr>
          <w:p w14:paraId="20317899" w14:textId="554EE65C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[7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4EC566E" w14:textId="5CD86E7C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Výskum a </w:t>
            </w:r>
            <w:r>
              <w:rPr>
                <w:rFonts w:cs="Arial"/>
                <w:iCs/>
                <w:noProof/>
                <w:szCs w:val="22"/>
              </w:rPr>
              <w:t>vývoj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bezpilotných technológií Na Slovensku. In </w:t>
            </w:r>
            <w:r w:rsidRPr="00B86C98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2023. [cit. 2024-04-04]. Dostupné na internete: &lt;https://mamdron.sk/vyskum-a-vyvoj-bezpilotnych-technologii-na-slovensku/#&gt;.</w:t>
            </w:r>
          </w:p>
        </w:tc>
      </w:tr>
      <w:tr w:rsidR="00EA65CC" w14:paraId="181BD4BF" w14:textId="77777777" w:rsidTr="006243D1">
        <w:trPr>
          <w:tblCellSpacing w:w="15" w:type="dxa"/>
        </w:trPr>
        <w:tc>
          <w:tcPr>
            <w:tcW w:w="233" w:type="pct"/>
          </w:tcPr>
          <w:p w14:paraId="15605941" w14:textId="380C8EA2" w:rsidR="00EA65CC" w:rsidRDefault="00910A87" w:rsidP="00910A87">
            <w:pPr>
              <w:pStyle w:val="Bibliografia"/>
              <w:rPr>
                <w:noProof/>
              </w:rPr>
            </w:pPr>
            <w:r>
              <w:rPr>
                <w:noProof/>
              </w:rPr>
              <w:t>[</w:t>
            </w:r>
            <w:r w:rsidR="00FE1D05">
              <w:rPr>
                <w:noProof/>
              </w:rPr>
              <w:t>8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4CC484" w14:textId="6B61CFAF" w:rsidR="00910A87" w:rsidRPr="00910A87" w:rsidRDefault="00910A87" w:rsidP="00910A87">
            <w:r>
              <w:rPr>
                <w:rFonts w:cs="Arial"/>
                <w:bCs/>
                <w:noProof/>
                <w:szCs w:val="22"/>
              </w:rPr>
              <w:t xml:space="preserve">O projekte. 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In </w:t>
            </w:r>
            <w:r w:rsidRPr="00735411">
              <w:rPr>
                <w:rFonts w:cs="Arial"/>
                <w:bCs/>
                <w:i/>
                <w:noProof/>
                <w:szCs w:val="22"/>
              </w:rPr>
              <w:t>UAVLIFE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 [online]. [cit. 2024-04-04]. Dostupné na internete: &lt;https://www.uavlifestuba.sk/projekt/&gt;.</w:t>
            </w:r>
          </w:p>
        </w:tc>
      </w:tr>
      <w:tr w:rsidR="006014CA" w14:paraId="52652551" w14:textId="77777777" w:rsidTr="006243D1">
        <w:trPr>
          <w:tblCellSpacing w:w="15" w:type="dxa"/>
        </w:trPr>
        <w:tc>
          <w:tcPr>
            <w:tcW w:w="233" w:type="pct"/>
          </w:tcPr>
          <w:p w14:paraId="5E03ADD9" w14:textId="58505BE6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lastRenderedPageBreak/>
              <w:t>[9]</w:t>
            </w:r>
          </w:p>
        </w:tc>
        <w:tc>
          <w:tcPr>
            <w:tcW w:w="0" w:type="auto"/>
          </w:tcPr>
          <w:p w14:paraId="4E313FB0" w14:textId="107CFC67" w:rsidR="006014CA" w:rsidRPr="00246424" w:rsidRDefault="006014CA" w:rsidP="006014CA">
            <w:pPr>
              <w:pStyle w:val="Bibliografia"/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</w:pP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Shenzhen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UAV Industry Association - CRUNCHBASE COMPANY Profile &amp; </w:t>
            </w: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Funding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0A356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Crunchbase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[cit. 2024-04-04]. Dostupné na internete: &lt;https://www.crunchbase.com/organization/shenzhen-uav-industry-association&gt;.</w:t>
            </w:r>
          </w:p>
        </w:tc>
      </w:tr>
      <w:tr w:rsidR="006014CA" w14:paraId="74B1A597" w14:textId="77777777" w:rsidTr="006243D1">
        <w:trPr>
          <w:tblCellSpacing w:w="15" w:type="dxa"/>
        </w:trPr>
        <w:tc>
          <w:tcPr>
            <w:tcW w:w="233" w:type="pct"/>
          </w:tcPr>
          <w:p w14:paraId="757AFF93" w14:textId="63EC34A5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[10]</w:t>
            </w:r>
          </w:p>
        </w:tc>
        <w:tc>
          <w:tcPr>
            <w:tcW w:w="0" w:type="auto"/>
          </w:tcPr>
          <w:p w14:paraId="0AAB9CF9" w14:textId="03B31CEB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C209E9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Volatus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&lt;https://volatusaerospace.com/about&gt;.</w:t>
            </w:r>
          </w:p>
        </w:tc>
      </w:tr>
      <w:tr w:rsidR="006014CA" w14:paraId="2D9269C7" w14:textId="77777777" w:rsidTr="006243D1">
        <w:trPr>
          <w:tblCellSpacing w:w="15" w:type="dxa"/>
        </w:trPr>
        <w:tc>
          <w:tcPr>
            <w:tcW w:w="233" w:type="pct"/>
          </w:tcPr>
          <w:p w14:paraId="2A919B39" w14:textId="5618FA9D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[11]</w:t>
            </w:r>
          </w:p>
        </w:tc>
        <w:tc>
          <w:tcPr>
            <w:tcW w:w="0" w:type="auto"/>
          </w:tcPr>
          <w:p w14:paraId="2EFCA6A9" w14:textId="45FBDF03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&lt;https://www.issaerospace.com/about/&gt;.</w:t>
            </w:r>
          </w:p>
        </w:tc>
      </w:tr>
      <w:tr w:rsidR="002A499F" w14:paraId="41405BF5" w14:textId="77777777" w:rsidTr="006243D1">
        <w:trPr>
          <w:tblCellSpacing w:w="15" w:type="dxa"/>
        </w:trPr>
        <w:tc>
          <w:tcPr>
            <w:tcW w:w="233" w:type="pct"/>
          </w:tcPr>
          <w:p w14:paraId="101AB64F" w14:textId="10DDA513" w:rsidR="002A499F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[12]</w:t>
            </w:r>
          </w:p>
        </w:tc>
        <w:tc>
          <w:tcPr>
            <w:tcW w:w="0" w:type="auto"/>
          </w:tcPr>
          <w:p w14:paraId="6BD0B86F" w14:textId="2A8E1A46" w:rsidR="002A499F" w:rsidRPr="008A1DDD" w:rsidRDefault="002E6C83" w:rsidP="002E6C83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highlight w:val="yellow"/>
                <w:shd w:val="clear" w:color="auto" w:fill="FFFFFF"/>
              </w:rPr>
            </w:pPr>
            <w:r w:rsidRPr="008A1DDD">
              <w:rPr>
                <w:rStyle w:val="inlineblock"/>
                <w:rFonts w:cs="Arial"/>
                <w:bCs/>
                <w:color w:val="222222"/>
                <w:szCs w:val="22"/>
                <w:highlight w:val="yellow"/>
                <w:shd w:val="clear" w:color="auto" w:fill="FFFFFF"/>
              </w:rPr>
              <w:t>ZAITSEVA</w:t>
            </w:r>
            <w:bookmarkStart w:id="40" w:name="_GoBack"/>
            <w:bookmarkEnd w:id="40"/>
          </w:p>
        </w:tc>
      </w:tr>
      <w:tr w:rsidR="006014CA" w14:paraId="6FE416BB" w14:textId="77777777" w:rsidTr="006243D1">
        <w:trPr>
          <w:tblCellSpacing w:w="15" w:type="dxa"/>
        </w:trPr>
        <w:tc>
          <w:tcPr>
            <w:tcW w:w="233" w:type="pct"/>
          </w:tcPr>
          <w:p w14:paraId="7FE54112" w14:textId="3778D460" w:rsidR="006014CA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[13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18FE53DD" w14:textId="6FD7369D" w:rsidR="006014CA" w:rsidRDefault="00891B82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LUTKEVICH, B. - EARLS, A.R.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What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is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? -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from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whatis.com. In </w:t>
            </w:r>
            <w:proofErr w:type="spellStart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IoT</w:t>
            </w:r>
            <w:proofErr w:type="spellEnd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 Agenda</w:t>
            </w: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2021. [cit. 2024-04-08]. Dostupné na internete: &lt;https://www.techtarget.com/iotagenda/definition/drone&gt;.</w:t>
            </w:r>
          </w:p>
        </w:tc>
      </w:tr>
      <w:tr w:rsidR="006014CA" w14:paraId="4B2DE7C3" w14:textId="77777777" w:rsidTr="006243D1">
        <w:trPr>
          <w:tblCellSpacing w:w="15" w:type="dxa"/>
        </w:trPr>
        <w:tc>
          <w:tcPr>
            <w:tcW w:w="233" w:type="pct"/>
          </w:tcPr>
          <w:p w14:paraId="4FE8AC47" w14:textId="0E55AE23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[14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260F83" w14:textId="5FE95EE0" w:rsidR="006014CA" w:rsidRDefault="000A2B8B" w:rsidP="000A2B8B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>
              <w:t xml:space="preserve">GONDA, D. 2023. </w:t>
            </w:r>
            <w:r w:rsidRPr="000A2B8B">
              <w:rPr>
                <w:i/>
              </w:rPr>
              <w:t>Pravdepodobnosť a štatistika</w:t>
            </w:r>
            <w:r>
              <w:t>. [cit. 2024-04-08]. Prednáška.</w:t>
            </w:r>
          </w:p>
        </w:tc>
      </w:tr>
      <w:tr w:rsidR="006014CA" w14:paraId="03ED2ACD" w14:textId="77777777" w:rsidTr="006243D1">
        <w:trPr>
          <w:tblCellSpacing w:w="15" w:type="dxa"/>
        </w:trPr>
        <w:tc>
          <w:tcPr>
            <w:tcW w:w="233" w:type="pct"/>
          </w:tcPr>
          <w:p w14:paraId="504BFC01" w14:textId="59AFFAF6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[15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0E0F81A4" w14:textId="3DCE1850" w:rsidR="006014CA" w:rsidRDefault="002A50F2" w:rsidP="002A50F2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THEY MAKE DESIGN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VS desktop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applications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Key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differences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explained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2A50F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Medium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16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&lt;https://medium.com/theymakedesign/web-app-vs-desktop-app-3841e8cb3996&gt;.</w:t>
            </w:r>
          </w:p>
        </w:tc>
      </w:tr>
      <w:tr w:rsidR="006014CA" w14:paraId="0C1955C8" w14:textId="77777777" w:rsidTr="006243D1">
        <w:trPr>
          <w:tblCellSpacing w:w="15" w:type="dxa"/>
        </w:trPr>
        <w:tc>
          <w:tcPr>
            <w:tcW w:w="233" w:type="pct"/>
          </w:tcPr>
          <w:p w14:paraId="571198DC" w14:textId="07FBC4D5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[16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592218AC" w14:textId="76F35818" w:rsidR="006014CA" w:rsidRDefault="00D00E08" w:rsidP="00D00E08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GEEKSFORGEEKS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Top 7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programming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languages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Backend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Development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D00E08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GeeksforGeeks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2024-04-16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&lt;https://www.geeksforgeeks.org/top-7-programming-languages-for-backend-web-development/&gt;.</w:t>
            </w:r>
          </w:p>
        </w:tc>
      </w:tr>
    </w:tbl>
    <w:p w14:paraId="7BE2F046" w14:textId="77777777" w:rsidR="000E7ADC" w:rsidRDefault="000E7ADC" w:rsidP="00BF750D">
      <w:r>
        <w:br w:type="page"/>
      </w:r>
    </w:p>
    <w:p w14:paraId="4C28A6AA" w14:textId="77777777" w:rsidR="00641170" w:rsidRPr="00641170" w:rsidRDefault="00641170" w:rsidP="00641170">
      <w:pPr>
        <w:sectPr w:rsidR="00641170" w:rsidRPr="00641170" w:rsidSect="004A0289">
          <w:headerReference w:type="default" r:id="rId41"/>
          <w:footerReference w:type="default" r:id="rId42"/>
          <w:type w:val="continuous"/>
          <w:pgSz w:w="11906" w:h="16838"/>
          <w:pgMar w:top="1418" w:right="1418" w:bottom="1418" w:left="1418" w:header="709" w:footer="709" w:gutter="567"/>
          <w:pgNumType w:start="12"/>
          <w:cols w:space="708"/>
          <w:docGrid w:linePitch="360"/>
        </w:sectPr>
      </w:pPr>
    </w:p>
    <w:p w14:paraId="4E8E9DB3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4C2FA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8F8E0AF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ED0A10B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24BF0C6C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C549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1B55F80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4C18EFD8" w14:textId="77777777" w:rsidR="008A638C" w:rsidRPr="008A638C" w:rsidRDefault="005B6851" w:rsidP="008A638C">
      <w:pPr>
        <w:pStyle w:val="Titlistpodnzov"/>
        <w:spacing w:before="360"/>
        <w:rPr>
          <w:rFonts w:cs="Arial"/>
          <w:caps/>
          <w:szCs w:val="28"/>
        </w:rPr>
      </w:pPr>
      <w:r w:rsidRPr="002F0A63">
        <w:rPr>
          <w:b/>
          <w:sz w:val="40"/>
          <w:szCs w:val="40"/>
        </w:rPr>
        <w:t>Príloh</w:t>
      </w:r>
      <w:r w:rsidR="008A638C">
        <w:rPr>
          <w:b/>
          <w:sz w:val="40"/>
          <w:szCs w:val="40"/>
        </w:rPr>
        <w:t>y</w:t>
      </w:r>
    </w:p>
    <w:p w14:paraId="73B6205C" w14:textId="77777777" w:rsidR="006301E0" w:rsidRPr="002F0A63" w:rsidRDefault="006301E0" w:rsidP="0036699E">
      <w:pPr>
        <w:pStyle w:val="Titlistpodnzov"/>
        <w:spacing w:before="240"/>
        <w:rPr>
          <w:rFonts w:cs="Arial"/>
          <w:sz w:val="24"/>
        </w:rPr>
        <w:sectPr w:rsidR="006301E0" w:rsidRPr="002F0A63" w:rsidSect="00D73B6E">
          <w:headerReference w:type="default" r:id="rId43"/>
          <w:footerReference w:type="default" r:id="rId44"/>
          <w:headerReference w:type="first" r:id="rId45"/>
          <w:footerReference w:type="first" r:id="rId46"/>
          <w:pgSz w:w="11906" w:h="16838" w:code="9"/>
          <w:pgMar w:top="1418" w:right="1418" w:bottom="1418" w:left="1418" w:header="709" w:footer="709" w:gutter="567"/>
          <w:pgNumType w:start="19"/>
          <w:cols w:space="708"/>
          <w:docGrid w:linePitch="360"/>
        </w:sectPr>
      </w:pPr>
    </w:p>
    <w:p w14:paraId="2D046308" w14:textId="77777777" w:rsidR="00EB2D62" w:rsidRPr="002F0A63" w:rsidRDefault="00EB2D62" w:rsidP="0036699E">
      <w:pPr>
        <w:pStyle w:val="Titulnstranynadpisy"/>
      </w:pPr>
      <w:r w:rsidRPr="002F0A63">
        <w:lastRenderedPageBreak/>
        <w:t>Zoznam príloh</w:t>
      </w:r>
    </w:p>
    <w:p w14:paraId="767514FD" w14:textId="2DDACBD5" w:rsidR="00EB2D62" w:rsidRPr="002F0A63" w:rsidRDefault="009E55BE" w:rsidP="00EB2D62">
      <w:pPr>
        <w:pStyle w:val="Nzovnecislovany"/>
        <w:rPr>
          <w:szCs w:val="32"/>
        </w:rPr>
      </w:pPr>
      <w:r w:rsidRPr="002F0A63">
        <w:rPr>
          <w:rFonts w:ascii="Times New Roman" w:hAnsi="Times New Roman"/>
          <w:sz w:val="24"/>
          <w:szCs w:val="32"/>
        </w:rPr>
        <w:fldChar w:fldCharType="begin"/>
      </w:r>
      <w:r w:rsidRPr="002F0A63">
        <w:rPr>
          <w:rFonts w:ascii="Times New Roman" w:hAnsi="Times New Roman"/>
          <w:sz w:val="24"/>
          <w:szCs w:val="32"/>
        </w:rPr>
        <w:instrText xml:space="preserve"> TOC \h \z \t "Nadpis_priloha,1" </w:instrText>
      </w:r>
      <w:r w:rsidRPr="002F0A63">
        <w:rPr>
          <w:rFonts w:ascii="Times New Roman" w:hAnsi="Times New Roman"/>
          <w:sz w:val="24"/>
          <w:szCs w:val="32"/>
        </w:rPr>
        <w:fldChar w:fldCharType="separate"/>
      </w:r>
      <w:r w:rsidR="00A11A97">
        <w:rPr>
          <w:rFonts w:ascii="Times New Roman" w:hAnsi="Times New Roman"/>
          <w:b w:val="0"/>
          <w:bCs/>
          <w:noProof/>
          <w:sz w:val="24"/>
          <w:szCs w:val="32"/>
        </w:rPr>
        <w:t>Nenašli sa žiadne položky obsahu.</w:t>
      </w:r>
      <w:r w:rsidRPr="002F0A63">
        <w:rPr>
          <w:rFonts w:ascii="Times New Roman" w:hAnsi="Times New Roman"/>
          <w:b w:val="0"/>
          <w:bCs/>
          <w:noProof/>
          <w:spacing w:val="0"/>
          <w:kern w:val="0"/>
          <w:sz w:val="24"/>
          <w:szCs w:val="32"/>
        </w:rPr>
        <w:fldChar w:fldCharType="end"/>
      </w:r>
    </w:p>
    <w:p w14:paraId="04B323C7" w14:textId="77777777" w:rsidR="00EB2D62" w:rsidRPr="002F0A63" w:rsidRDefault="00EB2D62" w:rsidP="00284FD7">
      <w:r w:rsidRPr="002F0A63">
        <w:br w:type="page"/>
      </w:r>
    </w:p>
    <w:p w14:paraId="67703220" w14:textId="77777777" w:rsidR="00DD5CBE" w:rsidRDefault="00E26E2D" w:rsidP="009E55BE">
      <w:pPr>
        <w:pStyle w:val="Nadpispriloha"/>
        <w:rPr>
          <w:sz w:val="26"/>
          <w:szCs w:val="26"/>
        </w:rPr>
      </w:pPr>
      <w:r w:rsidRPr="00DD5CBE">
        <w:rPr>
          <w:sz w:val="26"/>
          <w:szCs w:val="26"/>
        </w:rPr>
        <w:lastRenderedPageBreak/>
        <w:t>Názov prílohy</w:t>
      </w:r>
    </w:p>
    <w:p w14:paraId="563FF59A" w14:textId="77777777" w:rsidR="00DD5CBE" w:rsidRDefault="00DD5CBE">
      <w:pPr>
        <w:spacing w:before="0" w:line="240" w:lineRule="auto"/>
        <w:jc w:val="left"/>
        <w:rPr>
          <w:b/>
          <w:iCs/>
          <w:spacing w:val="15"/>
          <w:sz w:val="26"/>
          <w:szCs w:val="26"/>
        </w:rPr>
      </w:pPr>
      <w:r>
        <w:rPr>
          <w:sz w:val="26"/>
          <w:szCs w:val="26"/>
        </w:rPr>
        <w:br w:type="page"/>
      </w:r>
    </w:p>
    <w:p w14:paraId="6EBDF813" w14:textId="77777777" w:rsidR="00DD5CBE" w:rsidRPr="00DD5CBE" w:rsidRDefault="00DD5CBE" w:rsidP="009E55BE">
      <w:pPr>
        <w:pStyle w:val="Nadpispriloha"/>
        <w:rPr>
          <w:sz w:val="26"/>
          <w:szCs w:val="26"/>
        </w:rPr>
      </w:pPr>
    </w:p>
    <w:p w14:paraId="08E2D6A9" w14:textId="77777777" w:rsidR="00DC108D" w:rsidRPr="009E55BE" w:rsidRDefault="00DC108D" w:rsidP="009E55BE"/>
    <w:p w14:paraId="0151B849" w14:textId="77777777" w:rsidR="00284FD7" w:rsidRPr="00284FD7" w:rsidRDefault="00284FD7" w:rsidP="00284FD7"/>
    <w:sectPr w:rsidR="00284FD7" w:rsidRPr="00284FD7" w:rsidSect="0056504E">
      <w:pgSz w:w="11906" w:h="16838" w:code="9"/>
      <w:pgMar w:top="1418" w:right="1418" w:bottom="1418" w:left="1418" w:header="709" w:footer="709" w:gutter="567"/>
      <w:pgNumType w:start="2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BF7379" w14:textId="77777777" w:rsidR="0037310B" w:rsidRDefault="0037310B">
      <w:r>
        <w:separator/>
      </w:r>
    </w:p>
  </w:endnote>
  <w:endnote w:type="continuationSeparator" w:id="0">
    <w:p w14:paraId="1ACE0402" w14:textId="77777777" w:rsidR="0037310B" w:rsidRDefault="003731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4D9DDC" w14:textId="77777777" w:rsidR="007F39A9" w:rsidRPr="0048668B" w:rsidRDefault="007F39A9" w:rsidP="00226230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  <w:spacing w:before="0" w:line="240" w:lineRule="auto"/>
      <w:rPr>
        <w:smallCaps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0917EE" w14:textId="77777777" w:rsidR="007F39A9" w:rsidRPr="00D73B6E" w:rsidRDefault="007F39A9" w:rsidP="00D73B6E">
    <w:pPr>
      <w:pStyle w:val="Pt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365239" w14:textId="77777777" w:rsidR="007F39A9" w:rsidRPr="00502DC4" w:rsidRDefault="007F39A9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658D9E" w14:textId="77777777" w:rsidR="007F39A9" w:rsidRPr="00502DC4" w:rsidRDefault="007F39A9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16BA4F" w14:textId="77EDC130" w:rsidR="007F39A9" w:rsidRPr="009E66FB" w:rsidRDefault="007F39A9" w:rsidP="00EB2D62">
    <w:pPr>
      <w:pStyle w:val="Pta"/>
      <w:jc w:val="right"/>
      <w:rPr>
        <w:sz w:val="22"/>
        <w:szCs w:val="22"/>
      </w:rPr>
    </w:pPr>
    <w:r w:rsidRPr="009E66FB">
      <w:rPr>
        <w:smallCaps w:val="0"/>
        <w:sz w:val="22"/>
        <w:szCs w:val="22"/>
      </w:rPr>
      <w:fldChar w:fldCharType="begin"/>
    </w:r>
    <w:r w:rsidRPr="009E66FB">
      <w:rPr>
        <w:smallCaps w:val="0"/>
        <w:sz w:val="22"/>
        <w:szCs w:val="22"/>
      </w:rPr>
      <w:instrText xml:space="preserve"> PAGE   \* MERGEFORMAT </w:instrText>
    </w:r>
    <w:r w:rsidRPr="009E66FB">
      <w:rPr>
        <w:smallCaps w:val="0"/>
        <w:sz w:val="22"/>
        <w:szCs w:val="22"/>
      </w:rPr>
      <w:fldChar w:fldCharType="separate"/>
    </w:r>
    <w:r w:rsidR="008A1DDD">
      <w:rPr>
        <w:smallCaps w:val="0"/>
        <w:noProof/>
        <w:sz w:val="22"/>
        <w:szCs w:val="22"/>
      </w:rPr>
      <w:t>39</w:t>
    </w:r>
    <w:r w:rsidRPr="009E66FB">
      <w:rPr>
        <w:smallCaps w:val="0"/>
        <w:sz w:val="22"/>
        <w:szCs w:val="2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E7992E" w14:textId="03E41754" w:rsidR="007F39A9" w:rsidRPr="009E66FB" w:rsidRDefault="007F39A9" w:rsidP="00EB2D62">
    <w:pPr>
      <w:pStyle w:val="Pta"/>
      <w:jc w:val="right"/>
      <w:rPr>
        <w:sz w:val="22"/>
        <w:szCs w:val="22"/>
      </w:rPr>
    </w:pPr>
    <w:r w:rsidRPr="009E66FB">
      <w:rPr>
        <w:smallCaps w:val="0"/>
        <w:sz w:val="22"/>
        <w:szCs w:val="22"/>
      </w:rPr>
      <w:fldChar w:fldCharType="begin"/>
    </w:r>
    <w:r w:rsidRPr="009E66FB">
      <w:rPr>
        <w:smallCaps w:val="0"/>
        <w:sz w:val="22"/>
        <w:szCs w:val="22"/>
      </w:rPr>
      <w:instrText xml:space="preserve"> PAGE   \* MERGEFORMAT </w:instrText>
    </w:r>
    <w:r w:rsidRPr="009E66FB">
      <w:rPr>
        <w:smallCaps w:val="0"/>
        <w:sz w:val="22"/>
        <w:szCs w:val="22"/>
      </w:rPr>
      <w:fldChar w:fldCharType="separate"/>
    </w:r>
    <w:r w:rsidR="008A1DDD">
      <w:rPr>
        <w:smallCaps w:val="0"/>
        <w:noProof/>
        <w:sz w:val="22"/>
        <w:szCs w:val="22"/>
      </w:rPr>
      <w:t>22</w:t>
    </w:r>
    <w:r w:rsidRPr="009E66FB">
      <w:rPr>
        <w:smallCaps w:val="0"/>
        <w:sz w:val="22"/>
        <w:szCs w:val="2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432A1D" w14:textId="77777777" w:rsidR="007F39A9" w:rsidRDefault="007F39A9" w:rsidP="00EB2D62">
    <w:pPr>
      <w:pStyle w:val="Pta"/>
      <w:jc w:val="right"/>
    </w:pPr>
    <w:r w:rsidRPr="00EB18D7">
      <w:rPr>
        <w:smallCaps w:val="0"/>
      </w:rPr>
      <w:fldChar w:fldCharType="begin"/>
    </w:r>
    <w:r w:rsidRPr="00EB18D7">
      <w:rPr>
        <w:smallCaps w:val="0"/>
      </w:rPr>
      <w:instrText xml:space="preserve"> PAGE   \* MERGEFORMAT </w:instrText>
    </w:r>
    <w:r w:rsidRPr="00EB18D7">
      <w:rPr>
        <w:smallCaps w:val="0"/>
      </w:rPr>
      <w:fldChar w:fldCharType="separate"/>
    </w:r>
    <w:r w:rsidRPr="006301E0">
      <w:rPr>
        <w:rFonts w:ascii="Cambria" w:hAnsi="Cambria"/>
        <w:smallCaps w:val="0"/>
        <w:noProof/>
      </w:rPr>
      <w:t>I</w:t>
    </w:r>
    <w:r w:rsidRPr="00EB18D7">
      <w:rPr>
        <w:smallCaps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C15E21" w14:textId="77777777" w:rsidR="0037310B" w:rsidRDefault="0037310B">
      <w:r>
        <w:separator/>
      </w:r>
    </w:p>
  </w:footnote>
  <w:footnote w:type="continuationSeparator" w:id="0">
    <w:p w14:paraId="6043A31D" w14:textId="77777777" w:rsidR="0037310B" w:rsidRDefault="003731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31680C" w14:textId="77777777" w:rsidR="007F39A9" w:rsidRDefault="007F39A9" w:rsidP="00226230">
    <w:pPr>
      <w:pStyle w:val="Hlavika"/>
      <w:tabs>
        <w:tab w:val="clear" w:pos="4536"/>
        <w:tab w:val="clear" w:pos="9072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12AC7A" w14:textId="77777777" w:rsidR="007F39A9" w:rsidRPr="00502DC4" w:rsidRDefault="007F39A9" w:rsidP="00502DC4">
    <w:pPr>
      <w:pStyle w:val="Hlavika"/>
      <w:tabs>
        <w:tab w:val="clear" w:pos="4536"/>
        <w:tab w:val="clear" w:pos="9072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2AB28E" w14:textId="77777777" w:rsidR="007F39A9" w:rsidRPr="00B67725" w:rsidRDefault="007F39A9" w:rsidP="00502DC4">
    <w:pPr>
      <w:pStyle w:val="Hlavik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F477A2" w14:textId="77777777" w:rsidR="007F39A9" w:rsidRPr="00502DC4" w:rsidRDefault="007F39A9" w:rsidP="00502DC4">
    <w:pPr>
      <w:pStyle w:val="Hlavika"/>
      <w:tabs>
        <w:tab w:val="clear" w:pos="4536"/>
        <w:tab w:val="clear" w:pos="9072"/>
      </w:tabs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B0C6A" w14:textId="77777777" w:rsidR="007F39A9" w:rsidRPr="00B67725" w:rsidRDefault="007F39A9" w:rsidP="00502DC4">
    <w:pPr>
      <w:pStyle w:val="Hlavik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DA1702" w14:textId="77777777" w:rsidR="007F39A9" w:rsidRPr="00502DC4" w:rsidRDefault="007F39A9" w:rsidP="00502DC4">
    <w:pPr>
      <w:pStyle w:val="Hlavika"/>
      <w:tabs>
        <w:tab w:val="clear" w:pos="4536"/>
        <w:tab w:val="clear" w:pos="9072"/>
      </w:tabs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8AB4BF" w14:textId="35B26672" w:rsidR="007F39A9" w:rsidRPr="008A3B62" w:rsidRDefault="007F39A9" w:rsidP="0012264C">
    <w:pPr>
      <w:pStyle w:val="Hlavika"/>
      <w:pBdr>
        <w:bottom w:val="single" w:sz="8" w:space="3" w:color="000000" w:themeColor="text1"/>
      </w:pBdr>
      <w:tabs>
        <w:tab w:val="clear" w:pos="4536"/>
        <w:tab w:val="clear" w:pos="9072"/>
        <w:tab w:val="right" w:pos="8503"/>
      </w:tabs>
      <w:jc w:val="left"/>
      <w:rPr>
        <w:rFonts w:cs="Arial"/>
        <w:smallCaps/>
        <w:color w:val="000000"/>
        <w:szCs w:val="20"/>
      </w:rPr>
    </w:pPr>
    <w:r w:rsidRPr="008A3B62">
      <w:rPr>
        <w:rFonts w:cs="Arial"/>
        <w:color w:val="000000"/>
        <w:szCs w:val="20"/>
      </w:rPr>
      <w:tab/>
    </w:r>
    <w:sdt>
      <w:sdtPr>
        <w:rPr>
          <w:rFonts w:cs="Arial"/>
          <w:color w:val="000000"/>
          <w:szCs w:val="20"/>
        </w:rPr>
        <w:alias w:val="Zvolte druh záverečnej práce"/>
        <w:tag w:val="Zvolte druh záverečnej práce"/>
        <w:id w:val="-311016192"/>
        <w:placeholder>
          <w:docPart w:val="02BC591973F44BD786481923D1A61DD6"/>
        </w:placeholder>
        <w:comboBox>
          <w:listItem w:value="Vyberte položku."/>
          <w:listItem w:displayText="Zvoľte druh záverečnej práce" w:value="Zvoľte druh záverečnej práce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Content>
        <w:r>
          <w:rPr>
            <w:rFonts w:cs="Arial"/>
            <w:color w:val="000000"/>
            <w:szCs w:val="20"/>
          </w:rPr>
          <w:t>Bakalárska práca</w:t>
        </w:r>
      </w:sdtContent>
    </w:sdt>
  </w:p>
  <w:p w14:paraId="2944A9E7" w14:textId="77777777" w:rsidR="007F39A9" w:rsidRPr="0012264C" w:rsidRDefault="007F39A9" w:rsidP="0012264C">
    <w:pPr>
      <w:pStyle w:val="Hlavika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6EF949" w14:textId="77777777" w:rsidR="007F39A9" w:rsidRPr="00E26E2D" w:rsidRDefault="007F39A9" w:rsidP="00E26E2D">
    <w:pPr>
      <w:pStyle w:val="Hlavika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E0735C" w14:textId="77777777" w:rsidR="007F39A9" w:rsidRPr="00EB2D62" w:rsidRDefault="007F39A9" w:rsidP="00EB2D62">
    <w:pPr>
      <w:pStyle w:val="Hlavika"/>
      <w:pBdr>
        <w:bottom w:val="single" w:sz="8" w:space="1" w:color="1F497D"/>
      </w:pBdr>
      <w:jc w:val="right"/>
      <w:rPr>
        <w:rFonts w:ascii="Cambria" w:hAnsi="Cambria"/>
        <w:smallCaps/>
        <w:color w:val="000000"/>
      </w:rPr>
    </w:pPr>
    <w:proofErr w:type="spellStart"/>
    <w:r>
      <w:rPr>
        <w:rFonts w:ascii="Cambria" w:hAnsi="Cambria"/>
        <w:smallCaps/>
        <w:color w:val="000000"/>
      </w:rPr>
      <w:t>Prílohová</w:t>
    </w:r>
    <w:proofErr w:type="spellEnd"/>
    <w:r>
      <w:rPr>
        <w:rFonts w:ascii="Cambria" w:hAnsi="Cambria"/>
        <w:smallCaps/>
        <w:color w:val="000000"/>
      </w:rPr>
      <w:t xml:space="preserve"> časť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51BBE"/>
    <w:multiLevelType w:val="hybridMultilevel"/>
    <w:tmpl w:val="10A26280"/>
    <w:lvl w:ilvl="0" w:tplc="041B000F">
      <w:start w:val="1"/>
      <w:numFmt w:val="decimal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0164FC1"/>
    <w:multiLevelType w:val="hybridMultilevel"/>
    <w:tmpl w:val="A93A9154"/>
    <w:lvl w:ilvl="0" w:tplc="041B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A32A26"/>
    <w:multiLevelType w:val="hybridMultilevel"/>
    <w:tmpl w:val="9A5C5E9E"/>
    <w:lvl w:ilvl="0" w:tplc="9DAAF058">
      <w:start w:val="1"/>
      <w:numFmt w:val="decimal"/>
      <w:pStyle w:val="slovanzoznam1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22EB50BF"/>
    <w:multiLevelType w:val="hybridMultilevel"/>
    <w:tmpl w:val="E83040F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91FE7"/>
    <w:multiLevelType w:val="multilevel"/>
    <w:tmpl w:val="C624D408"/>
    <w:lvl w:ilvl="0">
      <w:start w:val="1"/>
      <w:numFmt w:val="decimal"/>
      <w:pStyle w:val="Nadpis1"/>
      <w:lvlText w:val="%1"/>
      <w:lvlJc w:val="left"/>
      <w:pPr>
        <w:tabs>
          <w:tab w:val="num" w:pos="425"/>
        </w:tabs>
        <w:ind w:left="567" w:hanging="567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410"/>
        </w:tabs>
        <w:ind w:left="2410" w:hanging="567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195677C"/>
    <w:multiLevelType w:val="hybridMultilevel"/>
    <w:tmpl w:val="BC303712"/>
    <w:lvl w:ilvl="0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6C90D7B"/>
    <w:multiLevelType w:val="hybridMultilevel"/>
    <w:tmpl w:val="E8FA4716"/>
    <w:lvl w:ilvl="0" w:tplc="692E6174">
      <w:start w:val="1"/>
      <w:numFmt w:val="bullet"/>
      <w:pStyle w:val="Odrka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E2ABF"/>
    <w:multiLevelType w:val="hybridMultilevel"/>
    <w:tmpl w:val="568A62D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8" w15:restartNumberingAfterBreak="0">
    <w:nsid w:val="4012311B"/>
    <w:multiLevelType w:val="hybridMultilevel"/>
    <w:tmpl w:val="14D0E6CA"/>
    <w:lvl w:ilvl="0" w:tplc="61DC8C1C">
      <w:start w:val="1"/>
      <w:numFmt w:val="bullet"/>
      <w:pStyle w:val="Odrka3"/>
      <w:lvlText w:val="-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208773E"/>
    <w:multiLevelType w:val="hybridMultilevel"/>
    <w:tmpl w:val="C8DC1A0A"/>
    <w:lvl w:ilvl="0" w:tplc="041B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44837C1"/>
    <w:multiLevelType w:val="hybridMultilevel"/>
    <w:tmpl w:val="4C0CF4F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2" w:tplc="1DEE79E2">
      <w:start w:val="2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5045BB"/>
    <w:multiLevelType w:val="hybridMultilevel"/>
    <w:tmpl w:val="BBD2018A"/>
    <w:lvl w:ilvl="0" w:tplc="177062A4">
      <w:start w:val="1"/>
      <w:numFmt w:val="decimal"/>
      <w:pStyle w:val="Literatra"/>
      <w:lvlText w:val="[%1]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956CA6"/>
    <w:multiLevelType w:val="hybridMultilevel"/>
    <w:tmpl w:val="C5C0C8E4"/>
    <w:lvl w:ilvl="0" w:tplc="041B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A656633"/>
    <w:multiLevelType w:val="hybridMultilevel"/>
    <w:tmpl w:val="DB503EFA"/>
    <w:lvl w:ilvl="0" w:tplc="6A70DFBE">
      <w:start w:val="1"/>
      <w:numFmt w:val="upperLetter"/>
      <w:pStyle w:val="Nadpispriloha"/>
      <w:lvlText w:val="Príloha %1 |"/>
      <w:lvlJc w:val="left"/>
      <w:pPr>
        <w:ind w:left="501" w:hanging="360"/>
      </w:pPr>
      <w:rPr>
        <w:rFonts w:hint="default"/>
        <w:spacing w:val="0"/>
        <w:sz w:val="32"/>
        <w:szCs w:val="32"/>
      </w:r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751F0585"/>
    <w:multiLevelType w:val="hybridMultilevel"/>
    <w:tmpl w:val="0334612A"/>
    <w:lvl w:ilvl="0" w:tplc="8CA40BFA">
      <w:start w:val="1"/>
      <w:numFmt w:val="upperLetter"/>
      <w:pStyle w:val="islovanzoznam2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6B4224C"/>
    <w:multiLevelType w:val="hybridMultilevel"/>
    <w:tmpl w:val="7F5452FE"/>
    <w:lvl w:ilvl="0" w:tplc="5CA45B06">
      <w:start w:val="1"/>
      <w:numFmt w:val="bullet"/>
      <w:pStyle w:val="Odrka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7D4D91"/>
    <w:multiLevelType w:val="multilevel"/>
    <w:tmpl w:val="A3F800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7F5413C0"/>
    <w:multiLevelType w:val="hybridMultilevel"/>
    <w:tmpl w:val="AE907380"/>
    <w:lvl w:ilvl="0" w:tplc="73E21C66">
      <w:start w:val="1"/>
      <w:numFmt w:val="decimal"/>
      <w:lvlText w:val="%1."/>
      <w:lvlJc w:val="left"/>
      <w:pPr>
        <w:ind w:left="927" w:hanging="360"/>
      </w:pPr>
      <w:rPr>
        <w:b w:val="0"/>
      </w:rPr>
    </w:lvl>
    <w:lvl w:ilvl="1" w:tplc="041B0019" w:tentative="1">
      <w:start w:val="1"/>
      <w:numFmt w:val="lowerLetter"/>
      <w:lvlText w:val="%2."/>
      <w:lvlJc w:val="left"/>
      <w:pPr>
        <w:ind w:left="1080" w:hanging="360"/>
      </w:pPr>
    </w:lvl>
    <w:lvl w:ilvl="2" w:tplc="041B001B" w:tentative="1">
      <w:start w:val="1"/>
      <w:numFmt w:val="lowerRoman"/>
      <w:lvlText w:val="%3."/>
      <w:lvlJc w:val="right"/>
      <w:pPr>
        <w:ind w:left="1800" w:hanging="180"/>
      </w:pPr>
    </w:lvl>
    <w:lvl w:ilvl="3" w:tplc="041B000F" w:tentative="1">
      <w:start w:val="1"/>
      <w:numFmt w:val="decimal"/>
      <w:lvlText w:val="%4."/>
      <w:lvlJc w:val="left"/>
      <w:pPr>
        <w:ind w:left="2520" w:hanging="360"/>
      </w:pPr>
    </w:lvl>
    <w:lvl w:ilvl="4" w:tplc="041B0019" w:tentative="1">
      <w:start w:val="1"/>
      <w:numFmt w:val="lowerLetter"/>
      <w:lvlText w:val="%5."/>
      <w:lvlJc w:val="left"/>
      <w:pPr>
        <w:ind w:left="3240" w:hanging="360"/>
      </w:pPr>
    </w:lvl>
    <w:lvl w:ilvl="5" w:tplc="041B001B" w:tentative="1">
      <w:start w:val="1"/>
      <w:numFmt w:val="lowerRoman"/>
      <w:lvlText w:val="%6."/>
      <w:lvlJc w:val="right"/>
      <w:pPr>
        <w:ind w:left="3960" w:hanging="180"/>
      </w:pPr>
    </w:lvl>
    <w:lvl w:ilvl="6" w:tplc="041B000F" w:tentative="1">
      <w:start w:val="1"/>
      <w:numFmt w:val="decimal"/>
      <w:lvlText w:val="%7."/>
      <w:lvlJc w:val="left"/>
      <w:pPr>
        <w:ind w:left="4680" w:hanging="360"/>
      </w:pPr>
    </w:lvl>
    <w:lvl w:ilvl="7" w:tplc="041B0019" w:tentative="1">
      <w:start w:val="1"/>
      <w:numFmt w:val="lowerLetter"/>
      <w:lvlText w:val="%8."/>
      <w:lvlJc w:val="left"/>
      <w:pPr>
        <w:ind w:left="5400" w:hanging="360"/>
      </w:pPr>
    </w:lvl>
    <w:lvl w:ilvl="8" w:tplc="041B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16"/>
  </w:num>
  <w:num w:numId="3">
    <w:abstractNumId w:val="6"/>
  </w:num>
  <w:num w:numId="4">
    <w:abstractNumId w:val="15"/>
  </w:num>
  <w:num w:numId="5">
    <w:abstractNumId w:val="8"/>
  </w:num>
  <w:num w:numId="6">
    <w:abstractNumId w:val="13"/>
  </w:num>
  <w:num w:numId="7">
    <w:abstractNumId w:val="11"/>
  </w:num>
  <w:num w:numId="8">
    <w:abstractNumId w:val="2"/>
  </w:num>
  <w:num w:numId="9">
    <w:abstractNumId w:val="14"/>
  </w:num>
  <w:num w:numId="10">
    <w:abstractNumId w:val="17"/>
  </w:num>
  <w:num w:numId="11">
    <w:abstractNumId w:val="10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2"/>
  </w:num>
  <w:num w:numId="17">
    <w:abstractNumId w:val="3"/>
  </w:num>
  <w:num w:numId="18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2D7"/>
    <w:rsid w:val="00000320"/>
    <w:rsid w:val="00002E19"/>
    <w:rsid w:val="000047AB"/>
    <w:rsid w:val="000053C3"/>
    <w:rsid w:val="000061E2"/>
    <w:rsid w:val="000074D9"/>
    <w:rsid w:val="00010116"/>
    <w:rsid w:val="000101BF"/>
    <w:rsid w:val="0001189B"/>
    <w:rsid w:val="00011D81"/>
    <w:rsid w:val="00015AFE"/>
    <w:rsid w:val="000176D0"/>
    <w:rsid w:val="0002086D"/>
    <w:rsid w:val="00022920"/>
    <w:rsid w:val="00023F55"/>
    <w:rsid w:val="0002473B"/>
    <w:rsid w:val="00025A8F"/>
    <w:rsid w:val="0002672B"/>
    <w:rsid w:val="00027270"/>
    <w:rsid w:val="000278E8"/>
    <w:rsid w:val="00027E46"/>
    <w:rsid w:val="00030D5A"/>
    <w:rsid w:val="0003192F"/>
    <w:rsid w:val="000332F2"/>
    <w:rsid w:val="00033F7C"/>
    <w:rsid w:val="0003452B"/>
    <w:rsid w:val="00036282"/>
    <w:rsid w:val="0004069F"/>
    <w:rsid w:val="00043C73"/>
    <w:rsid w:val="00043EF1"/>
    <w:rsid w:val="000446F8"/>
    <w:rsid w:val="00044A77"/>
    <w:rsid w:val="00045730"/>
    <w:rsid w:val="00045C54"/>
    <w:rsid w:val="0004704A"/>
    <w:rsid w:val="0004785D"/>
    <w:rsid w:val="0005009C"/>
    <w:rsid w:val="000514BF"/>
    <w:rsid w:val="00052E01"/>
    <w:rsid w:val="000534EF"/>
    <w:rsid w:val="000539CF"/>
    <w:rsid w:val="000558CC"/>
    <w:rsid w:val="00056772"/>
    <w:rsid w:val="00056858"/>
    <w:rsid w:val="000628CE"/>
    <w:rsid w:val="00062A0F"/>
    <w:rsid w:val="00062DC6"/>
    <w:rsid w:val="000669E8"/>
    <w:rsid w:val="00066CC4"/>
    <w:rsid w:val="00067F0D"/>
    <w:rsid w:val="00070F48"/>
    <w:rsid w:val="00071AE0"/>
    <w:rsid w:val="00072343"/>
    <w:rsid w:val="00072ECB"/>
    <w:rsid w:val="0007424C"/>
    <w:rsid w:val="00075DF1"/>
    <w:rsid w:val="00080662"/>
    <w:rsid w:val="000810D0"/>
    <w:rsid w:val="00084415"/>
    <w:rsid w:val="000852AE"/>
    <w:rsid w:val="00086949"/>
    <w:rsid w:val="000874DD"/>
    <w:rsid w:val="00090007"/>
    <w:rsid w:val="00090893"/>
    <w:rsid w:val="000909DB"/>
    <w:rsid w:val="000912F7"/>
    <w:rsid w:val="00091649"/>
    <w:rsid w:val="000957EE"/>
    <w:rsid w:val="00097065"/>
    <w:rsid w:val="000A0E80"/>
    <w:rsid w:val="000A2B8B"/>
    <w:rsid w:val="000A2C74"/>
    <w:rsid w:val="000A311E"/>
    <w:rsid w:val="000A3565"/>
    <w:rsid w:val="000A4C60"/>
    <w:rsid w:val="000A6604"/>
    <w:rsid w:val="000B0DC8"/>
    <w:rsid w:val="000B0E07"/>
    <w:rsid w:val="000B1370"/>
    <w:rsid w:val="000B2E4B"/>
    <w:rsid w:val="000B3884"/>
    <w:rsid w:val="000B3B3D"/>
    <w:rsid w:val="000B521D"/>
    <w:rsid w:val="000B58B3"/>
    <w:rsid w:val="000B5950"/>
    <w:rsid w:val="000C2601"/>
    <w:rsid w:val="000C26F2"/>
    <w:rsid w:val="000C5D83"/>
    <w:rsid w:val="000D5868"/>
    <w:rsid w:val="000E08DC"/>
    <w:rsid w:val="000E1114"/>
    <w:rsid w:val="000E32D7"/>
    <w:rsid w:val="000E3AAD"/>
    <w:rsid w:val="000E3F92"/>
    <w:rsid w:val="000E48EC"/>
    <w:rsid w:val="000E6FD9"/>
    <w:rsid w:val="000E71C5"/>
    <w:rsid w:val="000E7ADC"/>
    <w:rsid w:val="000F0324"/>
    <w:rsid w:val="000F0576"/>
    <w:rsid w:val="000F270A"/>
    <w:rsid w:val="000F2ACA"/>
    <w:rsid w:val="000F4E08"/>
    <w:rsid w:val="00100990"/>
    <w:rsid w:val="00101663"/>
    <w:rsid w:val="00105F38"/>
    <w:rsid w:val="001116F9"/>
    <w:rsid w:val="001122D8"/>
    <w:rsid w:val="0011314A"/>
    <w:rsid w:val="00113284"/>
    <w:rsid w:val="00114AC3"/>
    <w:rsid w:val="00115ABC"/>
    <w:rsid w:val="00117E90"/>
    <w:rsid w:val="0012142A"/>
    <w:rsid w:val="001215E4"/>
    <w:rsid w:val="0012264C"/>
    <w:rsid w:val="00123002"/>
    <w:rsid w:val="0012344B"/>
    <w:rsid w:val="00123A32"/>
    <w:rsid w:val="001249B8"/>
    <w:rsid w:val="00124A84"/>
    <w:rsid w:val="001261A9"/>
    <w:rsid w:val="0012623B"/>
    <w:rsid w:val="001269B5"/>
    <w:rsid w:val="00127CD3"/>
    <w:rsid w:val="001306B2"/>
    <w:rsid w:val="00133350"/>
    <w:rsid w:val="0013412D"/>
    <w:rsid w:val="00134988"/>
    <w:rsid w:val="001360D7"/>
    <w:rsid w:val="00137181"/>
    <w:rsid w:val="001420A2"/>
    <w:rsid w:val="00143342"/>
    <w:rsid w:val="001435CA"/>
    <w:rsid w:val="0014397D"/>
    <w:rsid w:val="001449F2"/>
    <w:rsid w:val="00144AAC"/>
    <w:rsid w:val="00144C5E"/>
    <w:rsid w:val="00151179"/>
    <w:rsid w:val="00151548"/>
    <w:rsid w:val="001537AE"/>
    <w:rsid w:val="00153D12"/>
    <w:rsid w:val="00153DF2"/>
    <w:rsid w:val="00154A82"/>
    <w:rsid w:val="00156F76"/>
    <w:rsid w:val="0015781B"/>
    <w:rsid w:val="00157AFD"/>
    <w:rsid w:val="00157E9A"/>
    <w:rsid w:val="001601ED"/>
    <w:rsid w:val="00162FF0"/>
    <w:rsid w:val="00163233"/>
    <w:rsid w:val="00165477"/>
    <w:rsid w:val="001704D8"/>
    <w:rsid w:val="00172379"/>
    <w:rsid w:val="00172437"/>
    <w:rsid w:val="00173149"/>
    <w:rsid w:val="00175826"/>
    <w:rsid w:val="001766D5"/>
    <w:rsid w:val="00176887"/>
    <w:rsid w:val="00180567"/>
    <w:rsid w:val="00181CAC"/>
    <w:rsid w:val="0018491E"/>
    <w:rsid w:val="001861CB"/>
    <w:rsid w:val="00186902"/>
    <w:rsid w:val="00186B5E"/>
    <w:rsid w:val="00192105"/>
    <w:rsid w:val="00192708"/>
    <w:rsid w:val="0019474A"/>
    <w:rsid w:val="0019748A"/>
    <w:rsid w:val="001A0ABB"/>
    <w:rsid w:val="001A134A"/>
    <w:rsid w:val="001A35CF"/>
    <w:rsid w:val="001A72E4"/>
    <w:rsid w:val="001A7336"/>
    <w:rsid w:val="001A7BD1"/>
    <w:rsid w:val="001B0DC1"/>
    <w:rsid w:val="001B28FE"/>
    <w:rsid w:val="001B40FA"/>
    <w:rsid w:val="001B426D"/>
    <w:rsid w:val="001B524C"/>
    <w:rsid w:val="001B7F12"/>
    <w:rsid w:val="001C138B"/>
    <w:rsid w:val="001C48F1"/>
    <w:rsid w:val="001C523A"/>
    <w:rsid w:val="001C52DE"/>
    <w:rsid w:val="001C5B80"/>
    <w:rsid w:val="001C6414"/>
    <w:rsid w:val="001C6DFF"/>
    <w:rsid w:val="001C6FA1"/>
    <w:rsid w:val="001D081B"/>
    <w:rsid w:val="001D2869"/>
    <w:rsid w:val="001D3849"/>
    <w:rsid w:val="001D39BF"/>
    <w:rsid w:val="001D5077"/>
    <w:rsid w:val="001D6DB6"/>
    <w:rsid w:val="001D7C74"/>
    <w:rsid w:val="001E057F"/>
    <w:rsid w:val="001E1505"/>
    <w:rsid w:val="001E1BE0"/>
    <w:rsid w:val="001E1ECB"/>
    <w:rsid w:val="001E2582"/>
    <w:rsid w:val="001E4491"/>
    <w:rsid w:val="001E4EB1"/>
    <w:rsid w:val="001E514F"/>
    <w:rsid w:val="001E5BE1"/>
    <w:rsid w:val="001E7B02"/>
    <w:rsid w:val="001F1736"/>
    <w:rsid w:val="001F3939"/>
    <w:rsid w:val="001F4085"/>
    <w:rsid w:val="001F52EB"/>
    <w:rsid w:val="001F5844"/>
    <w:rsid w:val="001F5E9C"/>
    <w:rsid w:val="001F7817"/>
    <w:rsid w:val="002009FE"/>
    <w:rsid w:val="002012BD"/>
    <w:rsid w:val="00201BA8"/>
    <w:rsid w:val="002024CF"/>
    <w:rsid w:val="00202B49"/>
    <w:rsid w:val="00202F06"/>
    <w:rsid w:val="00203504"/>
    <w:rsid w:val="00205781"/>
    <w:rsid w:val="002058B8"/>
    <w:rsid w:val="00211DB2"/>
    <w:rsid w:val="00213C71"/>
    <w:rsid w:val="00213EC7"/>
    <w:rsid w:val="002142D6"/>
    <w:rsid w:val="00216F6F"/>
    <w:rsid w:val="00217256"/>
    <w:rsid w:val="0022088E"/>
    <w:rsid w:val="0022453B"/>
    <w:rsid w:val="00226230"/>
    <w:rsid w:val="002266DD"/>
    <w:rsid w:val="002279AC"/>
    <w:rsid w:val="00230521"/>
    <w:rsid w:val="00230A1F"/>
    <w:rsid w:val="00230FFA"/>
    <w:rsid w:val="00233058"/>
    <w:rsid w:val="002330A1"/>
    <w:rsid w:val="0023749B"/>
    <w:rsid w:val="002408B3"/>
    <w:rsid w:val="00241ABC"/>
    <w:rsid w:val="00243295"/>
    <w:rsid w:val="0024633D"/>
    <w:rsid w:val="00246424"/>
    <w:rsid w:val="00246CB9"/>
    <w:rsid w:val="00246DAA"/>
    <w:rsid w:val="0025125A"/>
    <w:rsid w:val="00252A50"/>
    <w:rsid w:val="00254A33"/>
    <w:rsid w:val="002550F9"/>
    <w:rsid w:val="002555EE"/>
    <w:rsid w:val="00256A2B"/>
    <w:rsid w:val="002579EB"/>
    <w:rsid w:val="00260104"/>
    <w:rsid w:val="00263B36"/>
    <w:rsid w:val="002642CD"/>
    <w:rsid w:val="002652ED"/>
    <w:rsid w:val="00265D5F"/>
    <w:rsid w:val="0026614B"/>
    <w:rsid w:val="002677E6"/>
    <w:rsid w:val="0027070B"/>
    <w:rsid w:val="002728D0"/>
    <w:rsid w:val="0027301C"/>
    <w:rsid w:val="00276E17"/>
    <w:rsid w:val="00277F89"/>
    <w:rsid w:val="00280B69"/>
    <w:rsid w:val="00283456"/>
    <w:rsid w:val="00284214"/>
    <w:rsid w:val="0028464A"/>
    <w:rsid w:val="00284FD7"/>
    <w:rsid w:val="002851B6"/>
    <w:rsid w:val="00286359"/>
    <w:rsid w:val="00286598"/>
    <w:rsid w:val="00290204"/>
    <w:rsid w:val="00292F3F"/>
    <w:rsid w:val="00294B4E"/>
    <w:rsid w:val="00295630"/>
    <w:rsid w:val="00295C42"/>
    <w:rsid w:val="00296373"/>
    <w:rsid w:val="002A0F4C"/>
    <w:rsid w:val="002A10D5"/>
    <w:rsid w:val="002A1B47"/>
    <w:rsid w:val="002A1FC5"/>
    <w:rsid w:val="002A277F"/>
    <w:rsid w:val="002A287E"/>
    <w:rsid w:val="002A3BA4"/>
    <w:rsid w:val="002A499F"/>
    <w:rsid w:val="002A4C71"/>
    <w:rsid w:val="002A50F2"/>
    <w:rsid w:val="002A5C9D"/>
    <w:rsid w:val="002A7010"/>
    <w:rsid w:val="002B0395"/>
    <w:rsid w:val="002B0794"/>
    <w:rsid w:val="002B527C"/>
    <w:rsid w:val="002B6FA6"/>
    <w:rsid w:val="002C0802"/>
    <w:rsid w:val="002C14A1"/>
    <w:rsid w:val="002C1DCA"/>
    <w:rsid w:val="002C23C1"/>
    <w:rsid w:val="002C2457"/>
    <w:rsid w:val="002C323C"/>
    <w:rsid w:val="002C3AEB"/>
    <w:rsid w:val="002C3F97"/>
    <w:rsid w:val="002C446E"/>
    <w:rsid w:val="002C5355"/>
    <w:rsid w:val="002C57D2"/>
    <w:rsid w:val="002C5D21"/>
    <w:rsid w:val="002C61D0"/>
    <w:rsid w:val="002C7763"/>
    <w:rsid w:val="002C7E97"/>
    <w:rsid w:val="002D0696"/>
    <w:rsid w:val="002D0920"/>
    <w:rsid w:val="002D0B3B"/>
    <w:rsid w:val="002D0F21"/>
    <w:rsid w:val="002D28DD"/>
    <w:rsid w:val="002D3972"/>
    <w:rsid w:val="002D39F5"/>
    <w:rsid w:val="002D4424"/>
    <w:rsid w:val="002D5B71"/>
    <w:rsid w:val="002D5E33"/>
    <w:rsid w:val="002D63BF"/>
    <w:rsid w:val="002E3D8F"/>
    <w:rsid w:val="002E6C83"/>
    <w:rsid w:val="002E7C15"/>
    <w:rsid w:val="002F0A63"/>
    <w:rsid w:val="002F3BF0"/>
    <w:rsid w:val="002F3D52"/>
    <w:rsid w:val="002F49D9"/>
    <w:rsid w:val="002F5363"/>
    <w:rsid w:val="002F6DD7"/>
    <w:rsid w:val="00300E18"/>
    <w:rsid w:val="00301A0D"/>
    <w:rsid w:val="00303F55"/>
    <w:rsid w:val="00304E1C"/>
    <w:rsid w:val="003052C3"/>
    <w:rsid w:val="00305AC9"/>
    <w:rsid w:val="00305ACA"/>
    <w:rsid w:val="0030685D"/>
    <w:rsid w:val="0030729E"/>
    <w:rsid w:val="00312773"/>
    <w:rsid w:val="00314AB4"/>
    <w:rsid w:val="00316664"/>
    <w:rsid w:val="0031694C"/>
    <w:rsid w:val="0031784F"/>
    <w:rsid w:val="00317B54"/>
    <w:rsid w:val="00317DA2"/>
    <w:rsid w:val="00324F30"/>
    <w:rsid w:val="00326BED"/>
    <w:rsid w:val="00330A28"/>
    <w:rsid w:val="00331328"/>
    <w:rsid w:val="003322E4"/>
    <w:rsid w:val="00333492"/>
    <w:rsid w:val="003407F5"/>
    <w:rsid w:val="00341ACC"/>
    <w:rsid w:val="003437E7"/>
    <w:rsid w:val="00344A3C"/>
    <w:rsid w:val="0034541B"/>
    <w:rsid w:val="0034690B"/>
    <w:rsid w:val="003506FE"/>
    <w:rsid w:val="003528DE"/>
    <w:rsid w:val="00353E74"/>
    <w:rsid w:val="00354141"/>
    <w:rsid w:val="00355C9F"/>
    <w:rsid w:val="0035714F"/>
    <w:rsid w:val="00357157"/>
    <w:rsid w:val="003576FB"/>
    <w:rsid w:val="00357ABB"/>
    <w:rsid w:val="00360FEE"/>
    <w:rsid w:val="00362B36"/>
    <w:rsid w:val="00362D33"/>
    <w:rsid w:val="00363EE3"/>
    <w:rsid w:val="0036434D"/>
    <w:rsid w:val="00364E58"/>
    <w:rsid w:val="00365702"/>
    <w:rsid w:val="00365D50"/>
    <w:rsid w:val="0036699E"/>
    <w:rsid w:val="00367735"/>
    <w:rsid w:val="00367890"/>
    <w:rsid w:val="00367DE7"/>
    <w:rsid w:val="003706B7"/>
    <w:rsid w:val="00370FB0"/>
    <w:rsid w:val="00372290"/>
    <w:rsid w:val="0037310B"/>
    <w:rsid w:val="0037529C"/>
    <w:rsid w:val="00377113"/>
    <w:rsid w:val="003774F4"/>
    <w:rsid w:val="00380CE1"/>
    <w:rsid w:val="003811A1"/>
    <w:rsid w:val="00382E1E"/>
    <w:rsid w:val="00384153"/>
    <w:rsid w:val="00385047"/>
    <w:rsid w:val="00385424"/>
    <w:rsid w:val="00386369"/>
    <w:rsid w:val="003865C6"/>
    <w:rsid w:val="0038689C"/>
    <w:rsid w:val="00390208"/>
    <w:rsid w:val="00390628"/>
    <w:rsid w:val="003922ED"/>
    <w:rsid w:val="003927F5"/>
    <w:rsid w:val="0039404D"/>
    <w:rsid w:val="00395D67"/>
    <w:rsid w:val="003A03AA"/>
    <w:rsid w:val="003A15FB"/>
    <w:rsid w:val="003A1D23"/>
    <w:rsid w:val="003A28C7"/>
    <w:rsid w:val="003A5E86"/>
    <w:rsid w:val="003B0EB8"/>
    <w:rsid w:val="003B12D3"/>
    <w:rsid w:val="003B30A4"/>
    <w:rsid w:val="003B4A65"/>
    <w:rsid w:val="003B4D45"/>
    <w:rsid w:val="003B506F"/>
    <w:rsid w:val="003B52A0"/>
    <w:rsid w:val="003C0F10"/>
    <w:rsid w:val="003C28DA"/>
    <w:rsid w:val="003C3740"/>
    <w:rsid w:val="003C665B"/>
    <w:rsid w:val="003D03FF"/>
    <w:rsid w:val="003D12FE"/>
    <w:rsid w:val="003D1661"/>
    <w:rsid w:val="003D2274"/>
    <w:rsid w:val="003D24AA"/>
    <w:rsid w:val="003D3391"/>
    <w:rsid w:val="003D54E8"/>
    <w:rsid w:val="003D576F"/>
    <w:rsid w:val="003D5773"/>
    <w:rsid w:val="003D5B77"/>
    <w:rsid w:val="003E0372"/>
    <w:rsid w:val="003E0CB2"/>
    <w:rsid w:val="003E3CA4"/>
    <w:rsid w:val="003E3D3E"/>
    <w:rsid w:val="003E4AD7"/>
    <w:rsid w:val="003E68C4"/>
    <w:rsid w:val="003E7AC1"/>
    <w:rsid w:val="003F0C1E"/>
    <w:rsid w:val="003F1130"/>
    <w:rsid w:val="003F2071"/>
    <w:rsid w:val="003F43B2"/>
    <w:rsid w:val="003F6414"/>
    <w:rsid w:val="003F7505"/>
    <w:rsid w:val="00402F69"/>
    <w:rsid w:val="0040578B"/>
    <w:rsid w:val="004067D8"/>
    <w:rsid w:val="00406BD9"/>
    <w:rsid w:val="00406E8D"/>
    <w:rsid w:val="004070FF"/>
    <w:rsid w:val="0041057E"/>
    <w:rsid w:val="00410943"/>
    <w:rsid w:val="0041152A"/>
    <w:rsid w:val="00411BCD"/>
    <w:rsid w:val="00411E67"/>
    <w:rsid w:val="00412A80"/>
    <w:rsid w:val="00413E8B"/>
    <w:rsid w:val="00413F55"/>
    <w:rsid w:val="00414522"/>
    <w:rsid w:val="00414A7B"/>
    <w:rsid w:val="00417172"/>
    <w:rsid w:val="00417466"/>
    <w:rsid w:val="0042001C"/>
    <w:rsid w:val="004209D1"/>
    <w:rsid w:val="00421B4B"/>
    <w:rsid w:val="004224AB"/>
    <w:rsid w:val="00423A71"/>
    <w:rsid w:val="004240F1"/>
    <w:rsid w:val="00424A42"/>
    <w:rsid w:val="00425005"/>
    <w:rsid w:val="0042581C"/>
    <w:rsid w:val="00425A1C"/>
    <w:rsid w:val="004266DC"/>
    <w:rsid w:val="0043188E"/>
    <w:rsid w:val="00431C78"/>
    <w:rsid w:val="004320EF"/>
    <w:rsid w:val="00432935"/>
    <w:rsid w:val="00432D39"/>
    <w:rsid w:val="00433326"/>
    <w:rsid w:val="004333A5"/>
    <w:rsid w:val="004335DF"/>
    <w:rsid w:val="00433C4C"/>
    <w:rsid w:val="00434F9E"/>
    <w:rsid w:val="00435715"/>
    <w:rsid w:val="0043776A"/>
    <w:rsid w:val="0044020D"/>
    <w:rsid w:val="00440EDD"/>
    <w:rsid w:val="004428DA"/>
    <w:rsid w:val="00443CFA"/>
    <w:rsid w:val="00444271"/>
    <w:rsid w:val="00444A1B"/>
    <w:rsid w:val="00445AC3"/>
    <w:rsid w:val="00445C3B"/>
    <w:rsid w:val="00446205"/>
    <w:rsid w:val="004466A8"/>
    <w:rsid w:val="00450637"/>
    <w:rsid w:val="0045353D"/>
    <w:rsid w:val="00453C00"/>
    <w:rsid w:val="004550EE"/>
    <w:rsid w:val="00461D22"/>
    <w:rsid w:val="0046327D"/>
    <w:rsid w:val="004639E5"/>
    <w:rsid w:val="00464629"/>
    <w:rsid w:val="00464B81"/>
    <w:rsid w:val="00465590"/>
    <w:rsid w:val="004658C6"/>
    <w:rsid w:val="00467178"/>
    <w:rsid w:val="00467790"/>
    <w:rsid w:val="00470212"/>
    <w:rsid w:val="00470B2F"/>
    <w:rsid w:val="00471A1B"/>
    <w:rsid w:val="00473398"/>
    <w:rsid w:val="004743F2"/>
    <w:rsid w:val="00474785"/>
    <w:rsid w:val="0047506D"/>
    <w:rsid w:val="0048339D"/>
    <w:rsid w:val="004840AF"/>
    <w:rsid w:val="004849EB"/>
    <w:rsid w:val="00485F36"/>
    <w:rsid w:val="0048668B"/>
    <w:rsid w:val="00487A76"/>
    <w:rsid w:val="00490975"/>
    <w:rsid w:val="004915D1"/>
    <w:rsid w:val="004924C5"/>
    <w:rsid w:val="00495F16"/>
    <w:rsid w:val="00496CE3"/>
    <w:rsid w:val="004A0289"/>
    <w:rsid w:val="004A11AD"/>
    <w:rsid w:val="004A1312"/>
    <w:rsid w:val="004A1D29"/>
    <w:rsid w:val="004A228F"/>
    <w:rsid w:val="004A46B3"/>
    <w:rsid w:val="004A5486"/>
    <w:rsid w:val="004B09E7"/>
    <w:rsid w:val="004B1F10"/>
    <w:rsid w:val="004B22D6"/>
    <w:rsid w:val="004B24AE"/>
    <w:rsid w:val="004B3D31"/>
    <w:rsid w:val="004B3EBA"/>
    <w:rsid w:val="004B44AF"/>
    <w:rsid w:val="004B45AE"/>
    <w:rsid w:val="004B584B"/>
    <w:rsid w:val="004B6341"/>
    <w:rsid w:val="004B7402"/>
    <w:rsid w:val="004C356E"/>
    <w:rsid w:val="004C41F0"/>
    <w:rsid w:val="004C4529"/>
    <w:rsid w:val="004C6F3E"/>
    <w:rsid w:val="004D01B4"/>
    <w:rsid w:val="004D1A7A"/>
    <w:rsid w:val="004D1C9A"/>
    <w:rsid w:val="004E0AA6"/>
    <w:rsid w:val="004E1BF3"/>
    <w:rsid w:val="004E60C0"/>
    <w:rsid w:val="004E657F"/>
    <w:rsid w:val="004F3187"/>
    <w:rsid w:val="004F3711"/>
    <w:rsid w:val="004F6BF4"/>
    <w:rsid w:val="00500C37"/>
    <w:rsid w:val="00502512"/>
    <w:rsid w:val="00502BC5"/>
    <w:rsid w:val="00502DC4"/>
    <w:rsid w:val="005031A6"/>
    <w:rsid w:val="005036FB"/>
    <w:rsid w:val="00505AB6"/>
    <w:rsid w:val="00507769"/>
    <w:rsid w:val="00507895"/>
    <w:rsid w:val="00507D65"/>
    <w:rsid w:val="005112FB"/>
    <w:rsid w:val="00511577"/>
    <w:rsid w:val="00511BED"/>
    <w:rsid w:val="00511CCE"/>
    <w:rsid w:val="00512595"/>
    <w:rsid w:val="005135CA"/>
    <w:rsid w:val="00514469"/>
    <w:rsid w:val="00514F45"/>
    <w:rsid w:val="0051713B"/>
    <w:rsid w:val="0051794D"/>
    <w:rsid w:val="00523FA0"/>
    <w:rsid w:val="00524005"/>
    <w:rsid w:val="005240A0"/>
    <w:rsid w:val="00524382"/>
    <w:rsid w:val="00524FF8"/>
    <w:rsid w:val="005254D2"/>
    <w:rsid w:val="00526481"/>
    <w:rsid w:val="0052689F"/>
    <w:rsid w:val="00531F0F"/>
    <w:rsid w:val="005325B9"/>
    <w:rsid w:val="00532C73"/>
    <w:rsid w:val="0053429C"/>
    <w:rsid w:val="00535040"/>
    <w:rsid w:val="00535607"/>
    <w:rsid w:val="00535C65"/>
    <w:rsid w:val="00536FE5"/>
    <w:rsid w:val="00537256"/>
    <w:rsid w:val="0053759B"/>
    <w:rsid w:val="00537E17"/>
    <w:rsid w:val="0054073F"/>
    <w:rsid w:val="00541390"/>
    <w:rsid w:val="005422E4"/>
    <w:rsid w:val="0054462B"/>
    <w:rsid w:val="005460B5"/>
    <w:rsid w:val="005467BE"/>
    <w:rsid w:val="00547158"/>
    <w:rsid w:val="00547470"/>
    <w:rsid w:val="00547B35"/>
    <w:rsid w:val="00547CE5"/>
    <w:rsid w:val="00553071"/>
    <w:rsid w:val="005531C9"/>
    <w:rsid w:val="0055376C"/>
    <w:rsid w:val="00554AD4"/>
    <w:rsid w:val="00555186"/>
    <w:rsid w:val="00556B8D"/>
    <w:rsid w:val="00556D2F"/>
    <w:rsid w:val="00557710"/>
    <w:rsid w:val="00560AEB"/>
    <w:rsid w:val="00561F75"/>
    <w:rsid w:val="00562199"/>
    <w:rsid w:val="005623A3"/>
    <w:rsid w:val="00562FEC"/>
    <w:rsid w:val="0056504E"/>
    <w:rsid w:val="00566B18"/>
    <w:rsid w:val="00567E8C"/>
    <w:rsid w:val="00572B83"/>
    <w:rsid w:val="00573DE4"/>
    <w:rsid w:val="00574434"/>
    <w:rsid w:val="00574877"/>
    <w:rsid w:val="005776FF"/>
    <w:rsid w:val="00580782"/>
    <w:rsid w:val="0058083A"/>
    <w:rsid w:val="005814A4"/>
    <w:rsid w:val="00581988"/>
    <w:rsid w:val="00582EC8"/>
    <w:rsid w:val="00584E80"/>
    <w:rsid w:val="00584EB9"/>
    <w:rsid w:val="005861E7"/>
    <w:rsid w:val="0058798B"/>
    <w:rsid w:val="005911A8"/>
    <w:rsid w:val="00591BB0"/>
    <w:rsid w:val="0059224B"/>
    <w:rsid w:val="005925E9"/>
    <w:rsid w:val="00594F7E"/>
    <w:rsid w:val="00595ACC"/>
    <w:rsid w:val="00597CCD"/>
    <w:rsid w:val="00597DC8"/>
    <w:rsid w:val="005A0B9D"/>
    <w:rsid w:val="005A149D"/>
    <w:rsid w:val="005A2529"/>
    <w:rsid w:val="005A27EE"/>
    <w:rsid w:val="005A55BA"/>
    <w:rsid w:val="005A6228"/>
    <w:rsid w:val="005B072B"/>
    <w:rsid w:val="005B1D76"/>
    <w:rsid w:val="005B2099"/>
    <w:rsid w:val="005B3470"/>
    <w:rsid w:val="005B4E7B"/>
    <w:rsid w:val="005B6596"/>
    <w:rsid w:val="005B67A6"/>
    <w:rsid w:val="005B6851"/>
    <w:rsid w:val="005B6F78"/>
    <w:rsid w:val="005B75BE"/>
    <w:rsid w:val="005C02C2"/>
    <w:rsid w:val="005C1C1E"/>
    <w:rsid w:val="005C621D"/>
    <w:rsid w:val="005D081E"/>
    <w:rsid w:val="005D0B77"/>
    <w:rsid w:val="005D14D3"/>
    <w:rsid w:val="005D1A87"/>
    <w:rsid w:val="005D1B6A"/>
    <w:rsid w:val="005D2ED0"/>
    <w:rsid w:val="005D30FD"/>
    <w:rsid w:val="005D3DE3"/>
    <w:rsid w:val="005D3EA9"/>
    <w:rsid w:val="005D6480"/>
    <w:rsid w:val="005D6BD6"/>
    <w:rsid w:val="005D6E74"/>
    <w:rsid w:val="005D7949"/>
    <w:rsid w:val="005E0055"/>
    <w:rsid w:val="005E1205"/>
    <w:rsid w:val="005E1947"/>
    <w:rsid w:val="005E3709"/>
    <w:rsid w:val="005E48B9"/>
    <w:rsid w:val="005E5FE8"/>
    <w:rsid w:val="005E6934"/>
    <w:rsid w:val="005F1084"/>
    <w:rsid w:val="005F2E01"/>
    <w:rsid w:val="005F385C"/>
    <w:rsid w:val="005F585B"/>
    <w:rsid w:val="005F5A91"/>
    <w:rsid w:val="005F7A17"/>
    <w:rsid w:val="00600213"/>
    <w:rsid w:val="0060022C"/>
    <w:rsid w:val="006014CA"/>
    <w:rsid w:val="00601D0B"/>
    <w:rsid w:val="00603445"/>
    <w:rsid w:val="00603E06"/>
    <w:rsid w:val="0060490E"/>
    <w:rsid w:val="006052DA"/>
    <w:rsid w:val="0061055A"/>
    <w:rsid w:val="006109A9"/>
    <w:rsid w:val="0061219F"/>
    <w:rsid w:val="00612493"/>
    <w:rsid w:val="00612EC2"/>
    <w:rsid w:val="00613CC3"/>
    <w:rsid w:val="006143F1"/>
    <w:rsid w:val="00614A69"/>
    <w:rsid w:val="006150E2"/>
    <w:rsid w:val="00615A22"/>
    <w:rsid w:val="00615C78"/>
    <w:rsid w:val="0062143B"/>
    <w:rsid w:val="00621689"/>
    <w:rsid w:val="00622825"/>
    <w:rsid w:val="006243D1"/>
    <w:rsid w:val="00624459"/>
    <w:rsid w:val="006245FD"/>
    <w:rsid w:val="00625D5D"/>
    <w:rsid w:val="006301E0"/>
    <w:rsid w:val="0063292B"/>
    <w:rsid w:val="006365BC"/>
    <w:rsid w:val="00636D77"/>
    <w:rsid w:val="00641170"/>
    <w:rsid w:val="00641653"/>
    <w:rsid w:val="00641C8E"/>
    <w:rsid w:val="00642509"/>
    <w:rsid w:val="006429F2"/>
    <w:rsid w:val="00643694"/>
    <w:rsid w:val="0064577E"/>
    <w:rsid w:val="00650014"/>
    <w:rsid w:val="00651285"/>
    <w:rsid w:val="0065422C"/>
    <w:rsid w:val="0065608C"/>
    <w:rsid w:val="006565F9"/>
    <w:rsid w:val="00656846"/>
    <w:rsid w:val="00657343"/>
    <w:rsid w:val="006579C4"/>
    <w:rsid w:val="006636B9"/>
    <w:rsid w:val="006637FA"/>
    <w:rsid w:val="00663889"/>
    <w:rsid w:val="00664B0B"/>
    <w:rsid w:val="00664BE2"/>
    <w:rsid w:val="00666D64"/>
    <w:rsid w:val="006718DD"/>
    <w:rsid w:val="00673CD3"/>
    <w:rsid w:val="0067578F"/>
    <w:rsid w:val="006758A6"/>
    <w:rsid w:val="0067665C"/>
    <w:rsid w:val="00677A91"/>
    <w:rsid w:val="00680564"/>
    <w:rsid w:val="0068172E"/>
    <w:rsid w:val="00684CD3"/>
    <w:rsid w:val="00684D62"/>
    <w:rsid w:val="00684F7A"/>
    <w:rsid w:val="006866A6"/>
    <w:rsid w:val="00686777"/>
    <w:rsid w:val="006914A0"/>
    <w:rsid w:val="00691927"/>
    <w:rsid w:val="00692A4E"/>
    <w:rsid w:val="00692F47"/>
    <w:rsid w:val="00695A96"/>
    <w:rsid w:val="00695AC1"/>
    <w:rsid w:val="00696B04"/>
    <w:rsid w:val="006972BE"/>
    <w:rsid w:val="006978B0"/>
    <w:rsid w:val="006A01CB"/>
    <w:rsid w:val="006A0A08"/>
    <w:rsid w:val="006A494A"/>
    <w:rsid w:val="006A5498"/>
    <w:rsid w:val="006A5BEE"/>
    <w:rsid w:val="006A60E8"/>
    <w:rsid w:val="006A64D5"/>
    <w:rsid w:val="006A725E"/>
    <w:rsid w:val="006A74ED"/>
    <w:rsid w:val="006B231E"/>
    <w:rsid w:val="006B3BED"/>
    <w:rsid w:val="006B4D4A"/>
    <w:rsid w:val="006B5524"/>
    <w:rsid w:val="006B5D9E"/>
    <w:rsid w:val="006B6627"/>
    <w:rsid w:val="006B6C16"/>
    <w:rsid w:val="006B7329"/>
    <w:rsid w:val="006C06F6"/>
    <w:rsid w:val="006C0FAC"/>
    <w:rsid w:val="006C27EA"/>
    <w:rsid w:val="006C2847"/>
    <w:rsid w:val="006C3B4B"/>
    <w:rsid w:val="006C3FC3"/>
    <w:rsid w:val="006C5FBE"/>
    <w:rsid w:val="006C64A1"/>
    <w:rsid w:val="006D1EFB"/>
    <w:rsid w:val="006D3658"/>
    <w:rsid w:val="006D3E94"/>
    <w:rsid w:val="006D527C"/>
    <w:rsid w:val="006D5AA9"/>
    <w:rsid w:val="006D5C1F"/>
    <w:rsid w:val="006D5D72"/>
    <w:rsid w:val="006D6E2F"/>
    <w:rsid w:val="006E08B5"/>
    <w:rsid w:val="006E5A3B"/>
    <w:rsid w:val="006E5E1A"/>
    <w:rsid w:val="006E6850"/>
    <w:rsid w:val="006E7056"/>
    <w:rsid w:val="006E7D1A"/>
    <w:rsid w:val="006F0856"/>
    <w:rsid w:val="006F23A4"/>
    <w:rsid w:val="006F281D"/>
    <w:rsid w:val="006F372B"/>
    <w:rsid w:val="006F5AB4"/>
    <w:rsid w:val="006F6FB8"/>
    <w:rsid w:val="006F7EBD"/>
    <w:rsid w:val="007023B8"/>
    <w:rsid w:val="0070252B"/>
    <w:rsid w:val="00706AA7"/>
    <w:rsid w:val="007107BD"/>
    <w:rsid w:val="007131B8"/>
    <w:rsid w:val="007136A8"/>
    <w:rsid w:val="00713F9D"/>
    <w:rsid w:val="007179CE"/>
    <w:rsid w:val="00721653"/>
    <w:rsid w:val="00721AB2"/>
    <w:rsid w:val="00724FB1"/>
    <w:rsid w:val="00725680"/>
    <w:rsid w:val="00725D04"/>
    <w:rsid w:val="00730513"/>
    <w:rsid w:val="00732283"/>
    <w:rsid w:val="00732AC8"/>
    <w:rsid w:val="007349ED"/>
    <w:rsid w:val="00735411"/>
    <w:rsid w:val="00736620"/>
    <w:rsid w:val="00736D8B"/>
    <w:rsid w:val="00736DA3"/>
    <w:rsid w:val="00736F30"/>
    <w:rsid w:val="00737EA8"/>
    <w:rsid w:val="007409D9"/>
    <w:rsid w:val="00741745"/>
    <w:rsid w:val="0074194F"/>
    <w:rsid w:val="00741F9D"/>
    <w:rsid w:val="00742E3B"/>
    <w:rsid w:val="0074394C"/>
    <w:rsid w:val="00744C3F"/>
    <w:rsid w:val="00744F31"/>
    <w:rsid w:val="007459CE"/>
    <w:rsid w:val="00745C70"/>
    <w:rsid w:val="0074758C"/>
    <w:rsid w:val="00747A51"/>
    <w:rsid w:val="00750739"/>
    <w:rsid w:val="00750C19"/>
    <w:rsid w:val="00754416"/>
    <w:rsid w:val="00757029"/>
    <w:rsid w:val="007604A2"/>
    <w:rsid w:val="00764063"/>
    <w:rsid w:val="00764F6A"/>
    <w:rsid w:val="00764FD6"/>
    <w:rsid w:val="00766101"/>
    <w:rsid w:val="00766A62"/>
    <w:rsid w:val="00773CFE"/>
    <w:rsid w:val="00774E00"/>
    <w:rsid w:val="00775DAE"/>
    <w:rsid w:val="00775F19"/>
    <w:rsid w:val="0077685B"/>
    <w:rsid w:val="00776A23"/>
    <w:rsid w:val="00780472"/>
    <w:rsid w:val="0078240D"/>
    <w:rsid w:val="00785A22"/>
    <w:rsid w:val="00785E56"/>
    <w:rsid w:val="0078629C"/>
    <w:rsid w:val="007873C2"/>
    <w:rsid w:val="0078742C"/>
    <w:rsid w:val="007878C2"/>
    <w:rsid w:val="00790F12"/>
    <w:rsid w:val="00791F60"/>
    <w:rsid w:val="00792829"/>
    <w:rsid w:val="00793278"/>
    <w:rsid w:val="00795ECD"/>
    <w:rsid w:val="007976DF"/>
    <w:rsid w:val="00797B43"/>
    <w:rsid w:val="007A0FCE"/>
    <w:rsid w:val="007A24E8"/>
    <w:rsid w:val="007A301F"/>
    <w:rsid w:val="007A33F6"/>
    <w:rsid w:val="007A34E6"/>
    <w:rsid w:val="007A39A3"/>
    <w:rsid w:val="007A5C32"/>
    <w:rsid w:val="007B2D3D"/>
    <w:rsid w:val="007B3E51"/>
    <w:rsid w:val="007B5454"/>
    <w:rsid w:val="007B6107"/>
    <w:rsid w:val="007B6798"/>
    <w:rsid w:val="007B6C75"/>
    <w:rsid w:val="007B6F44"/>
    <w:rsid w:val="007C0D7E"/>
    <w:rsid w:val="007C0F25"/>
    <w:rsid w:val="007C5317"/>
    <w:rsid w:val="007C7596"/>
    <w:rsid w:val="007C75A2"/>
    <w:rsid w:val="007D0D6E"/>
    <w:rsid w:val="007D442E"/>
    <w:rsid w:val="007D7944"/>
    <w:rsid w:val="007D7DF4"/>
    <w:rsid w:val="007E153F"/>
    <w:rsid w:val="007E1BEA"/>
    <w:rsid w:val="007E22DC"/>
    <w:rsid w:val="007E3827"/>
    <w:rsid w:val="007E3B8F"/>
    <w:rsid w:val="007E3F29"/>
    <w:rsid w:val="007E4387"/>
    <w:rsid w:val="007E4D2E"/>
    <w:rsid w:val="007E62AC"/>
    <w:rsid w:val="007E6346"/>
    <w:rsid w:val="007E6F1D"/>
    <w:rsid w:val="007E7829"/>
    <w:rsid w:val="007F06C5"/>
    <w:rsid w:val="007F08EF"/>
    <w:rsid w:val="007F14C8"/>
    <w:rsid w:val="007F363A"/>
    <w:rsid w:val="007F39A9"/>
    <w:rsid w:val="007F3A40"/>
    <w:rsid w:val="007F3D98"/>
    <w:rsid w:val="007F5677"/>
    <w:rsid w:val="00800EE2"/>
    <w:rsid w:val="00801ECC"/>
    <w:rsid w:val="00802E90"/>
    <w:rsid w:val="00803F2B"/>
    <w:rsid w:val="00804B4B"/>
    <w:rsid w:val="00804F06"/>
    <w:rsid w:val="00805243"/>
    <w:rsid w:val="008054EB"/>
    <w:rsid w:val="00806587"/>
    <w:rsid w:val="008066A8"/>
    <w:rsid w:val="00806E81"/>
    <w:rsid w:val="00807ADB"/>
    <w:rsid w:val="00810886"/>
    <w:rsid w:val="008142DA"/>
    <w:rsid w:val="00815997"/>
    <w:rsid w:val="00817001"/>
    <w:rsid w:val="008252EE"/>
    <w:rsid w:val="008259EC"/>
    <w:rsid w:val="00830038"/>
    <w:rsid w:val="00832F2B"/>
    <w:rsid w:val="008373FB"/>
    <w:rsid w:val="00840742"/>
    <w:rsid w:val="00841152"/>
    <w:rsid w:val="008424EF"/>
    <w:rsid w:val="008439B2"/>
    <w:rsid w:val="00843C00"/>
    <w:rsid w:val="008448C4"/>
    <w:rsid w:val="008451E5"/>
    <w:rsid w:val="008468A5"/>
    <w:rsid w:val="00850149"/>
    <w:rsid w:val="0085205D"/>
    <w:rsid w:val="00852C3E"/>
    <w:rsid w:val="008534BA"/>
    <w:rsid w:val="00853DD9"/>
    <w:rsid w:val="0085508B"/>
    <w:rsid w:val="00856993"/>
    <w:rsid w:val="00857072"/>
    <w:rsid w:val="008574EC"/>
    <w:rsid w:val="0086405F"/>
    <w:rsid w:val="0086571E"/>
    <w:rsid w:val="008670BA"/>
    <w:rsid w:val="00867F75"/>
    <w:rsid w:val="00872280"/>
    <w:rsid w:val="0087295C"/>
    <w:rsid w:val="00873687"/>
    <w:rsid w:val="00873732"/>
    <w:rsid w:val="00874E60"/>
    <w:rsid w:val="00882D30"/>
    <w:rsid w:val="00884B2B"/>
    <w:rsid w:val="008907A1"/>
    <w:rsid w:val="00890F5C"/>
    <w:rsid w:val="00891ABD"/>
    <w:rsid w:val="00891B82"/>
    <w:rsid w:val="0089319D"/>
    <w:rsid w:val="0089363D"/>
    <w:rsid w:val="00894409"/>
    <w:rsid w:val="008961C9"/>
    <w:rsid w:val="0089677B"/>
    <w:rsid w:val="008A1400"/>
    <w:rsid w:val="008A1DDD"/>
    <w:rsid w:val="008A3107"/>
    <w:rsid w:val="008A3B62"/>
    <w:rsid w:val="008A3DC6"/>
    <w:rsid w:val="008A540E"/>
    <w:rsid w:val="008A638C"/>
    <w:rsid w:val="008A6886"/>
    <w:rsid w:val="008A6887"/>
    <w:rsid w:val="008A6BD8"/>
    <w:rsid w:val="008A71E5"/>
    <w:rsid w:val="008A7258"/>
    <w:rsid w:val="008A77E4"/>
    <w:rsid w:val="008B04FA"/>
    <w:rsid w:val="008B0639"/>
    <w:rsid w:val="008B126C"/>
    <w:rsid w:val="008B24B5"/>
    <w:rsid w:val="008B26D9"/>
    <w:rsid w:val="008B3AAF"/>
    <w:rsid w:val="008B4FA4"/>
    <w:rsid w:val="008B5058"/>
    <w:rsid w:val="008B5B97"/>
    <w:rsid w:val="008B6525"/>
    <w:rsid w:val="008B67AB"/>
    <w:rsid w:val="008B7CA5"/>
    <w:rsid w:val="008C250A"/>
    <w:rsid w:val="008C6541"/>
    <w:rsid w:val="008D098C"/>
    <w:rsid w:val="008D1012"/>
    <w:rsid w:val="008D1289"/>
    <w:rsid w:val="008D1E69"/>
    <w:rsid w:val="008D26B5"/>
    <w:rsid w:val="008D2E3B"/>
    <w:rsid w:val="008D2EAB"/>
    <w:rsid w:val="008D3A07"/>
    <w:rsid w:val="008D425B"/>
    <w:rsid w:val="008D4B1A"/>
    <w:rsid w:val="008E054D"/>
    <w:rsid w:val="008E0737"/>
    <w:rsid w:val="008E2FB9"/>
    <w:rsid w:val="008E3B2A"/>
    <w:rsid w:val="008E3C69"/>
    <w:rsid w:val="008E5A25"/>
    <w:rsid w:val="008E7694"/>
    <w:rsid w:val="008F0677"/>
    <w:rsid w:val="008F0C79"/>
    <w:rsid w:val="008F1C6B"/>
    <w:rsid w:val="008F2CD1"/>
    <w:rsid w:val="008F5455"/>
    <w:rsid w:val="008F56F9"/>
    <w:rsid w:val="008F597D"/>
    <w:rsid w:val="008F619D"/>
    <w:rsid w:val="008F7CC3"/>
    <w:rsid w:val="008F7F6C"/>
    <w:rsid w:val="009009B7"/>
    <w:rsid w:val="00900B87"/>
    <w:rsid w:val="00900B9F"/>
    <w:rsid w:val="009018CF"/>
    <w:rsid w:val="00904081"/>
    <w:rsid w:val="009068E0"/>
    <w:rsid w:val="00910A87"/>
    <w:rsid w:val="00910AC8"/>
    <w:rsid w:val="00912681"/>
    <w:rsid w:val="0091374F"/>
    <w:rsid w:val="009140E3"/>
    <w:rsid w:val="00915774"/>
    <w:rsid w:val="00917981"/>
    <w:rsid w:val="0092033C"/>
    <w:rsid w:val="009208B4"/>
    <w:rsid w:val="00921A0E"/>
    <w:rsid w:val="00923965"/>
    <w:rsid w:val="00924C1F"/>
    <w:rsid w:val="009256B4"/>
    <w:rsid w:val="009256FE"/>
    <w:rsid w:val="0092584F"/>
    <w:rsid w:val="00926388"/>
    <w:rsid w:val="009308DB"/>
    <w:rsid w:val="00930DBA"/>
    <w:rsid w:val="00931AA9"/>
    <w:rsid w:val="00932226"/>
    <w:rsid w:val="00932B54"/>
    <w:rsid w:val="0093321A"/>
    <w:rsid w:val="0093563D"/>
    <w:rsid w:val="009367BC"/>
    <w:rsid w:val="00936987"/>
    <w:rsid w:val="00936A77"/>
    <w:rsid w:val="00937B5B"/>
    <w:rsid w:val="00940689"/>
    <w:rsid w:val="0094438A"/>
    <w:rsid w:val="00945639"/>
    <w:rsid w:val="009463C5"/>
    <w:rsid w:val="0095042B"/>
    <w:rsid w:val="0095083B"/>
    <w:rsid w:val="0095318D"/>
    <w:rsid w:val="009543E7"/>
    <w:rsid w:val="00954997"/>
    <w:rsid w:val="0095651C"/>
    <w:rsid w:val="0095716C"/>
    <w:rsid w:val="00957D38"/>
    <w:rsid w:val="009608C9"/>
    <w:rsid w:val="0096097C"/>
    <w:rsid w:val="0096402E"/>
    <w:rsid w:val="00966590"/>
    <w:rsid w:val="00966C63"/>
    <w:rsid w:val="009670DA"/>
    <w:rsid w:val="00967860"/>
    <w:rsid w:val="00967EFB"/>
    <w:rsid w:val="00971633"/>
    <w:rsid w:val="009731CB"/>
    <w:rsid w:val="00973683"/>
    <w:rsid w:val="0097650F"/>
    <w:rsid w:val="00976AFD"/>
    <w:rsid w:val="00977B5C"/>
    <w:rsid w:val="00980590"/>
    <w:rsid w:val="00980E88"/>
    <w:rsid w:val="00986649"/>
    <w:rsid w:val="00986751"/>
    <w:rsid w:val="009877DB"/>
    <w:rsid w:val="00990617"/>
    <w:rsid w:val="009911BF"/>
    <w:rsid w:val="009927D5"/>
    <w:rsid w:val="00992B35"/>
    <w:rsid w:val="00994B5E"/>
    <w:rsid w:val="00996C5B"/>
    <w:rsid w:val="009A0AF9"/>
    <w:rsid w:val="009A2160"/>
    <w:rsid w:val="009A387F"/>
    <w:rsid w:val="009A5724"/>
    <w:rsid w:val="009A5AB9"/>
    <w:rsid w:val="009A7A50"/>
    <w:rsid w:val="009A7B25"/>
    <w:rsid w:val="009A7BD9"/>
    <w:rsid w:val="009B02E2"/>
    <w:rsid w:val="009B0377"/>
    <w:rsid w:val="009B1246"/>
    <w:rsid w:val="009B130D"/>
    <w:rsid w:val="009B1319"/>
    <w:rsid w:val="009B3DA8"/>
    <w:rsid w:val="009B6EB6"/>
    <w:rsid w:val="009C09C7"/>
    <w:rsid w:val="009C0E03"/>
    <w:rsid w:val="009C18FD"/>
    <w:rsid w:val="009C22A5"/>
    <w:rsid w:val="009C245B"/>
    <w:rsid w:val="009C4A3E"/>
    <w:rsid w:val="009C4BC3"/>
    <w:rsid w:val="009C63B6"/>
    <w:rsid w:val="009C6476"/>
    <w:rsid w:val="009C7D97"/>
    <w:rsid w:val="009D141F"/>
    <w:rsid w:val="009D2584"/>
    <w:rsid w:val="009D2E2D"/>
    <w:rsid w:val="009D4508"/>
    <w:rsid w:val="009D701E"/>
    <w:rsid w:val="009D756F"/>
    <w:rsid w:val="009E05D5"/>
    <w:rsid w:val="009E0BBB"/>
    <w:rsid w:val="009E1E41"/>
    <w:rsid w:val="009E2889"/>
    <w:rsid w:val="009E3AB2"/>
    <w:rsid w:val="009E3B33"/>
    <w:rsid w:val="009E5377"/>
    <w:rsid w:val="009E55BE"/>
    <w:rsid w:val="009E56B8"/>
    <w:rsid w:val="009E66FB"/>
    <w:rsid w:val="009E7C59"/>
    <w:rsid w:val="009E7C81"/>
    <w:rsid w:val="009F2A56"/>
    <w:rsid w:val="009F4F3F"/>
    <w:rsid w:val="009F5881"/>
    <w:rsid w:val="009F62D6"/>
    <w:rsid w:val="009F6443"/>
    <w:rsid w:val="009F68A2"/>
    <w:rsid w:val="009F7AF5"/>
    <w:rsid w:val="00A0016D"/>
    <w:rsid w:val="00A013AF"/>
    <w:rsid w:val="00A02B17"/>
    <w:rsid w:val="00A05E33"/>
    <w:rsid w:val="00A079E6"/>
    <w:rsid w:val="00A10214"/>
    <w:rsid w:val="00A10F70"/>
    <w:rsid w:val="00A11A97"/>
    <w:rsid w:val="00A138EB"/>
    <w:rsid w:val="00A13927"/>
    <w:rsid w:val="00A1473C"/>
    <w:rsid w:val="00A150FB"/>
    <w:rsid w:val="00A202D7"/>
    <w:rsid w:val="00A2077A"/>
    <w:rsid w:val="00A20F38"/>
    <w:rsid w:val="00A21120"/>
    <w:rsid w:val="00A243C4"/>
    <w:rsid w:val="00A246E7"/>
    <w:rsid w:val="00A26429"/>
    <w:rsid w:val="00A26A13"/>
    <w:rsid w:val="00A27A23"/>
    <w:rsid w:val="00A308A7"/>
    <w:rsid w:val="00A32E53"/>
    <w:rsid w:val="00A33BA2"/>
    <w:rsid w:val="00A35681"/>
    <w:rsid w:val="00A37B10"/>
    <w:rsid w:val="00A43FB6"/>
    <w:rsid w:val="00A451FE"/>
    <w:rsid w:val="00A46902"/>
    <w:rsid w:val="00A507C8"/>
    <w:rsid w:val="00A51B96"/>
    <w:rsid w:val="00A5233A"/>
    <w:rsid w:val="00A533CB"/>
    <w:rsid w:val="00A53EF4"/>
    <w:rsid w:val="00A53FB1"/>
    <w:rsid w:val="00A5629F"/>
    <w:rsid w:val="00A62924"/>
    <w:rsid w:val="00A6323D"/>
    <w:rsid w:val="00A64131"/>
    <w:rsid w:val="00A6455D"/>
    <w:rsid w:val="00A658FE"/>
    <w:rsid w:val="00A66B5F"/>
    <w:rsid w:val="00A670A1"/>
    <w:rsid w:val="00A67E5B"/>
    <w:rsid w:val="00A7248B"/>
    <w:rsid w:val="00A72859"/>
    <w:rsid w:val="00A72BB0"/>
    <w:rsid w:val="00A7550D"/>
    <w:rsid w:val="00A76286"/>
    <w:rsid w:val="00A77425"/>
    <w:rsid w:val="00A802BD"/>
    <w:rsid w:val="00A82CC2"/>
    <w:rsid w:val="00A847D0"/>
    <w:rsid w:val="00A848C5"/>
    <w:rsid w:val="00A855CE"/>
    <w:rsid w:val="00A86A39"/>
    <w:rsid w:val="00A9061C"/>
    <w:rsid w:val="00A90738"/>
    <w:rsid w:val="00A912C2"/>
    <w:rsid w:val="00A94D11"/>
    <w:rsid w:val="00A957FD"/>
    <w:rsid w:val="00AA0CA7"/>
    <w:rsid w:val="00AA116D"/>
    <w:rsid w:val="00AA1568"/>
    <w:rsid w:val="00AA1B04"/>
    <w:rsid w:val="00AA1F6C"/>
    <w:rsid w:val="00AA2528"/>
    <w:rsid w:val="00AA2934"/>
    <w:rsid w:val="00AA307A"/>
    <w:rsid w:val="00AA37E8"/>
    <w:rsid w:val="00AA4584"/>
    <w:rsid w:val="00AA4A1E"/>
    <w:rsid w:val="00AA4A89"/>
    <w:rsid w:val="00AA5BDA"/>
    <w:rsid w:val="00AA7735"/>
    <w:rsid w:val="00AB2897"/>
    <w:rsid w:val="00AB2AEE"/>
    <w:rsid w:val="00AB3C6E"/>
    <w:rsid w:val="00AB4B59"/>
    <w:rsid w:val="00AB50C4"/>
    <w:rsid w:val="00AB6FC7"/>
    <w:rsid w:val="00AB77BE"/>
    <w:rsid w:val="00AC1442"/>
    <w:rsid w:val="00AC20BC"/>
    <w:rsid w:val="00AC550E"/>
    <w:rsid w:val="00AC73B9"/>
    <w:rsid w:val="00AD1CAD"/>
    <w:rsid w:val="00AD1FAD"/>
    <w:rsid w:val="00AD2B24"/>
    <w:rsid w:val="00AD3043"/>
    <w:rsid w:val="00AD3A74"/>
    <w:rsid w:val="00AD4278"/>
    <w:rsid w:val="00AD4FCD"/>
    <w:rsid w:val="00AD5794"/>
    <w:rsid w:val="00AD7F03"/>
    <w:rsid w:val="00AE07A8"/>
    <w:rsid w:val="00AE1699"/>
    <w:rsid w:val="00AE1A15"/>
    <w:rsid w:val="00AE3A4D"/>
    <w:rsid w:val="00AE3B34"/>
    <w:rsid w:val="00AE3C12"/>
    <w:rsid w:val="00AE41AA"/>
    <w:rsid w:val="00AE47CB"/>
    <w:rsid w:val="00AE685F"/>
    <w:rsid w:val="00AE79F0"/>
    <w:rsid w:val="00AF0D7E"/>
    <w:rsid w:val="00AF31FE"/>
    <w:rsid w:val="00AF3EAA"/>
    <w:rsid w:val="00AF5FF8"/>
    <w:rsid w:val="00AF6518"/>
    <w:rsid w:val="00AF6673"/>
    <w:rsid w:val="00AF678B"/>
    <w:rsid w:val="00AF6F86"/>
    <w:rsid w:val="00AF7A5C"/>
    <w:rsid w:val="00AF7E43"/>
    <w:rsid w:val="00B00945"/>
    <w:rsid w:val="00B00B98"/>
    <w:rsid w:val="00B0168F"/>
    <w:rsid w:val="00B0250D"/>
    <w:rsid w:val="00B0601E"/>
    <w:rsid w:val="00B07515"/>
    <w:rsid w:val="00B07A23"/>
    <w:rsid w:val="00B07FF2"/>
    <w:rsid w:val="00B110C7"/>
    <w:rsid w:val="00B118DA"/>
    <w:rsid w:val="00B12F91"/>
    <w:rsid w:val="00B13E3C"/>
    <w:rsid w:val="00B15168"/>
    <w:rsid w:val="00B151BB"/>
    <w:rsid w:val="00B15CD8"/>
    <w:rsid w:val="00B16723"/>
    <w:rsid w:val="00B17FB2"/>
    <w:rsid w:val="00B2060B"/>
    <w:rsid w:val="00B22836"/>
    <w:rsid w:val="00B23940"/>
    <w:rsid w:val="00B26489"/>
    <w:rsid w:val="00B2685E"/>
    <w:rsid w:val="00B26BEB"/>
    <w:rsid w:val="00B27031"/>
    <w:rsid w:val="00B278EC"/>
    <w:rsid w:val="00B307CA"/>
    <w:rsid w:val="00B31198"/>
    <w:rsid w:val="00B31446"/>
    <w:rsid w:val="00B31D06"/>
    <w:rsid w:val="00B324DC"/>
    <w:rsid w:val="00B32518"/>
    <w:rsid w:val="00B325DD"/>
    <w:rsid w:val="00B343D9"/>
    <w:rsid w:val="00B3464D"/>
    <w:rsid w:val="00B34F62"/>
    <w:rsid w:val="00B35A56"/>
    <w:rsid w:val="00B35A6A"/>
    <w:rsid w:val="00B3619C"/>
    <w:rsid w:val="00B377FE"/>
    <w:rsid w:val="00B40693"/>
    <w:rsid w:val="00B417FA"/>
    <w:rsid w:val="00B41840"/>
    <w:rsid w:val="00B41998"/>
    <w:rsid w:val="00B422B7"/>
    <w:rsid w:val="00B436BB"/>
    <w:rsid w:val="00B54A93"/>
    <w:rsid w:val="00B60CBF"/>
    <w:rsid w:val="00B62148"/>
    <w:rsid w:val="00B62608"/>
    <w:rsid w:val="00B626A7"/>
    <w:rsid w:val="00B638D4"/>
    <w:rsid w:val="00B650B6"/>
    <w:rsid w:val="00B65727"/>
    <w:rsid w:val="00B65FA2"/>
    <w:rsid w:val="00B67725"/>
    <w:rsid w:val="00B7289D"/>
    <w:rsid w:val="00B73E6E"/>
    <w:rsid w:val="00B74427"/>
    <w:rsid w:val="00B77E51"/>
    <w:rsid w:val="00B80252"/>
    <w:rsid w:val="00B81F33"/>
    <w:rsid w:val="00B82E28"/>
    <w:rsid w:val="00B85643"/>
    <w:rsid w:val="00B86AA5"/>
    <w:rsid w:val="00B86C98"/>
    <w:rsid w:val="00B930FF"/>
    <w:rsid w:val="00B9346B"/>
    <w:rsid w:val="00B94E86"/>
    <w:rsid w:val="00B97376"/>
    <w:rsid w:val="00BA0F2D"/>
    <w:rsid w:val="00BA1856"/>
    <w:rsid w:val="00BA1C99"/>
    <w:rsid w:val="00BA23DC"/>
    <w:rsid w:val="00BA5018"/>
    <w:rsid w:val="00BB0EC5"/>
    <w:rsid w:val="00BB25A0"/>
    <w:rsid w:val="00BB26B9"/>
    <w:rsid w:val="00BB2880"/>
    <w:rsid w:val="00BB2DFF"/>
    <w:rsid w:val="00BB71FC"/>
    <w:rsid w:val="00BC01CC"/>
    <w:rsid w:val="00BC03E8"/>
    <w:rsid w:val="00BC15A3"/>
    <w:rsid w:val="00BD57F5"/>
    <w:rsid w:val="00BD6823"/>
    <w:rsid w:val="00BE1D63"/>
    <w:rsid w:val="00BE2651"/>
    <w:rsid w:val="00BE5190"/>
    <w:rsid w:val="00BE5392"/>
    <w:rsid w:val="00BE5705"/>
    <w:rsid w:val="00BF0423"/>
    <w:rsid w:val="00BF0B98"/>
    <w:rsid w:val="00BF0FB4"/>
    <w:rsid w:val="00BF1345"/>
    <w:rsid w:val="00BF2723"/>
    <w:rsid w:val="00BF2E9C"/>
    <w:rsid w:val="00BF4217"/>
    <w:rsid w:val="00BF750D"/>
    <w:rsid w:val="00C02D60"/>
    <w:rsid w:val="00C04DA9"/>
    <w:rsid w:val="00C05663"/>
    <w:rsid w:val="00C06353"/>
    <w:rsid w:val="00C06E02"/>
    <w:rsid w:val="00C0752E"/>
    <w:rsid w:val="00C077D8"/>
    <w:rsid w:val="00C07DA9"/>
    <w:rsid w:val="00C11689"/>
    <w:rsid w:val="00C12157"/>
    <w:rsid w:val="00C12E68"/>
    <w:rsid w:val="00C12EBA"/>
    <w:rsid w:val="00C144E5"/>
    <w:rsid w:val="00C146BD"/>
    <w:rsid w:val="00C14743"/>
    <w:rsid w:val="00C1626D"/>
    <w:rsid w:val="00C172EB"/>
    <w:rsid w:val="00C175DB"/>
    <w:rsid w:val="00C209E9"/>
    <w:rsid w:val="00C24540"/>
    <w:rsid w:val="00C24757"/>
    <w:rsid w:val="00C25077"/>
    <w:rsid w:val="00C27A84"/>
    <w:rsid w:val="00C3028C"/>
    <w:rsid w:val="00C3112E"/>
    <w:rsid w:val="00C33533"/>
    <w:rsid w:val="00C343EA"/>
    <w:rsid w:val="00C356B8"/>
    <w:rsid w:val="00C35D8C"/>
    <w:rsid w:val="00C376D4"/>
    <w:rsid w:val="00C37BE8"/>
    <w:rsid w:val="00C41B0F"/>
    <w:rsid w:val="00C41F69"/>
    <w:rsid w:val="00C474CB"/>
    <w:rsid w:val="00C502FC"/>
    <w:rsid w:val="00C509B5"/>
    <w:rsid w:val="00C52083"/>
    <w:rsid w:val="00C52ABD"/>
    <w:rsid w:val="00C6063C"/>
    <w:rsid w:val="00C613D0"/>
    <w:rsid w:val="00C617A9"/>
    <w:rsid w:val="00C632F7"/>
    <w:rsid w:val="00C64627"/>
    <w:rsid w:val="00C65656"/>
    <w:rsid w:val="00C66EA7"/>
    <w:rsid w:val="00C6733E"/>
    <w:rsid w:val="00C72C82"/>
    <w:rsid w:val="00C73188"/>
    <w:rsid w:val="00C73542"/>
    <w:rsid w:val="00C764F7"/>
    <w:rsid w:val="00C76CA9"/>
    <w:rsid w:val="00C7740D"/>
    <w:rsid w:val="00C7786D"/>
    <w:rsid w:val="00C80B66"/>
    <w:rsid w:val="00C81B59"/>
    <w:rsid w:val="00C8382C"/>
    <w:rsid w:val="00C8489C"/>
    <w:rsid w:val="00C86A34"/>
    <w:rsid w:val="00C87023"/>
    <w:rsid w:val="00C87A4A"/>
    <w:rsid w:val="00C9108B"/>
    <w:rsid w:val="00C91DB7"/>
    <w:rsid w:val="00C92BD9"/>
    <w:rsid w:val="00C941CC"/>
    <w:rsid w:val="00C96291"/>
    <w:rsid w:val="00C9726E"/>
    <w:rsid w:val="00CA0511"/>
    <w:rsid w:val="00CA054D"/>
    <w:rsid w:val="00CA26EB"/>
    <w:rsid w:val="00CA27C9"/>
    <w:rsid w:val="00CA55D3"/>
    <w:rsid w:val="00CA5F4E"/>
    <w:rsid w:val="00CA7FD5"/>
    <w:rsid w:val="00CB0C8E"/>
    <w:rsid w:val="00CB32F8"/>
    <w:rsid w:val="00CB3302"/>
    <w:rsid w:val="00CB69D7"/>
    <w:rsid w:val="00CB7198"/>
    <w:rsid w:val="00CB7A08"/>
    <w:rsid w:val="00CB7CD2"/>
    <w:rsid w:val="00CC1756"/>
    <w:rsid w:val="00CC2320"/>
    <w:rsid w:val="00CC2F15"/>
    <w:rsid w:val="00CC5515"/>
    <w:rsid w:val="00CC5F5F"/>
    <w:rsid w:val="00CC719A"/>
    <w:rsid w:val="00CD13DD"/>
    <w:rsid w:val="00CD156C"/>
    <w:rsid w:val="00CD1725"/>
    <w:rsid w:val="00CD2BBB"/>
    <w:rsid w:val="00CD4E2F"/>
    <w:rsid w:val="00CD5888"/>
    <w:rsid w:val="00CD702E"/>
    <w:rsid w:val="00CD7659"/>
    <w:rsid w:val="00CE2ABF"/>
    <w:rsid w:val="00CE4622"/>
    <w:rsid w:val="00CE4C0C"/>
    <w:rsid w:val="00CE4DAD"/>
    <w:rsid w:val="00CE57F1"/>
    <w:rsid w:val="00CE7E26"/>
    <w:rsid w:val="00CE7EB0"/>
    <w:rsid w:val="00CF04E9"/>
    <w:rsid w:val="00CF2FE9"/>
    <w:rsid w:val="00CF3267"/>
    <w:rsid w:val="00CF33D0"/>
    <w:rsid w:val="00CF3F71"/>
    <w:rsid w:val="00CF4070"/>
    <w:rsid w:val="00CF4AE6"/>
    <w:rsid w:val="00CF4BE0"/>
    <w:rsid w:val="00CF6235"/>
    <w:rsid w:val="00CF658E"/>
    <w:rsid w:val="00D00E08"/>
    <w:rsid w:val="00D01911"/>
    <w:rsid w:val="00D0200A"/>
    <w:rsid w:val="00D020A2"/>
    <w:rsid w:val="00D02101"/>
    <w:rsid w:val="00D03613"/>
    <w:rsid w:val="00D03F63"/>
    <w:rsid w:val="00D05728"/>
    <w:rsid w:val="00D05E81"/>
    <w:rsid w:val="00D05F56"/>
    <w:rsid w:val="00D06527"/>
    <w:rsid w:val="00D06EB7"/>
    <w:rsid w:val="00D0780C"/>
    <w:rsid w:val="00D07967"/>
    <w:rsid w:val="00D1317E"/>
    <w:rsid w:val="00D141E5"/>
    <w:rsid w:val="00D1499E"/>
    <w:rsid w:val="00D163EB"/>
    <w:rsid w:val="00D17293"/>
    <w:rsid w:val="00D1762D"/>
    <w:rsid w:val="00D2014B"/>
    <w:rsid w:val="00D211AF"/>
    <w:rsid w:val="00D212FF"/>
    <w:rsid w:val="00D22B95"/>
    <w:rsid w:val="00D23E0D"/>
    <w:rsid w:val="00D26C5D"/>
    <w:rsid w:val="00D3029E"/>
    <w:rsid w:val="00D3519C"/>
    <w:rsid w:val="00D35DF8"/>
    <w:rsid w:val="00D3663F"/>
    <w:rsid w:val="00D36767"/>
    <w:rsid w:val="00D4193C"/>
    <w:rsid w:val="00D431DB"/>
    <w:rsid w:val="00D43300"/>
    <w:rsid w:val="00D4593C"/>
    <w:rsid w:val="00D4600B"/>
    <w:rsid w:val="00D4656F"/>
    <w:rsid w:val="00D471EF"/>
    <w:rsid w:val="00D60232"/>
    <w:rsid w:val="00D608AF"/>
    <w:rsid w:val="00D62FA6"/>
    <w:rsid w:val="00D65757"/>
    <w:rsid w:val="00D66CFC"/>
    <w:rsid w:val="00D66FE0"/>
    <w:rsid w:val="00D67AB9"/>
    <w:rsid w:val="00D67FC6"/>
    <w:rsid w:val="00D73254"/>
    <w:rsid w:val="00D733F6"/>
    <w:rsid w:val="00D73981"/>
    <w:rsid w:val="00D73B6E"/>
    <w:rsid w:val="00D753E8"/>
    <w:rsid w:val="00D7598A"/>
    <w:rsid w:val="00D7727E"/>
    <w:rsid w:val="00D77F63"/>
    <w:rsid w:val="00D80201"/>
    <w:rsid w:val="00D83D8F"/>
    <w:rsid w:val="00D87371"/>
    <w:rsid w:val="00D87D7B"/>
    <w:rsid w:val="00D87DD1"/>
    <w:rsid w:val="00D912EE"/>
    <w:rsid w:val="00D92060"/>
    <w:rsid w:val="00D949FB"/>
    <w:rsid w:val="00D95902"/>
    <w:rsid w:val="00D972E6"/>
    <w:rsid w:val="00D973D3"/>
    <w:rsid w:val="00D978B9"/>
    <w:rsid w:val="00D97B5B"/>
    <w:rsid w:val="00D97CC2"/>
    <w:rsid w:val="00DA06CB"/>
    <w:rsid w:val="00DA0C50"/>
    <w:rsid w:val="00DA0DFA"/>
    <w:rsid w:val="00DA12DD"/>
    <w:rsid w:val="00DA2DBC"/>
    <w:rsid w:val="00DA5A83"/>
    <w:rsid w:val="00DA66DA"/>
    <w:rsid w:val="00DB1299"/>
    <w:rsid w:val="00DB2AF2"/>
    <w:rsid w:val="00DB3CEA"/>
    <w:rsid w:val="00DB4321"/>
    <w:rsid w:val="00DB474E"/>
    <w:rsid w:val="00DB495D"/>
    <w:rsid w:val="00DB6230"/>
    <w:rsid w:val="00DB6E3F"/>
    <w:rsid w:val="00DC108D"/>
    <w:rsid w:val="00DC13E1"/>
    <w:rsid w:val="00DC14B2"/>
    <w:rsid w:val="00DC2B73"/>
    <w:rsid w:val="00DC3B3D"/>
    <w:rsid w:val="00DC427B"/>
    <w:rsid w:val="00DC7DD3"/>
    <w:rsid w:val="00DD3076"/>
    <w:rsid w:val="00DD4410"/>
    <w:rsid w:val="00DD5CBE"/>
    <w:rsid w:val="00DD5D91"/>
    <w:rsid w:val="00DD5E95"/>
    <w:rsid w:val="00DD61D1"/>
    <w:rsid w:val="00DD7066"/>
    <w:rsid w:val="00DE1531"/>
    <w:rsid w:val="00DE1709"/>
    <w:rsid w:val="00DE1970"/>
    <w:rsid w:val="00DE2D2B"/>
    <w:rsid w:val="00DE39EB"/>
    <w:rsid w:val="00DE4BC5"/>
    <w:rsid w:val="00DE51BB"/>
    <w:rsid w:val="00DF33B3"/>
    <w:rsid w:val="00DF40A9"/>
    <w:rsid w:val="00E01B23"/>
    <w:rsid w:val="00E028AD"/>
    <w:rsid w:val="00E0291E"/>
    <w:rsid w:val="00E03D86"/>
    <w:rsid w:val="00E05581"/>
    <w:rsid w:val="00E066A2"/>
    <w:rsid w:val="00E070DC"/>
    <w:rsid w:val="00E072D7"/>
    <w:rsid w:val="00E07A6A"/>
    <w:rsid w:val="00E11102"/>
    <w:rsid w:val="00E116D2"/>
    <w:rsid w:val="00E11DCD"/>
    <w:rsid w:val="00E13013"/>
    <w:rsid w:val="00E131F0"/>
    <w:rsid w:val="00E13A2D"/>
    <w:rsid w:val="00E154AD"/>
    <w:rsid w:val="00E17D3E"/>
    <w:rsid w:val="00E21A07"/>
    <w:rsid w:val="00E23938"/>
    <w:rsid w:val="00E26789"/>
    <w:rsid w:val="00E26E2D"/>
    <w:rsid w:val="00E300CD"/>
    <w:rsid w:val="00E316F4"/>
    <w:rsid w:val="00E327B0"/>
    <w:rsid w:val="00E34093"/>
    <w:rsid w:val="00E36B7E"/>
    <w:rsid w:val="00E37729"/>
    <w:rsid w:val="00E42884"/>
    <w:rsid w:val="00E43411"/>
    <w:rsid w:val="00E4695A"/>
    <w:rsid w:val="00E47BB6"/>
    <w:rsid w:val="00E47EE8"/>
    <w:rsid w:val="00E502E9"/>
    <w:rsid w:val="00E50965"/>
    <w:rsid w:val="00E5212F"/>
    <w:rsid w:val="00E52E3B"/>
    <w:rsid w:val="00E538CB"/>
    <w:rsid w:val="00E560F5"/>
    <w:rsid w:val="00E5664C"/>
    <w:rsid w:val="00E6163B"/>
    <w:rsid w:val="00E61EDD"/>
    <w:rsid w:val="00E62327"/>
    <w:rsid w:val="00E62A4B"/>
    <w:rsid w:val="00E63A5E"/>
    <w:rsid w:val="00E64F4A"/>
    <w:rsid w:val="00E65145"/>
    <w:rsid w:val="00E656CB"/>
    <w:rsid w:val="00E65CA6"/>
    <w:rsid w:val="00E66060"/>
    <w:rsid w:val="00E665F3"/>
    <w:rsid w:val="00E734A4"/>
    <w:rsid w:val="00E74CE2"/>
    <w:rsid w:val="00E75E9C"/>
    <w:rsid w:val="00E76DA5"/>
    <w:rsid w:val="00E81812"/>
    <w:rsid w:val="00E83A66"/>
    <w:rsid w:val="00E83E0A"/>
    <w:rsid w:val="00E84B19"/>
    <w:rsid w:val="00E84C55"/>
    <w:rsid w:val="00E85D7A"/>
    <w:rsid w:val="00E87953"/>
    <w:rsid w:val="00E87AD1"/>
    <w:rsid w:val="00E87B52"/>
    <w:rsid w:val="00E925C9"/>
    <w:rsid w:val="00E929D2"/>
    <w:rsid w:val="00E92E3C"/>
    <w:rsid w:val="00E932F2"/>
    <w:rsid w:val="00E945ED"/>
    <w:rsid w:val="00E94A5B"/>
    <w:rsid w:val="00E95921"/>
    <w:rsid w:val="00E97640"/>
    <w:rsid w:val="00E97F7F"/>
    <w:rsid w:val="00EA137F"/>
    <w:rsid w:val="00EA2035"/>
    <w:rsid w:val="00EA345D"/>
    <w:rsid w:val="00EA46B9"/>
    <w:rsid w:val="00EA4A6F"/>
    <w:rsid w:val="00EA597C"/>
    <w:rsid w:val="00EA65CC"/>
    <w:rsid w:val="00EB0CB4"/>
    <w:rsid w:val="00EB18D7"/>
    <w:rsid w:val="00EB2D62"/>
    <w:rsid w:val="00EC1363"/>
    <w:rsid w:val="00EC14F3"/>
    <w:rsid w:val="00EC1B4B"/>
    <w:rsid w:val="00EC2F69"/>
    <w:rsid w:val="00EC3BF7"/>
    <w:rsid w:val="00EC42F8"/>
    <w:rsid w:val="00EC4A83"/>
    <w:rsid w:val="00EC77E7"/>
    <w:rsid w:val="00ED02D6"/>
    <w:rsid w:val="00ED0928"/>
    <w:rsid w:val="00ED145A"/>
    <w:rsid w:val="00ED1A3F"/>
    <w:rsid w:val="00ED27B3"/>
    <w:rsid w:val="00ED282B"/>
    <w:rsid w:val="00ED32D5"/>
    <w:rsid w:val="00ED3E49"/>
    <w:rsid w:val="00ED48A2"/>
    <w:rsid w:val="00ED5304"/>
    <w:rsid w:val="00ED7DE0"/>
    <w:rsid w:val="00EE0662"/>
    <w:rsid w:val="00EE2739"/>
    <w:rsid w:val="00EE41B0"/>
    <w:rsid w:val="00EE5030"/>
    <w:rsid w:val="00EE611D"/>
    <w:rsid w:val="00EE7BC8"/>
    <w:rsid w:val="00EF01B4"/>
    <w:rsid w:val="00EF052B"/>
    <w:rsid w:val="00EF0673"/>
    <w:rsid w:val="00EF1C51"/>
    <w:rsid w:val="00EF2225"/>
    <w:rsid w:val="00EF35A2"/>
    <w:rsid w:val="00EF42E6"/>
    <w:rsid w:val="00EF4AFB"/>
    <w:rsid w:val="00EF60DB"/>
    <w:rsid w:val="00EF6D63"/>
    <w:rsid w:val="00EF72FB"/>
    <w:rsid w:val="00EF79D2"/>
    <w:rsid w:val="00F01A9B"/>
    <w:rsid w:val="00F02E72"/>
    <w:rsid w:val="00F031AF"/>
    <w:rsid w:val="00F03731"/>
    <w:rsid w:val="00F0420E"/>
    <w:rsid w:val="00F05F86"/>
    <w:rsid w:val="00F060F6"/>
    <w:rsid w:val="00F06328"/>
    <w:rsid w:val="00F063A3"/>
    <w:rsid w:val="00F11121"/>
    <w:rsid w:val="00F11239"/>
    <w:rsid w:val="00F11572"/>
    <w:rsid w:val="00F11E5E"/>
    <w:rsid w:val="00F12D59"/>
    <w:rsid w:val="00F12DDB"/>
    <w:rsid w:val="00F149A7"/>
    <w:rsid w:val="00F1637F"/>
    <w:rsid w:val="00F1736F"/>
    <w:rsid w:val="00F17A62"/>
    <w:rsid w:val="00F2197B"/>
    <w:rsid w:val="00F23095"/>
    <w:rsid w:val="00F24779"/>
    <w:rsid w:val="00F24A04"/>
    <w:rsid w:val="00F24B1B"/>
    <w:rsid w:val="00F26272"/>
    <w:rsid w:val="00F27607"/>
    <w:rsid w:val="00F27B54"/>
    <w:rsid w:val="00F3157E"/>
    <w:rsid w:val="00F31A58"/>
    <w:rsid w:val="00F32177"/>
    <w:rsid w:val="00F32182"/>
    <w:rsid w:val="00F32AC7"/>
    <w:rsid w:val="00F3457A"/>
    <w:rsid w:val="00F353F1"/>
    <w:rsid w:val="00F36E23"/>
    <w:rsid w:val="00F411A8"/>
    <w:rsid w:val="00F41752"/>
    <w:rsid w:val="00F426F3"/>
    <w:rsid w:val="00F435C2"/>
    <w:rsid w:val="00F441C1"/>
    <w:rsid w:val="00F44FD6"/>
    <w:rsid w:val="00F457E1"/>
    <w:rsid w:val="00F45AF4"/>
    <w:rsid w:val="00F4676F"/>
    <w:rsid w:val="00F46CDB"/>
    <w:rsid w:val="00F52BD8"/>
    <w:rsid w:val="00F5316F"/>
    <w:rsid w:val="00F53DF1"/>
    <w:rsid w:val="00F5432B"/>
    <w:rsid w:val="00F555B0"/>
    <w:rsid w:val="00F5593A"/>
    <w:rsid w:val="00F56359"/>
    <w:rsid w:val="00F612F3"/>
    <w:rsid w:val="00F631E9"/>
    <w:rsid w:val="00F6321B"/>
    <w:rsid w:val="00F63809"/>
    <w:rsid w:val="00F652EF"/>
    <w:rsid w:val="00F73C54"/>
    <w:rsid w:val="00F746D6"/>
    <w:rsid w:val="00F76154"/>
    <w:rsid w:val="00F76F79"/>
    <w:rsid w:val="00F812AA"/>
    <w:rsid w:val="00F8224E"/>
    <w:rsid w:val="00F854DB"/>
    <w:rsid w:val="00F878EB"/>
    <w:rsid w:val="00F91F08"/>
    <w:rsid w:val="00F93560"/>
    <w:rsid w:val="00F95540"/>
    <w:rsid w:val="00F95541"/>
    <w:rsid w:val="00F961A8"/>
    <w:rsid w:val="00FA0523"/>
    <w:rsid w:val="00FA1C9B"/>
    <w:rsid w:val="00FA489E"/>
    <w:rsid w:val="00FA6AF4"/>
    <w:rsid w:val="00FA7B76"/>
    <w:rsid w:val="00FB0702"/>
    <w:rsid w:val="00FB11F4"/>
    <w:rsid w:val="00FB1581"/>
    <w:rsid w:val="00FB198E"/>
    <w:rsid w:val="00FB342C"/>
    <w:rsid w:val="00FB3E59"/>
    <w:rsid w:val="00FB4633"/>
    <w:rsid w:val="00FB5C20"/>
    <w:rsid w:val="00FB71E4"/>
    <w:rsid w:val="00FB74B2"/>
    <w:rsid w:val="00FC4F11"/>
    <w:rsid w:val="00FC4F76"/>
    <w:rsid w:val="00FC5041"/>
    <w:rsid w:val="00FC5FF2"/>
    <w:rsid w:val="00FC6166"/>
    <w:rsid w:val="00FD126B"/>
    <w:rsid w:val="00FD2927"/>
    <w:rsid w:val="00FD4DAE"/>
    <w:rsid w:val="00FE077C"/>
    <w:rsid w:val="00FE1D05"/>
    <w:rsid w:val="00FE1D90"/>
    <w:rsid w:val="00FE25C7"/>
    <w:rsid w:val="00FE2A5F"/>
    <w:rsid w:val="00FE2ED5"/>
    <w:rsid w:val="00FE31C6"/>
    <w:rsid w:val="00FE3A24"/>
    <w:rsid w:val="00FF0644"/>
    <w:rsid w:val="00FF0858"/>
    <w:rsid w:val="00FF164D"/>
    <w:rsid w:val="00FF780E"/>
    <w:rsid w:val="00FF7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9B49CE"/>
  <w14:defaultImageDpi w14:val="330"/>
  <w15:docId w15:val="{DC0D9464-1EB2-466B-9F83-AA2A331DE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 w:qFormat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 w:semiHidden="1" w:uiPriority="99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/>
    <w:lsdException w:name="Emphasis" w:lock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2C446E"/>
    <w:pPr>
      <w:spacing w:before="120" w:line="360" w:lineRule="auto"/>
      <w:jc w:val="both"/>
    </w:pPr>
    <w:rPr>
      <w:rFonts w:ascii="Arial" w:hAnsi="Arial"/>
      <w:sz w:val="22"/>
      <w:szCs w:val="24"/>
    </w:rPr>
  </w:style>
  <w:style w:type="paragraph" w:styleId="Nadpis1">
    <w:name w:val="heading 1"/>
    <w:basedOn w:val="Normlny"/>
    <w:next w:val="Normlny"/>
    <w:link w:val="Nadpis1Char"/>
    <w:autoRedefine/>
    <w:qFormat/>
    <w:rsid w:val="00615C78"/>
    <w:pPr>
      <w:keepNext/>
      <w:numPr>
        <w:numId w:val="1"/>
      </w:numPr>
      <w:tabs>
        <w:tab w:val="left" w:pos="567"/>
      </w:tabs>
      <w:spacing w:before="240" w:after="240"/>
      <w:outlineLvl w:val="0"/>
    </w:pPr>
    <w:rPr>
      <w:b/>
      <w:bCs/>
      <w:caps/>
      <w:kern w:val="32"/>
      <w:sz w:val="32"/>
      <w:szCs w:val="48"/>
    </w:rPr>
  </w:style>
  <w:style w:type="paragraph" w:styleId="Nadpis2">
    <w:name w:val="heading 2"/>
    <w:basedOn w:val="Normlny"/>
    <w:next w:val="Normlny"/>
    <w:qFormat/>
    <w:rsid w:val="002D0920"/>
    <w:pPr>
      <w:keepNext/>
      <w:numPr>
        <w:ilvl w:val="1"/>
        <w:numId w:val="1"/>
      </w:numPr>
      <w:tabs>
        <w:tab w:val="clear" w:pos="2410"/>
        <w:tab w:val="num" w:pos="567"/>
      </w:tabs>
      <w:spacing w:before="240" w:after="60"/>
      <w:ind w:left="567"/>
      <w:outlineLvl w:val="1"/>
    </w:pPr>
    <w:rPr>
      <w:b/>
      <w:bCs/>
      <w:iCs/>
      <w:sz w:val="28"/>
      <w:szCs w:val="28"/>
    </w:rPr>
  </w:style>
  <w:style w:type="paragraph" w:styleId="Nadpis3">
    <w:name w:val="heading 3"/>
    <w:basedOn w:val="Normlny"/>
    <w:next w:val="Normlny"/>
    <w:link w:val="Nadpis3Char"/>
    <w:qFormat/>
    <w:rsid w:val="002D0920"/>
    <w:pPr>
      <w:keepNext/>
      <w:numPr>
        <w:ilvl w:val="2"/>
        <w:numId w:val="1"/>
      </w:numPr>
      <w:spacing w:before="240" w:after="60"/>
      <w:outlineLvl w:val="2"/>
    </w:pPr>
    <w:rPr>
      <w:b/>
      <w:bCs/>
      <w:sz w:val="24"/>
      <w:szCs w:val="26"/>
    </w:rPr>
  </w:style>
  <w:style w:type="paragraph" w:styleId="Nadpis4">
    <w:name w:val="heading 4"/>
    <w:basedOn w:val="Normlny"/>
    <w:next w:val="Normlny"/>
    <w:qFormat/>
    <w:rsid w:val="00EF42E6"/>
    <w:pPr>
      <w:keepNext/>
      <w:numPr>
        <w:ilvl w:val="3"/>
        <w:numId w:val="1"/>
      </w:numPr>
      <w:spacing w:before="240" w:after="60"/>
      <w:jc w:val="left"/>
      <w:outlineLvl w:val="3"/>
    </w:pPr>
    <w:rPr>
      <w:b/>
      <w:bCs/>
      <w:szCs w:val="28"/>
    </w:rPr>
  </w:style>
  <w:style w:type="paragraph" w:styleId="Nadpis5">
    <w:name w:val="heading 5"/>
    <w:basedOn w:val="Normlny"/>
    <w:next w:val="Normlny"/>
    <w:qFormat/>
    <w:rsid w:val="002F49D9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4"/>
      <w:szCs w:val="26"/>
    </w:rPr>
  </w:style>
  <w:style w:type="paragraph" w:styleId="Nadpis6">
    <w:name w:val="heading 6"/>
    <w:basedOn w:val="Normlny"/>
    <w:next w:val="Normlny"/>
    <w:qFormat/>
    <w:rsid w:val="003B506F"/>
    <w:pPr>
      <w:numPr>
        <w:ilvl w:val="5"/>
        <w:numId w:val="2"/>
      </w:numPr>
      <w:spacing w:before="240" w:after="60"/>
      <w:outlineLvl w:val="5"/>
    </w:pPr>
    <w:rPr>
      <w:b/>
      <w:bCs/>
      <w:szCs w:val="22"/>
    </w:rPr>
  </w:style>
  <w:style w:type="paragraph" w:styleId="Nadpis7">
    <w:name w:val="heading 7"/>
    <w:basedOn w:val="Normlny"/>
    <w:next w:val="Normlny"/>
    <w:qFormat/>
    <w:rsid w:val="003B506F"/>
    <w:pPr>
      <w:numPr>
        <w:ilvl w:val="6"/>
        <w:numId w:val="2"/>
      </w:numPr>
      <w:spacing w:before="240" w:after="60"/>
      <w:outlineLvl w:val="6"/>
    </w:pPr>
  </w:style>
  <w:style w:type="paragraph" w:styleId="Nadpis8">
    <w:name w:val="heading 8"/>
    <w:basedOn w:val="Normlny"/>
    <w:next w:val="Normlny"/>
    <w:qFormat/>
    <w:rsid w:val="003B506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Nadpis9">
    <w:name w:val="heading 9"/>
    <w:basedOn w:val="Normlny"/>
    <w:next w:val="Normlny"/>
    <w:qFormat/>
    <w:rsid w:val="003B506F"/>
    <w:pPr>
      <w:numPr>
        <w:ilvl w:val="8"/>
        <w:numId w:val="2"/>
      </w:numPr>
      <w:spacing w:before="240" w:after="60"/>
      <w:outlineLvl w:val="8"/>
    </w:pPr>
    <w:rPr>
      <w:rFonts w:cs="Arial"/>
      <w:szCs w:val="2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rsid w:val="008A3B62"/>
    <w:pPr>
      <w:tabs>
        <w:tab w:val="center" w:pos="4536"/>
        <w:tab w:val="right" w:pos="9072"/>
      </w:tabs>
      <w:spacing w:before="0" w:line="240" w:lineRule="auto"/>
    </w:pPr>
    <w:rPr>
      <w:sz w:val="20"/>
    </w:rPr>
  </w:style>
  <w:style w:type="paragraph" w:styleId="Pta">
    <w:name w:val="footer"/>
    <w:basedOn w:val="Normlny"/>
    <w:link w:val="PtaChar"/>
    <w:uiPriority w:val="99"/>
    <w:rsid w:val="00E01B23"/>
    <w:pPr>
      <w:tabs>
        <w:tab w:val="left" w:pos="4189"/>
        <w:tab w:val="center" w:pos="4536"/>
        <w:tab w:val="left" w:pos="6873"/>
        <w:tab w:val="left" w:pos="6971"/>
        <w:tab w:val="left" w:pos="7805"/>
        <w:tab w:val="left" w:pos="8100"/>
        <w:tab w:val="left" w:pos="8313"/>
        <w:tab w:val="right" w:pos="9072"/>
      </w:tabs>
    </w:pPr>
    <w:rPr>
      <w:smallCaps/>
      <w:sz w:val="20"/>
      <w:szCs w:val="20"/>
    </w:rPr>
  </w:style>
  <w:style w:type="paragraph" w:customStyle="1" w:styleId="Odrka1">
    <w:name w:val="Odrážka 1"/>
    <w:basedOn w:val="Normlny"/>
    <w:qFormat/>
    <w:rsid w:val="00D4600B"/>
    <w:pPr>
      <w:numPr>
        <w:numId w:val="3"/>
      </w:numPr>
      <w:tabs>
        <w:tab w:val="left" w:pos="284"/>
      </w:tabs>
      <w:ind w:left="284" w:hanging="284"/>
    </w:pPr>
  </w:style>
  <w:style w:type="paragraph" w:customStyle="1" w:styleId="Odrka2">
    <w:name w:val="Odrážka 2"/>
    <w:basedOn w:val="Odrka1"/>
    <w:qFormat/>
    <w:rsid w:val="00D4600B"/>
    <w:pPr>
      <w:numPr>
        <w:numId w:val="4"/>
      </w:numPr>
      <w:tabs>
        <w:tab w:val="clear" w:pos="284"/>
        <w:tab w:val="left" w:pos="567"/>
      </w:tabs>
      <w:spacing w:before="60"/>
      <w:ind w:left="568" w:hanging="284"/>
    </w:pPr>
  </w:style>
  <w:style w:type="paragraph" w:customStyle="1" w:styleId="Odrka3">
    <w:name w:val="Odrážka 3"/>
    <w:basedOn w:val="Normlny"/>
    <w:qFormat/>
    <w:rsid w:val="00D4600B"/>
    <w:pPr>
      <w:numPr>
        <w:numId w:val="5"/>
      </w:numPr>
      <w:tabs>
        <w:tab w:val="left" w:pos="851"/>
      </w:tabs>
      <w:spacing w:before="0"/>
      <w:ind w:left="851" w:hanging="284"/>
    </w:pPr>
  </w:style>
  <w:style w:type="paragraph" w:styleId="Textpoznmkypodiarou">
    <w:name w:val="footnote text"/>
    <w:basedOn w:val="Normlny"/>
    <w:semiHidden/>
    <w:rsid w:val="00706AA7"/>
    <w:rPr>
      <w:sz w:val="20"/>
      <w:szCs w:val="20"/>
    </w:rPr>
  </w:style>
  <w:style w:type="paragraph" w:customStyle="1" w:styleId="Normlnyneodsaden">
    <w:name w:val="Normálny neodsadený"/>
    <w:basedOn w:val="Normlny"/>
    <w:link w:val="NormlnyneodsadenChar"/>
    <w:autoRedefine/>
    <w:rsid w:val="00721AB2"/>
  </w:style>
  <w:style w:type="paragraph" w:styleId="Popis">
    <w:name w:val="caption"/>
    <w:basedOn w:val="Normlny"/>
    <w:next w:val="Normlny"/>
    <w:link w:val="PopisChar"/>
    <w:qFormat/>
    <w:rsid w:val="00547B35"/>
    <w:pPr>
      <w:spacing w:after="120"/>
      <w:jc w:val="left"/>
    </w:pPr>
    <w:rPr>
      <w:rFonts w:ascii="Times New Roman" w:hAnsi="Times New Roman"/>
      <w:bCs/>
      <w:sz w:val="24"/>
      <w:szCs w:val="20"/>
    </w:rPr>
  </w:style>
  <w:style w:type="character" w:customStyle="1" w:styleId="MTEquationSection">
    <w:name w:val="MTEquationSection"/>
    <w:rsid w:val="00E925C9"/>
    <w:rPr>
      <w:rFonts w:ascii="Arial" w:hAnsi="Arial" w:cs="Arial"/>
      <w:b/>
      <w:vanish/>
      <w:color w:val="FF0000"/>
      <w:sz w:val="40"/>
      <w:szCs w:val="40"/>
    </w:rPr>
  </w:style>
  <w:style w:type="paragraph" w:styleId="Textkomentra">
    <w:name w:val="annotation text"/>
    <w:basedOn w:val="Normlny"/>
    <w:semiHidden/>
    <w:rsid w:val="00572B83"/>
    <w:rPr>
      <w:sz w:val="20"/>
      <w:szCs w:val="20"/>
    </w:rPr>
  </w:style>
  <w:style w:type="paragraph" w:customStyle="1" w:styleId="Nzovnecislovany">
    <w:name w:val="Názov_necislovany"/>
    <w:basedOn w:val="Normlny"/>
    <w:link w:val="NzovnecislovanyChar"/>
    <w:qFormat/>
    <w:rsid w:val="00936A77"/>
    <w:pPr>
      <w:spacing w:before="240" w:after="120"/>
      <w:contextualSpacing/>
    </w:pPr>
    <w:rPr>
      <w:b/>
      <w:spacing w:val="5"/>
      <w:kern w:val="28"/>
      <w:sz w:val="32"/>
      <w:szCs w:val="52"/>
    </w:rPr>
  </w:style>
  <w:style w:type="character" w:customStyle="1" w:styleId="NzovnecislovanyChar">
    <w:name w:val="Názov_necislovany Char"/>
    <w:basedOn w:val="Predvolenpsmoodseku"/>
    <w:link w:val="Nzovnecislovany"/>
    <w:locked/>
    <w:rsid w:val="00936A77"/>
    <w:rPr>
      <w:rFonts w:ascii="Arial" w:hAnsi="Arial" w:cs="Times New Roman"/>
      <w:b/>
      <w:color w:val="17365D"/>
      <w:spacing w:val="5"/>
      <w:kern w:val="28"/>
      <w:sz w:val="32"/>
      <w:szCs w:val="52"/>
    </w:rPr>
  </w:style>
  <w:style w:type="character" w:customStyle="1" w:styleId="Nadpis1Char">
    <w:name w:val="Nadpis 1 Char"/>
    <w:link w:val="Nadpis1"/>
    <w:locked/>
    <w:rsid w:val="00615C78"/>
    <w:rPr>
      <w:rFonts w:ascii="Arial" w:hAnsi="Arial"/>
      <w:b/>
      <w:bCs/>
      <w:caps/>
      <w:kern w:val="32"/>
      <w:sz w:val="32"/>
      <w:szCs w:val="48"/>
    </w:rPr>
  </w:style>
  <w:style w:type="character" w:customStyle="1" w:styleId="PtaChar">
    <w:name w:val="Päta Char"/>
    <w:link w:val="Pta"/>
    <w:uiPriority w:val="99"/>
    <w:locked/>
    <w:rsid w:val="003A1D23"/>
    <w:rPr>
      <w:rFonts w:ascii="Calibri" w:hAnsi="Calibri" w:cs="Times New Roman"/>
      <w:smallCaps/>
    </w:rPr>
  </w:style>
  <w:style w:type="paragraph" w:styleId="Obsah2">
    <w:name w:val="toc 2"/>
    <w:basedOn w:val="Normlny"/>
    <w:next w:val="Normlny"/>
    <w:autoRedefine/>
    <w:uiPriority w:val="39"/>
    <w:rsid w:val="004067D8"/>
    <w:pPr>
      <w:tabs>
        <w:tab w:val="left" w:pos="851"/>
        <w:tab w:val="right" w:leader="dot" w:pos="8503"/>
      </w:tabs>
      <w:spacing w:before="0"/>
      <w:ind w:left="850" w:hanging="425"/>
    </w:pPr>
    <w:rPr>
      <w:noProof/>
    </w:rPr>
  </w:style>
  <w:style w:type="paragraph" w:styleId="Obsah1">
    <w:name w:val="toc 1"/>
    <w:basedOn w:val="Normlny"/>
    <w:next w:val="Normlny"/>
    <w:link w:val="Obsah1Char"/>
    <w:autoRedefine/>
    <w:uiPriority w:val="39"/>
    <w:qFormat/>
    <w:rsid w:val="007E6346"/>
    <w:pPr>
      <w:tabs>
        <w:tab w:val="left" w:pos="426"/>
        <w:tab w:val="right" w:leader="dot" w:pos="8503"/>
      </w:tabs>
      <w:spacing w:before="60"/>
    </w:pPr>
    <w:rPr>
      <w:bCs/>
      <w:noProof/>
    </w:rPr>
  </w:style>
  <w:style w:type="paragraph" w:styleId="Obsah3">
    <w:name w:val="toc 3"/>
    <w:basedOn w:val="Normlny"/>
    <w:next w:val="Normlny"/>
    <w:autoRedefine/>
    <w:uiPriority w:val="39"/>
    <w:rsid w:val="004067D8"/>
    <w:pPr>
      <w:tabs>
        <w:tab w:val="left" w:pos="1560"/>
        <w:tab w:val="right" w:leader="dot" w:pos="8503"/>
      </w:tabs>
      <w:spacing w:before="0"/>
      <w:ind w:left="1560" w:hanging="709"/>
    </w:pPr>
    <w:rPr>
      <w:rFonts w:cs="Calibri"/>
      <w:iCs/>
      <w:noProof/>
    </w:rPr>
  </w:style>
  <w:style w:type="paragraph" w:customStyle="1" w:styleId="MTDisplayEquation">
    <w:name w:val="MTDisplayEquation"/>
    <w:basedOn w:val="Normlny"/>
    <w:next w:val="Normlny"/>
    <w:link w:val="MTDisplayEquationChar"/>
    <w:rsid w:val="008F5455"/>
    <w:pPr>
      <w:tabs>
        <w:tab w:val="center" w:pos="4320"/>
        <w:tab w:val="right" w:pos="8660"/>
      </w:tabs>
      <w:ind w:firstLine="284"/>
    </w:pPr>
  </w:style>
  <w:style w:type="character" w:customStyle="1" w:styleId="MTDisplayEquationChar">
    <w:name w:val="MTDisplayEquation Char"/>
    <w:basedOn w:val="Predvolenpsmoodseku"/>
    <w:link w:val="MTDisplayEquation"/>
    <w:locked/>
    <w:rsid w:val="008F5455"/>
    <w:rPr>
      <w:rFonts w:ascii="Arial" w:hAnsi="Arial" w:cs="Times New Roman"/>
      <w:sz w:val="24"/>
      <w:szCs w:val="24"/>
    </w:rPr>
  </w:style>
  <w:style w:type="character" w:customStyle="1" w:styleId="PopisChar">
    <w:name w:val="Popis Char"/>
    <w:link w:val="Popis"/>
    <w:locked/>
    <w:rsid w:val="00547B35"/>
    <w:rPr>
      <w:bCs/>
      <w:sz w:val="24"/>
    </w:rPr>
  </w:style>
  <w:style w:type="character" w:customStyle="1" w:styleId="HlavikaChar">
    <w:name w:val="Hlavička Char"/>
    <w:link w:val="Hlavika"/>
    <w:uiPriority w:val="99"/>
    <w:locked/>
    <w:rsid w:val="008A3B62"/>
    <w:rPr>
      <w:rFonts w:ascii="Arial" w:hAnsi="Arial"/>
      <w:szCs w:val="24"/>
    </w:rPr>
  </w:style>
  <w:style w:type="paragraph" w:customStyle="1" w:styleId="Nadpispriloha">
    <w:name w:val="Nadpis_priloha"/>
    <w:basedOn w:val="Normlny"/>
    <w:link w:val="NadpisprilohaChar"/>
    <w:rsid w:val="009E55BE"/>
    <w:pPr>
      <w:numPr>
        <w:numId w:val="6"/>
      </w:numPr>
      <w:spacing w:after="120"/>
      <w:ind w:left="360"/>
    </w:pPr>
    <w:rPr>
      <w:b/>
      <w:iCs/>
      <w:spacing w:val="15"/>
      <w:sz w:val="32"/>
    </w:rPr>
  </w:style>
  <w:style w:type="character" w:customStyle="1" w:styleId="NadpisprilohaChar">
    <w:name w:val="Nadpis_priloha Char"/>
    <w:basedOn w:val="Predvolenpsmoodseku"/>
    <w:link w:val="Nadpispriloha"/>
    <w:locked/>
    <w:rsid w:val="009E55BE"/>
    <w:rPr>
      <w:rFonts w:ascii="Arial" w:hAnsi="Arial"/>
      <w:b/>
      <w:iCs/>
      <w:spacing w:val="15"/>
      <w:sz w:val="32"/>
      <w:szCs w:val="24"/>
    </w:rPr>
  </w:style>
  <w:style w:type="paragraph" w:styleId="Zoznamobrzkov">
    <w:name w:val="table of figures"/>
    <w:basedOn w:val="Normlny"/>
    <w:next w:val="Normlny"/>
    <w:uiPriority w:val="99"/>
    <w:rsid w:val="008F5455"/>
    <w:pPr>
      <w:spacing w:before="0"/>
    </w:pPr>
  </w:style>
  <w:style w:type="paragraph" w:styleId="Obsah4">
    <w:name w:val="toc 4"/>
    <w:basedOn w:val="Normlny"/>
    <w:next w:val="Normlny"/>
    <w:autoRedefine/>
    <w:uiPriority w:val="39"/>
    <w:rsid w:val="004067D8"/>
    <w:pPr>
      <w:tabs>
        <w:tab w:val="left" w:pos="1701"/>
        <w:tab w:val="right" w:leader="dot" w:pos="8503"/>
      </w:tabs>
      <w:spacing w:before="0"/>
      <w:ind w:left="1702" w:hanging="851"/>
    </w:pPr>
    <w:rPr>
      <w:rFonts w:cs="Calibri"/>
      <w:noProof/>
    </w:rPr>
  </w:style>
  <w:style w:type="paragraph" w:styleId="Obsah5">
    <w:name w:val="toc 5"/>
    <w:basedOn w:val="Normlny"/>
    <w:next w:val="Normlny"/>
    <w:autoRedefine/>
    <w:rsid w:val="00936A77"/>
    <w:pPr>
      <w:ind w:left="960"/>
    </w:pPr>
    <w:rPr>
      <w:rFonts w:cs="Calibri"/>
      <w:sz w:val="18"/>
      <w:szCs w:val="18"/>
    </w:rPr>
  </w:style>
  <w:style w:type="paragraph" w:styleId="Obsah6">
    <w:name w:val="toc 6"/>
    <w:basedOn w:val="Normlny"/>
    <w:next w:val="Normlny"/>
    <w:autoRedefine/>
    <w:rsid w:val="00936A77"/>
    <w:pPr>
      <w:ind w:left="1200"/>
    </w:pPr>
    <w:rPr>
      <w:rFonts w:cs="Calibri"/>
      <w:sz w:val="18"/>
      <w:szCs w:val="18"/>
    </w:rPr>
  </w:style>
  <w:style w:type="paragraph" w:styleId="Obsah7">
    <w:name w:val="toc 7"/>
    <w:basedOn w:val="Normlny"/>
    <w:next w:val="Normlny"/>
    <w:autoRedefine/>
    <w:rsid w:val="00936A77"/>
    <w:pPr>
      <w:ind w:left="1440"/>
    </w:pPr>
    <w:rPr>
      <w:rFonts w:cs="Calibri"/>
      <w:sz w:val="18"/>
      <w:szCs w:val="18"/>
    </w:rPr>
  </w:style>
  <w:style w:type="paragraph" w:styleId="Obsah8">
    <w:name w:val="toc 8"/>
    <w:basedOn w:val="Normlny"/>
    <w:next w:val="Normlny"/>
    <w:autoRedefine/>
    <w:rsid w:val="00936A77"/>
    <w:pPr>
      <w:ind w:left="1680"/>
    </w:pPr>
    <w:rPr>
      <w:rFonts w:cs="Calibri"/>
      <w:sz w:val="18"/>
      <w:szCs w:val="18"/>
    </w:rPr>
  </w:style>
  <w:style w:type="paragraph" w:styleId="Obsah9">
    <w:name w:val="toc 9"/>
    <w:basedOn w:val="Normlny"/>
    <w:next w:val="Normlny"/>
    <w:autoRedefine/>
    <w:rsid w:val="00936A77"/>
    <w:pPr>
      <w:ind w:left="1920"/>
    </w:pPr>
    <w:rPr>
      <w:rFonts w:cs="Calibri"/>
      <w:sz w:val="18"/>
      <w:szCs w:val="18"/>
    </w:rPr>
  </w:style>
  <w:style w:type="character" w:customStyle="1" w:styleId="Obsah1Char">
    <w:name w:val="Obsah 1 Char"/>
    <w:link w:val="Obsah1"/>
    <w:uiPriority w:val="39"/>
    <w:locked/>
    <w:rsid w:val="007E6346"/>
    <w:rPr>
      <w:rFonts w:ascii="Arial" w:hAnsi="Arial"/>
      <w:bCs/>
      <w:noProof/>
      <w:sz w:val="22"/>
      <w:szCs w:val="24"/>
    </w:rPr>
  </w:style>
  <w:style w:type="paragraph" w:customStyle="1" w:styleId="Texttabuky">
    <w:name w:val="Text tabuľky"/>
    <w:basedOn w:val="Nzovnecislovany"/>
    <w:rsid w:val="007E6346"/>
    <w:pPr>
      <w:spacing w:before="40" w:after="40" w:line="240" w:lineRule="auto"/>
      <w:jc w:val="left"/>
    </w:pPr>
    <w:rPr>
      <w:b w:val="0"/>
      <w:sz w:val="22"/>
      <w:szCs w:val="24"/>
    </w:rPr>
  </w:style>
  <w:style w:type="paragraph" w:customStyle="1" w:styleId="slovanzoznam1">
    <w:name w:val="Číslovaný zoznam 1"/>
    <w:basedOn w:val="Normlny"/>
    <w:qFormat/>
    <w:rsid w:val="00464629"/>
    <w:pPr>
      <w:numPr>
        <w:numId w:val="8"/>
      </w:numPr>
      <w:ind w:left="284" w:hanging="284"/>
    </w:pPr>
  </w:style>
  <w:style w:type="paragraph" w:customStyle="1" w:styleId="islovanzoznam2">
    <w:name w:val="Čislovaný zoznam 2"/>
    <w:basedOn w:val="Normlny"/>
    <w:qFormat/>
    <w:rsid w:val="00464629"/>
    <w:pPr>
      <w:numPr>
        <w:numId w:val="9"/>
      </w:numPr>
      <w:ind w:left="284" w:hanging="284"/>
    </w:pPr>
  </w:style>
  <w:style w:type="paragraph" w:customStyle="1" w:styleId="Obrzok">
    <w:name w:val="Obrázok"/>
    <w:basedOn w:val="Normlny"/>
    <w:qFormat/>
    <w:rsid w:val="00936987"/>
    <w:pPr>
      <w:spacing w:line="240" w:lineRule="auto"/>
      <w:jc w:val="center"/>
    </w:pPr>
  </w:style>
  <w:style w:type="character" w:styleId="Hypertextovprepojenie">
    <w:name w:val="Hyperlink"/>
    <w:basedOn w:val="Predvolenpsmoodseku"/>
    <w:uiPriority w:val="99"/>
    <w:unhideWhenUsed/>
    <w:rsid w:val="00EB2D62"/>
    <w:rPr>
      <w:color w:val="0000FF" w:themeColor="hyperlink"/>
      <w:u w:val="single"/>
    </w:rPr>
  </w:style>
  <w:style w:type="paragraph" w:customStyle="1" w:styleId="Literatra">
    <w:name w:val="Literatúra"/>
    <w:basedOn w:val="Normlny"/>
    <w:autoRedefine/>
    <w:qFormat/>
    <w:rsid w:val="00AB3C6E"/>
    <w:pPr>
      <w:keepLines/>
      <w:numPr>
        <w:numId w:val="7"/>
      </w:numPr>
      <w:tabs>
        <w:tab w:val="left" w:pos="567"/>
      </w:tabs>
      <w:autoSpaceDE w:val="0"/>
      <w:autoSpaceDN w:val="0"/>
      <w:adjustRightInd w:val="0"/>
      <w:spacing w:before="60"/>
      <w:ind w:left="567" w:hanging="567"/>
      <w:jc w:val="left"/>
    </w:pPr>
    <w:rPr>
      <w:noProof/>
      <w:lang w:eastAsia="en-US"/>
    </w:rPr>
  </w:style>
  <w:style w:type="paragraph" w:customStyle="1" w:styleId="Titlist1">
    <w:name w:val="Tit_list_1"/>
    <w:basedOn w:val="Normlny"/>
    <w:link w:val="Titlist1Char"/>
    <w:qFormat/>
    <w:rsid w:val="00764063"/>
    <w:pPr>
      <w:spacing w:before="0" w:line="240" w:lineRule="auto"/>
      <w:jc w:val="center"/>
    </w:pPr>
    <w:rPr>
      <w:sz w:val="36"/>
      <w:szCs w:val="36"/>
    </w:rPr>
  </w:style>
  <w:style w:type="character" w:customStyle="1" w:styleId="Titlist1Char">
    <w:name w:val="Tit_list_1 Char"/>
    <w:basedOn w:val="Predvolenpsmoodseku"/>
    <w:link w:val="Titlist1"/>
    <w:rsid w:val="00764063"/>
    <w:rPr>
      <w:sz w:val="36"/>
      <w:szCs w:val="36"/>
    </w:rPr>
  </w:style>
  <w:style w:type="paragraph" w:customStyle="1" w:styleId="TitlistE">
    <w:name w:val="Tit_list_EČ"/>
    <w:basedOn w:val="Normlny"/>
    <w:link w:val="TitlistEChar"/>
    <w:qFormat/>
    <w:rsid w:val="00105F38"/>
    <w:pPr>
      <w:spacing w:before="1440" w:line="240" w:lineRule="auto"/>
    </w:pPr>
    <w:rPr>
      <w:b/>
      <w:sz w:val="32"/>
      <w:szCs w:val="32"/>
    </w:rPr>
  </w:style>
  <w:style w:type="character" w:customStyle="1" w:styleId="NormlnyneodsadenChar">
    <w:name w:val="Normálny neodsadený Char"/>
    <w:basedOn w:val="Predvolenpsmoodseku"/>
    <w:link w:val="Normlnyneodsaden"/>
    <w:rsid w:val="00721AB2"/>
    <w:rPr>
      <w:rFonts w:ascii="Arial" w:hAnsi="Arial"/>
      <w:sz w:val="22"/>
      <w:szCs w:val="24"/>
    </w:rPr>
  </w:style>
  <w:style w:type="paragraph" w:customStyle="1" w:styleId="Titlistpodnzov">
    <w:name w:val="Tit_list_podnázov"/>
    <w:basedOn w:val="Normlny"/>
    <w:link w:val="TitlistpodnzovChar"/>
    <w:qFormat/>
    <w:rsid w:val="00FB4633"/>
    <w:pPr>
      <w:spacing w:before="0" w:line="240" w:lineRule="auto"/>
      <w:jc w:val="center"/>
    </w:pPr>
    <w:rPr>
      <w:sz w:val="28"/>
      <w:szCs w:val="36"/>
    </w:rPr>
  </w:style>
  <w:style w:type="character" w:customStyle="1" w:styleId="TitlistEChar">
    <w:name w:val="Tit_list_EČ Char"/>
    <w:basedOn w:val="Predvolenpsmoodseku"/>
    <w:link w:val="TitlistE"/>
    <w:rsid w:val="00105F38"/>
    <w:rPr>
      <w:b/>
      <w:sz w:val="32"/>
      <w:szCs w:val="32"/>
    </w:rPr>
  </w:style>
  <w:style w:type="paragraph" w:customStyle="1" w:styleId="TitlistNzovprce">
    <w:name w:val="Tit_list_Názov práce"/>
    <w:basedOn w:val="Normlny"/>
    <w:link w:val="TitlistNzovprceChar"/>
    <w:qFormat/>
    <w:rsid w:val="00AB2AEE"/>
    <w:pPr>
      <w:spacing w:before="3000" w:line="240" w:lineRule="auto"/>
      <w:jc w:val="center"/>
    </w:pPr>
    <w:rPr>
      <w:b/>
      <w:sz w:val="40"/>
    </w:rPr>
  </w:style>
  <w:style w:type="character" w:customStyle="1" w:styleId="TitlistpodnzovChar">
    <w:name w:val="Tit_list_podnázov Char"/>
    <w:basedOn w:val="Predvolenpsmoodseku"/>
    <w:link w:val="Titlistpodnzov"/>
    <w:rsid w:val="00FB4633"/>
    <w:rPr>
      <w:rFonts w:ascii="Arial" w:hAnsi="Arial"/>
      <w:sz w:val="28"/>
      <w:szCs w:val="36"/>
    </w:rPr>
  </w:style>
  <w:style w:type="paragraph" w:customStyle="1" w:styleId="Titlistrok1">
    <w:name w:val="Tit_list_rok_1"/>
    <w:basedOn w:val="Normlny"/>
    <w:link w:val="Titlistrok1Char"/>
    <w:qFormat/>
    <w:rsid w:val="00490975"/>
    <w:pPr>
      <w:spacing w:before="4536" w:line="240" w:lineRule="auto"/>
      <w:jc w:val="left"/>
    </w:pPr>
    <w:rPr>
      <w:szCs w:val="28"/>
    </w:rPr>
  </w:style>
  <w:style w:type="character" w:customStyle="1" w:styleId="TitlistNzovprceChar">
    <w:name w:val="Tit_list_Názov práce Char"/>
    <w:basedOn w:val="Predvolenpsmoodseku"/>
    <w:link w:val="TitlistNzovprce"/>
    <w:rsid w:val="00AB2AEE"/>
    <w:rPr>
      <w:rFonts w:ascii="Arial" w:hAnsi="Arial"/>
      <w:b/>
      <w:sz w:val="40"/>
      <w:szCs w:val="24"/>
    </w:rPr>
  </w:style>
  <w:style w:type="paragraph" w:customStyle="1" w:styleId="Titlistrok2">
    <w:name w:val="Tit_list_rok_2"/>
    <w:basedOn w:val="Normlny"/>
    <w:link w:val="Titlistrok2Char"/>
    <w:qFormat/>
    <w:rsid w:val="006B231E"/>
    <w:pPr>
      <w:spacing w:before="1134" w:line="240" w:lineRule="auto"/>
    </w:pPr>
  </w:style>
  <w:style w:type="character" w:customStyle="1" w:styleId="Titlistrok1Char">
    <w:name w:val="Tit_list_rok_1 Char"/>
    <w:basedOn w:val="Predvolenpsmoodseku"/>
    <w:link w:val="Titlistrok1"/>
    <w:rsid w:val="00490975"/>
    <w:rPr>
      <w:rFonts w:ascii="Arial" w:hAnsi="Arial"/>
      <w:sz w:val="22"/>
      <w:szCs w:val="28"/>
    </w:rPr>
  </w:style>
  <w:style w:type="paragraph" w:customStyle="1" w:styleId="Titlistmeno1">
    <w:name w:val="Tit_list_meno_1"/>
    <w:basedOn w:val="Normlny"/>
    <w:link w:val="Titlistmeno1Char"/>
    <w:qFormat/>
    <w:rsid w:val="00AB2AEE"/>
    <w:pPr>
      <w:spacing w:before="2040" w:line="240" w:lineRule="auto"/>
      <w:jc w:val="center"/>
    </w:pPr>
    <w:rPr>
      <w:b/>
      <w:sz w:val="28"/>
      <w:szCs w:val="28"/>
    </w:rPr>
  </w:style>
  <w:style w:type="character" w:customStyle="1" w:styleId="Titlistrok2Char">
    <w:name w:val="Tit_list_rok_2 Char"/>
    <w:basedOn w:val="Predvolenpsmoodseku"/>
    <w:link w:val="Titlistrok2"/>
    <w:rsid w:val="006B231E"/>
    <w:rPr>
      <w:sz w:val="24"/>
      <w:szCs w:val="24"/>
    </w:rPr>
  </w:style>
  <w:style w:type="paragraph" w:customStyle="1" w:styleId="Titlistmeno2">
    <w:name w:val="Tit_list_meno_2"/>
    <w:basedOn w:val="Normlny"/>
    <w:link w:val="Titlistmeno2Char"/>
    <w:qFormat/>
    <w:rsid w:val="00764063"/>
    <w:pPr>
      <w:spacing w:before="0" w:line="240" w:lineRule="auto"/>
    </w:pPr>
  </w:style>
  <w:style w:type="character" w:customStyle="1" w:styleId="Titlistmeno1Char">
    <w:name w:val="Tit_list_meno_1 Char"/>
    <w:basedOn w:val="Predvolenpsmoodseku"/>
    <w:link w:val="Titlistmeno1"/>
    <w:rsid w:val="00AB2AEE"/>
    <w:rPr>
      <w:rFonts w:ascii="Arial" w:hAnsi="Arial"/>
      <w:b/>
      <w:sz w:val="28"/>
      <w:szCs w:val="28"/>
    </w:rPr>
  </w:style>
  <w:style w:type="paragraph" w:customStyle="1" w:styleId="Titlistudaje">
    <w:name w:val="Tit_list_udaje"/>
    <w:basedOn w:val="Normlny"/>
    <w:link w:val="TitlistudajeChar"/>
    <w:qFormat/>
    <w:rsid w:val="003F43B2"/>
    <w:pPr>
      <w:spacing w:before="0"/>
    </w:pPr>
  </w:style>
  <w:style w:type="character" w:customStyle="1" w:styleId="Titlistmeno2Char">
    <w:name w:val="Tit_list_meno_2 Char"/>
    <w:basedOn w:val="Predvolenpsmoodseku"/>
    <w:link w:val="Titlistmeno2"/>
    <w:rsid w:val="00764063"/>
    <w:rPr>
      <w:sz w:val="24"/>
      <w:szCs w:val="24"/>
    </w:rPr>
  </w:style>
  <w:style w:type="paragraph" w:customStyle="1" w:styleId="Titlistudaje1r">
    <w:name w:val="Tit_list_udaje_1r"/>
    <w:basedOn w:val="Titlistudaje"/>
    <w:link w:val="Titlistudaje1rChar"/>
    <w:qFormat/>
    <w:rsid w:val="00D17293"/>
    <w:pPr>
      <w:spacing w:before="1560"/>
      <w:jc w:val="left"/>
    </w:pPr>
  </w:style>
  <w:style w:type="character" w:customStyle="1" w:styleId="TitlistudajeChar">
    <w:name w:val="Tit_list_udaje Char"/>
    <w:basedOn w:val="Predvolenpsmoodseku"/>
    <w:link w:val="Titlistudaje"/>
    <w:rsid w:val="003F43B2"/>
    <w:rPr>
      <w:rFonts w:ascii="Arial" w:hAnsi="Arial"/>
      <w:sz w:val="22"/>
      <w:szCs w:val="24"/>
    </w:rPr>
  </w:style>
  <w:style w:type="paragraph" w:customStyle="1" w:styleId="Abstraktnazov">
    <w:name w:val="Abstrakt_nazov"/>
    <w:basedOn w:val="Nzovnecislovany"/>
    <w:link w:val="AbstraktnazovChar"/>
    <w:qFormat/>
    <w:rsid w:val="00D17293"/>
    <w:rPr>
      <w:szCs w:val="32"/>
    </w:rPr>
  </w:style>
  <w:style w:type="character" w:customStyle="1" w:styleId="Titlistudaje1rChar">
    <w:name w:val="Tit_list_udaje_1r Char"/>
    <w:basedOn w:val="TitlistudajeChar"/>
    <w:link w:val="Titlistudaje1r"/>
    <w:rsid w:val="00D17293"/>
    <w:rPr>
      <w:rFonts w:ascii="Arial" w:hAnsi="Arial"/>
      <w:sz w:val="22"/>
      <w:szCs w:val="24"/>
    </w:rPr>
  </w:style>
  <w:style w:type="paragraph" w:customStyle="1" w:styleId="Abstrakttext">
    <w:name w:val="Abstrakt_text"/>
    <w:basedOn w:val="Normlny"/>
    <w:link w:val="AbstrakttextChar"/>
    <w:qFormat/>
    <w:rsid w:val="00D17293"/>
  </w:style>
  <w:style w:type="character" w:customStyle="1" w:styleId="AbstraktnazovChar">
    <w:name w:val="Abstrakt_nazov Char"/>
    <w:basedOn w:val="NzovnecislovanyChar"/>
    <w:link w:val="Abstraktnazov"/>
    <w:rsid w:val="00D17293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Anotlist1">
    <w:name w:val="Anot_list_1"/>
    <w:basedOn w:val="Normlny"/>
    <w:link w:val="Anotlist1Char"/>
    <w:qFormat/>
    <w:rsid w:val="00412A80"/>
    <w:pPr>
      <w:spacing w:before="0"/>
      <w:jc w:val="left"/>
    </w:pPr>
    <w:rPr>
      <w:b/>
    </w:rPr>
  </w:style>
  <w:style w:type="character" w:customStyle="1" w:styleId="AbstrakttextChar">
    <w:name w:val="Abstrakt_text Char"/>
    <w:basedOn w:val="Predvolenpsmoodseku"/>
    <w:link w:val="Abstrakttext"/>
    <w:rsid w:val="00D17293"/>
    <w:rPr>
      <w:sz w:val="24"/>
      <w:szCs w:val="24"/>
    </w:rPr>
  </w:style>
  <w:style w:type="paragraph" w:customStyle="1" w:styleId="Anotlist2">
    <w:name w:val="Anot_list_2"/>
    <w:basedOn w:val="Normlny"/>
    <w:link w:val="Anotlist2Char"/>
    <w:qFormat/>
    <w:rsid w:val="00D17293"/>
  </w:style>
  <w:style w:type="character" w:customStyle="1" w:styleId="Anotlist1Char">
    <w:name w:val="Anot_list_1 Char"/>
    <w:basedOn w:val="Predvolenpsmoodseku"/>
    <w:link w:val="Anotlist1"/>
    <w:rsid w:val="00412A80"/>
    <w:rPr>
      <w:b/>
      <w:sz w:val="24"/>
      <w:szCs w:val="24"/>
    </w:rPr>
  </w:style>
  <w:style w:type="paragraph" w:customStyle="1" w:styleId="Titulnstranynadpisy">
    <w:name w:val="Titulné strany_nadpisy"/>
    <w:basedOn w:val="Nzovnecislovany"/>
    <w:link w:val="TitulnstranynadpisyChar"/>
    <w:qFormat/>
    <w:rsid w:val="002D0920"/>
    <w:rPr>
      <w:szCs w:val="32"/>
    </w:rPr>
  </w:style>
  <w:style w:type="character" w:customStyle="1" w:styleId="Anotlist2Char">
    <w:name w:val="Anot_list_2 Char"/>
    <w:basedOn w:val="Predvolenpsmoodseku"/>
    <w:link w:val="Anotlist2"/>
    <w:rsid w:val="00D17293"/>
    <w:rPr>
      <w:sz w:val="24"/>
      <w:szCs w:val="24"/>
    </w:rPr>
  </w:style>
  <w:style w:type="paragraph" w:customStyle="1" w:styleId="estnvyhlsenie1">
    <w:name w:val="Čestné_vyhlásenie_1"/>
    <w:basedOn w:val="Normlny"/>
    <w:link w:val="estnvyhlsenie1Char"/>
    <w:qFormat/>
    <w:rsid w:val="00E84C55"/>
    <w:pPr>
      <w:ind w:left="2160"/>
    </w:pPr>
    <w:rPr>
      <w:sz w:val="32"/>
      <w:szCs w:val="32"/>
    </w:rPr>
  </w:style>
  <w:style w:type="character" w:customStyle="1" w:styleId="TitulnstranynadpisyChar">
    <w:name w:val="Titulné strany_nadpisy Char"/>
    <w:basedOn w:val="NzovnecislovanyChar"/>
    <w:link w:val="Titulnstranynadpisy"/>
    <w:rsid w:val="002D0920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estnvyhlsenie2">
    <w:name w:val="Čestné_vyhlásenie_2"/>
    <w:basedOn w:val="Normlny"/>
    <w:link w:val="estnvyhlsenie2Char"/>
    <w:qFormat/>
    <w:rsid w:val="00E84C55"/>
  </w:style>
  <w:style w:type="character" w:customStyle="1" w:styleId="estnvyhlsenie1Char">
    <w:name w:val="Čestné_vyhlásenie_1 Char"/>
    <w:basedOn w:val="Predvolenpsmoodseku"/>
    <w:link w:val="estnvyhlsenie1"/>
    <w:rsid w:val="00E84C55"/>
    <w:rPr>
      <w:sz w:val="32"/>
      <w:szCs w:val="32"/>
    </w:rPr>
  </w:style>
  <w:style w:type="character" w:customStyle="1" w:styleId="estnvyhlsenie2Char">
    <w:name w:val="Čestné_vyhlásenie_2 Char"/>
    <w:basedOn w:val="Predvolenpsmoodseku"/>
    <w:link w:val="estnvyhlsenie2"/>
    <w:rsid w:val="00E84C55"/>
    <w:rPr>
      <w:sz w:val="24"/>
      <w:szCs w:val="24"/>
    </w:rPr>
  </w:style>
  <w:style w:type="paragraph" w:customStyle="1" w:styleId="Nzovfakulty">
    <w:name w:val="Názov fakulty"/>
    <w:basedOn w:val="Normlny"/>
    <w:link w:val="NzovfakultyChar"/>
    <w:qFormat/>
    <w:rsid w:val="008F56F9"/>
    <w:pPr>
      <w:spacing w:before="360" w:line="240" w:lineRule="auto"/>
      <w:jc w:val="center"/>
    </w:pPr>
    <w:rPr>
      <w:rFonts w:cs="Arial"/>
      <w:sz w:val="28"/>
      <w:szCs w:val="28"/>
    </w:rPr>
  </w:style>
  <w:style w:type="paragraph" w:customStyle="1" w:styleId="TitlistDruhprce">
    <w:name w:val="Tit_list_Druh práce"/>
    <w:link w:val="TitlistDruhprceChar"/>
    <w:qFormat/>
    <w:rsid w:val="00FB4633"/>
    <w:pPr>
      <w:spacing w:before="240"/>
      <w:jc w:val="center"/>
    </w:pPr>
    <w:rPr>
      <w:rFonts w:ascii="Arial" w:hAnsi="Arial" w:cs="Arial"/>
      <w:b/>
      <w:sz w:val="32"/>
      <w:szCs w:val="36"/>
    </w:rPr>
  </w:style>
  <w:style w:type="character" w:customStyle="1" w:styleId="NzovfakultyChar">
    <w:name w:val="Názov fakulty Char"/>
    <w:basedOn w:val="Predvolenpsmoodseku"/>
    <w:link w:val="Nzovfakulty"/>
    <w:rsid w:val="008F56F9"/>
    <w:rPr>
      <w:rFonts w:ascii="Arial" w:hAnsi="Arial" w:cs="Arial"/>
      <w:sz w:val="28"/>
      <w:szCs w:val="28"/>
    </w:rPr>
  </w:style>
  <w:style w:type="character" w:customStyle="1" w:styleId="TitlistDruhprceChar">
    <w:name w:val="Tit_list_Druh práce Char"/>
    <w:basedOn w:val="TitlistpodnzovChar"/>
    <w:link w:val="TitlistDruhprce"/>
    <w:rsid w:val="00FB4633"/>
    <w:rPr>
      <w:rFonts w:ascii="Arial" w:hAnsi="Arial" w:cs="Arial"/>
      <w:b/>
      <w:sz w:val="32"/>
      <w:szCs w:val="36"/>
    </w:rPr>
  </w:style>
  <w:style w:type="paragraph" w:customStyle="1" w:styleId="Tabuka-oznaenie">
    <w:name w:val="Tabuľka - označenie"/>
    <w:basedOn w:val="Normlny"/>
    <w:link w:val="Tabuka-oznaenieChar"/>
    <w:qFormat/>
    <w:rsid w:val="00A26A13"/>
    <w:pPr>
      <w:spacing w:after="120"/>
      <w:jc w:val="left"/>
    </w:pPr>
    <w:rPr>
      <w:rFonts w:ascii="Times New Roman" w:hAnsi="Times New Roman"/>
      <w:sz w:val="24"/>
    </w:rPr>
  </w:style>
  <w:style w:type="character" w:customStyle="1" w:styleId="Tabuka-oznaenieChar">
    <w:name w:val="Tabuľka - označenie Char"/>
    <w:basedOn w:val="Predvolenpsmoodseku"/>
    <w:link w:val="Tabuka-oznaenie"/>
    <w:rsid w:val="00A26A13"/>
    <w:rPr>
      <w:sz w:val="24"/>
      <w:szCs w:val="24"/>
    </w:rPr>
  </w:style>
  <w:style w:type="paragraph" w:customStyle="1" w:styleId="tabulkatexthlavicka">
    <w:name w:val="tabulka text hlavicka"/>
    <w:basedOn w:val="Normlny"/>
    <w:qFormat/>
    <w:rsid w:val="00BA0F2D"/>
    <w:pPr>
      <w:widowControl w:val="0"/>
      <w:spacing w:before="0" w:line="288" w:lineRule="auto"/>
      <w:jc w:val="center"/>
    </w:pPr>
    <w:rPr>
      <w:rFonts w:eastAsia="Arial" w:cs="Courier New"/>
      <w:b/>
      <w:szCs w:val="22"/>
      <w:lang w:eastAsia="en-US"/>
    </w:rPr>
  </w:style>
  <w:style w:type="paragraph" w:customStyle="1" w:styleId="tabulkatext">
    <w:name w:val="tabulka text"/>
    <w:basedOn w:val="tabulkatexthlavicka"/>
    <w:qFormat/>
    <w:rsid w:val="00641170"/>
    <w:rPr>
      <w:b w:val="0"/>
      <w:iCs/>
    </w:rPr>
  </w:style>
  <w:style w:type="paragraph" w:customStyle="1" w:styleId="tabulkatextpoznamka">
    <w:name w:val="tabulka text poznamka"/>
    <w:basedOn w:val="Normlny"/>
    <w:qFormat/>
    <w:rsid w:val="00BA0F2D"/>
    <w:pPr>
      <w:widowControl w:val="0"/>
      <w:tabs>
        <w:tab w:val="left" w:pos="993"/>
      </w:tabs>
      <w:spacing w:before="0" w:line="288" w:lineRule="auto"/>
      <w:jc w:val="left"/>
    </w:pPr>
    <w:rPr>
      <w:rFonts w:eastAsia="Arial" w:cs="Tahoma"/>
      <w:sz w:val="16"/>
      <w:szCs w:val="16"/>
      <w:lang w:eastAsia="en-US"/>
    </w:rPr>
  </w:style>
  <w:style w:type="paragraph" w:styleId="Bibliografia">
    <w:name w:val="Bibliography"/>
    <w:basedOn w:val="Normlny"/>
    <w:next w:val="Normlny"/>
    <w:uiPriority w:val="37"/>
    <w:unhideWhenUsed/>
    <w:rsid w:val="00BF750D"/>
  </w:style>
  <w:style w:type="paragraph" w:customStyle="1" w:styleId="Nadpis0">
    <w:name w:val="Nadpis 0"/>
    <w:basedOn w:val="Nadpis1"/>
    <w:qFormat/>
    <w:rsid w:val="002D0920"/>
    <w:pPr>
      <w:numPr>
        <w:numId w:val="0"/>
      </w:numPr>
    </w:pPr>
  </w:style>
  <w:style w:type="character" w:styleId="Zstupntext">
    <w:name w:val="Placeholder Text"/>
    <w:basedOn w:val="Predvolenpsmoodseku"/>
    <w:uiPriority w:val="99"/>
    <w:semiHidden/>
    <w:rsid w:val="009B3DA8"/>
    <w:rPr>
      <w:color w:val="808080"/>
    </w:rPr>
  </w:style>
  <w:style w:type="paragraph" w:customStyle="1" w:styleId="ZPTitulkahlavn">
    <w:name w:val="ZP Titulka hlavní"/>
    <w:basedOn w:val="Normlny"/>
    <w:rsid w:val="009B3DA8"/>
    <w:pPr>
      <w:suppressAutoHyphens/>
      <w:spacing w:before="0" w:line="340" w:lineRule="atLeast"/>
      <w:jc w:val="center"/>
    </w:pPr>
    <w:rPr>
      <w:rFonts w:cs="Arial"/>
      <w:bCs/>
      <w:sz w:val="28"/>
      <w:szCs w:val="34"/>
      <w:lang w:val="cs-CZ" w:eastAsia="cs-CZ"/>
    </w:rPr>
  </w:style>
  <w:style w:type="paragraph" w:styleId="Zkladntext">
    <w:name w:val="Body Text"/>
    <w:basedOn w:val="Normlny"/>
    <w:link w:val="ZkladntextChar"/>
    <w:semiHidden/>
    <w:unhideWhenUsed/>
    <w:rsid w:val="009B3DA8"/>
    <w:pPr>
      <w:spacing w:after="120"/>
    </w:pPr>
  </w:style>
  <w:style w:type="character" w:customStyle="1" w:styleId="ZkladntextChar">
    <w:name w:val="Základný text Char"/>
    <w:basedOn w:val="Predvolenpsmoodseku"/>
    <w:link w:val="Zkladntext"/>
    <w:semiHidden/>
    <w:rsid w:val="009B3DA8"/>
    <w:rPr>
      <w:rFonts w:ascii="Arial" w:hAnsi="Arial"/>
      <w:sz w:val="22"/>
      <w:szCs w:val="24"/>
    </w:rPr>
  </w:style>
  <w:style w:type="paragraph" w:styleId="Prvzarkazkladnhotextu">
    <w:name w:val="Body Text First Indent"/>
    <w:basedOn w:val="Zkladntext"/>
    <w:link w:val="PrvzarkazkladnhotextuChar"/>
    <w:rsid w:val="009B3DA8"/>
    <w:pPr>
      <w:spacing w:before="0" w:line="240" w:lineRule="auto"/>
      <w:ind w:firstLine="210"/>
      <w:jc w:val="left"/>
    </w:pPr>
    <w:rPr>
      <w:rFonts w:ascii="Cambria" w:hAnsi="Cambria"/>
      <w:sz w:val="24"/>
      <w:lang w:val="cs-CZ" w:eastAsia="cs-CZ"/>
    </w:rPr>
  </w:style>
  <w:style w:type="character" w:customStyle="1" w:styleId="PrvzarkazkladnhotextuChar">
    <w:name w:val="Prvá zarážka základného textu Char"/>
    <w:basedOn w:val="ZkladntextChar"/>
    <w:link w:val="Prvzarkazkladnhotextu"/>
    <w:rsid w:val="009B3DA8"/>
    <w:rPr>
      <w:rFonts w:ascii="Cambria" w:hAnsi="Cambria"/>
      <w:sz w:val="24"/>
      <w:szCs w:val="24"/>
      <w:lang w:val="cs-CZ" w:eastAsia="cs-CZ"/>
    </w:rPr>
  </w:style>
  <w:style w:type="paragraph" w:styleId="Odsekzoznamu">
    <w:name w:val="List Paragraph"/>
    <w:basedOn w:val="Normlny"/>
    <w:uiPriority w:val="34"/>
    <w:qFormat/>
    <w:rsid w:val="00D07967"/>
    <w:pPr>
      <w:ind w:left="720"/>
      <w:contextualSpacing/>
    </w:pPr>
  </w:style>
  <w:style w:type="character" w:customStyle="1" w:styleId="inlineblock">
    <w:name w:val="inlineblock"/>
    <w:basedOn w:val="Predvolenpsmoodseku"/>
    <w:rsid w:val="00435715"/>
  </w:style>
  <w:style w:type="character" w:styleId="PouitHypertextovPrepojenie">
    <w:name w:val="FollowedHyperlink"/>
    <w:basedOn w:val="Predvolenpsmoodseku"/>
    <w:semiHidden/>
    <w:unhideWhenUsed/>
    <w:rsid w:val="00735411"/>
    <w:rPr>
      <w:color w:val="800080" w:themeColor="followedHyperlink"/>
      <w:u w:val="single"/>
    </w:rPr>
  </w:style>
  <w:style w:type="paragraph" w:styleId="Hlavikaobsahu">
    <w:name w:val="TOC Heading"/>
    <w:basedOn w:val="Nadpis1"/>
    <w:next w:val="Normlny"/>
    <w:uiPriority w:val="39"/>
    <w:unhideWhenUsed/>
    <w:qFormat/>
    <w:rsid w:val="005B75BE"/>
    <w:pPr>
      <w:keepLines/>
      <w:numPr>
        <w:numId w:val="0"/>
      </w:numPr>
      <w:tabs>
        <w:tab w:val="clear" w:pos="567"/>
      </w:tabs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Cs w:val="32"/>
    </w:rPr>
  </w:style>
  <w:style w:type="table" w:styleId="Mriekatabuky">
    <w:name w:val="Table Grid"/>
    <w:basedOn w:val="Normlnatabuka"/>
    <w:locked/>
    <w:rsid w:val="00502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ukasmriekou4zvraznenie1">
    <w:name w:val="Grid Table 4 Accent 1"/>
    <w:basedOn w:val="Normlnatabuka"/>
    <w:uiPriority w:val="49"/>
    <w:rsid w:val="008F0C7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Nadpis3Char">
    <w:name w:val="Nadpis 3 Char"/>
    <w:basedOn w:val="Predvolenpsmoodseku"/>
    <w:link w:val="Nadpis3"/>
    <w:rsid w:val="00F32AC7"/>
    <w:rPr>
      <w:rFonts w:ascii="Arial" w:hAnsi="Arial"/>
      <w:b/>
      <w:bCs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eader" Target="header4.xm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header" Target="header6.xml"/><Relationship Id="rId34" Type="http://schemas.openxmlformats.org/officeDocument/2006/relationships/image" Target="media/image14.png"/><Relationship Id="rId42" Type="http://schemas.openxmlformats.org/officeDocument/2006/relationships/footer" Target="footer5.xml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9.png"/><Relationship Id="rId11" Type="http://schemas.openxmlformats.org/officeDocument/2006/relationships/image" Target="media/image1.jpe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eader" Target="header9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31" Type="http://schemas.openxmlformats.org/officeDocument/2006/relationships/image" Target="media/image11.png"/><Relationship Id="rId44" Type="http://schemas.openxmlformats.org/officeDocument/2006/relationships/footer" Target="footer6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oter" Target="footer4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header" Target="header8.xml"/><Relationship Id="rId48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footer" Target="footer7.xml"/><Relationship Id="rId20" Type="http://schemas.openxmlformats.org/officeDocument/2006/relationships/header" Target="header5.xml"/><Relationship Id="rId41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liam\Downloads\Pr&#237;loha%203_&#352;abl&#243;na%20pr&#225;c%20(2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AAB007438CF4B369B79AB99728E3BF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D49F12CA-C9EE-4AF2-98BA-E555DFCF2FCA}"/>
      </w:docPartPr>
      <w:docPartBody>
        <w:p w:rsidR="00927722" w:rsidRDefault="00D94566">
          <w:pPr>
            <w:pStyle w:val="9AAB007438CF4B369B79AB99728E3BF6"/>
          </w:pPr>
          <w:r w:rsidRPr="005D21F3">
            <w:rPr>
              <w:rStyle w:val="Zstupntext"/>
            </w:rPr>
            <w:t>[</w:t>
          </w:r>
          <w:r>
            <w:rPr>
              <w:rStyle w:val="Zstupntext"/>
            </w:rPr>
            <w:t>Zvoľte fakultu/ústav</w:t>
          </w:r>
          <w:r w:rsidRPr="005D21F3">
            <w:rPr>
              <w:rStyle w:val="Zstupntext"/>
            </w:rPr>
            <w:t>]</w:t>
          </w:r>
        </w:p>
      </w:docPartBody>
    </w:docPart>
    <w:docPart>
      <w:docPartPr>
        <w:name w:val="39F8F9574AC54F6A865618FDD77CA5B3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610E06F-FF48-40CA-9B60-931D52919209}"/>
      </w:docPartPr>
      <w:docPartBody>
        <w:p w:rsidR="00927722" w:rsidRDefault="00D94566">
          <w:pPr>
            <w:pStyle w:val="39F8F9574AC54F6A865618FDD77CA5B3"/>
          </w:pPr>
          <w:r w:rsidRPr="006174A7">
            <w:rPr>
              <w:rStyle w:val="Zstupntext"/>
            </w:rPr>
            <w:t>[Zvolte druh záverečnej práce]</w:t>
          </w:r>
        </w:p>
      </w:docPartBody>
    </w:docPart>
    <w:docPart>
      <w:docPartPr>
        <w:name w:val="CD5E0D5D3F14411B816936D45E720DFB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29D6BD60-48BF-416F-937E-93A6AF55EE81}"/>
      </w:docPartPr>
      <w:docPartBody>
        <w:p w:rsidR="00927722" w:rsidRDefault="00D94566">
          <w:pPr>
            <w:pStyle w:val="CD5E0D5D3F14411B816936D45E720DFB"/>
          </w:pPr>
          <w:r w:rsidRPr="00C31759">
            <w:rPr>
              <w:rStyle w:val="Zstupntext"/>
            </w:rPr>
            <w:t>Vyberte položku.</w:t>
          </w:r>
        </w:p>
      </w:docPartBody>
    </w:docPart>
    <w:docPart>
      <w:docPartPr>
        <w:name w:val="F275357A763742A49CA44C08CD393A61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5835BBFA-3F4E-4D56-A7F4-B7C4FEC10525}"/>
      </w:docPartPr>
      <w:docPartBody>
        <w:p w:rsidR="00927722" w:rsidRDefault="00D94566">
          <w:pPr>
            <w:pStyle w:val="F275357A763742A49CA44C08CD393A61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5722F295EB54445FB76ECCACE9A69CAA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B2BC28F-8294-4025-90CE-1E04219587B8}"/>
      </w:docPartPr>
      <w:docPartBody>
        <w:p w:rsidR="00927722" w:rsidRDefault="00D94566">
          <w:pPr>
            <w:pStyle w:val="5722F295EB54445FB76ECCACE9A69CAA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0499641904F84B6CAD5CD145336CAFCF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01F9581-5F91-4184-B0BD-07B3EF1A76E1}"/>
      </w:docPartPr>
      <w:docPartBody>
        <w:p w:rsidR="00927722" w:rsidRDefault="00D94566">
          <w:pPr>
            <w:pStyle w:val="0499641904F84B6CAD5CD145336CAFCF"/>
          </w:pPr>
          <w:r w:rsidRPr="00BA16F1">
            <w:rPr>
              <w:rStyle w:val="Zstupntext"/>
            </w:rPr>
            <w:t>Kliknite alebo ťuknite a zadajte dátum.</w:t>
          </w:r>
        </w:p>
      </w:docPartBody>
    </w:docPart>
    <w:docPart>
      <w:docPartPr>
        <w:name w:val="02BC591973F44BD786481923D1A61DD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9208E08-678E-4B6B-B1ED-9F7B121BB825}"/>
      </w:docPartPr>
      <w:docPartBody>
        <w:p w:rsidR="00927722" w:rsidRDefault="00D94566">
          <w:pPr>
            <w:pStyle w:val="02BC591973F44BD786481923D1A61DD6"/>
          </w:pPr>
          <w:r w:rsidRPr="00BA16F1">
            <w:rPr>
              <w:rStyle w:val="Zstupntext"/>
            </w:rPr>
            <w:t>Vyberte položku.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00C"/>
    <w:rsid w:val="001D19D4"/>
    <w:rsid w:val="002078A4"/>
    <w:rsid w:val="00322594"/>
    <w:rsid w:val="0033530D"/>
    <w:rsid w:val="00373287"/>
    <w:rsid w:val="00397B35"/>
    <w:rsid w:val="003B036B"/>
    <w:rsid w:val="00446154"/>
    <w:rsid w:val="004838E8"/>
    <w:rsid w:val="0049376A"/>
    <w:rsid w:val="005D4143"/>
    <w:rsid w:val="006E5409"/>
    <w:rsid w:val="00703F02"/>
    <w:rsid w:val="0083178C"/>
    <w:rsid w:val="00927722"/>
    <w:rsid w:val="00937805"/>
    <w:rsid w:val="00A7781A"/>
    <w:rsid w:val="00B9100C"/>
    <w:rsid w:val="00C67F3E"/>
    <w:rsid w:val="00CF298A"/>
    <w:rsid w:val="00D12B78"/>
    <w:rsid w:val="00D94566"/>
    <w:rsid w:val="00F15FCA"/>
    <w:rsid w:val="00F63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Zstupntext">
    <w:name w:val="Placeholder Text"/>
    <w:basedOn w:val="Predvolenpsmoodseku"/>
    <w:uiPriority w:val="99"/>
    <w:semiHidden/>
    <w:rPr>
      <w:color w:val="808080"/>
    </w:rPr>
  </w:style>
  <w:style w:type="paragraph" w:customStyle="1" w:styleId="9AAB007438CF4B369B79AB99728E3BF6">
    <w:name w:val="9AAB007438CF4B369B79AB99728E3BF6"/>
  </w:style>
  <w:style w:type="paragraph" w:customStyle="1" w:styleId="39F8F9574AC54F6A865618FDD77CA5B3">
    <w:name w:val="39F8F9574AC54F6A865618FDD77CA5B3"/>
  </w:style>
  <w:style w:type="paragraph" w:customStyle="1" w:styleId="CD5E0D5D3F14411B816936D45E720DFB">
    <w:name w:val="CD5E0D5D3F14411B816936D45E720DFB"/>
  </w:style>
  <w:style w:type="paragraph" w:customStyle="1" w:styleId="F275357A763742A49CA44C08CD393A61">
    <w:name w:val="F275357A763742A49CA44C08CD393A61"/>
  </w:style>
  <w:style w:type="paragraph" w:customStyle="1" w:styleId="5722F295EB54445FB76ECCACE9A69CAA">
    <w:name w:val="5722F295EB54445FB76ECCACE9A69CAA"/>
  </w:style>
  <w:style w:type="paragraph" w:customStyle="1" w:styleId="0499641904F84B6CAD5CD145336CAFCF">
    <w:name w:val="0499641904F84B6CAD5CD145336CAFCF"/>
  </w:style>
  <w:style w:type="paragraph" w:customStyle="1" w:styleId="02BC591973F44BD786481923D1A61DD6">
    <w:name w:val="02BC591973F44BD786481923D1A61D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BACF3AC7D71C747B64DF93CD615CD65" ma:contentTypeVersion="13" ma:contentTypeDescription="Umožňuje vytvoriť nový dokument." ma:contentTypeScope="" ma:versionID="b737c9070da55f61d14e0a753649324c">
  <xsd:schema xmlns:xsd="http://www.w3.org/2001/XMLSchema" xmlns:xs="http://www.w3.org/2001/XMLSchema" xmlns:p="http://schemas.microsoft.com/office/2006/metadata/properties" xmlns:ns2="de048200-9d13-49b8-9252-9201ddaea6b4" xmlns:ns3="79a92b6e-7d0a-47a1-a39f-f491298eb5f9" targetNamespace="http://schemas.microsoft.com/office/2006/metadata/properties" ma:root="true" ma:fieldsID="63ea3d0c156d4bc139fe3ef64ea65d62" ns2:_="" ns3:_="">
    <xsd:import namespace="de048200-9d13-49b8-9252-9201ddaea6b4"/>
    <xsd:import namespace="79a92b6e-7d0a-47a1-a39f-f491298eb5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048200-9d13-49b8-9252-9201ddaea6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Značky obrázka" ma:readOnly="false" ma:fieldId="{5cf76f15-5ced-4ddc-b409-7134ff3c332f}" ma:taxonomyMulti="true" ma:sspId="6c0d90c6-5e6a-448a-8a76-ecfc1ec5e2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a92b6e-7d0a-47a1-a39f-f491298eb5f9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a638905a-51e7-42d6-9723-f42580b9c2cf}" ma:internalName="TaxCatchAll" ma:showField="CatchAllData" ma:web="79a92b6e-7d0a-47a1-a39f-f491298eb5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Zdieľa sa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Zdieľané s podrobnosťa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9a92b6e-7d0a-47a1-a39f-f491298eb5f9" xsi:nil="true"/>
    <lcf76f155ced4ddcb4097134ff3c332f xmlns="de048200-9d13-49b8-9252-9201ddaea6b4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DACCB7-A549-4DFB-82A7-20B14D404A3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1642DE-4C75-477B-B5C4-256C73FC7C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048200-9d13-49b8-9252-9201ddaea6b4"/>
    <ds:schemaRef ds:uri="79a92b6e-7d0a-47a1-a39f-f491298eb5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B875B8-7890-46AF-BAB7-9862F72756DF}">
  <ds:schemaRefs>
    <ds:schemaRef ds:uri="http://schemas.microsoft.com/office/2006/metadata/properties"/>
    <ds:schemaRef ds:uri="http://schemas.microsoft.com/office/infopath/2007/PartnerControls"/>
    <ds:schemaRef ds:uri="79a92b6e-7d0a-47a1-a39f-f491298eb5f9"/>
    <ds:schemaRef ds:uri="de048200-9d13-49b8-9252-9201ddaea6b4"/>
  </ds:schemaRefs>
</ds:datastoreItem>
</file>

<file path=customXml/itemProps4.xml><?xml version="1.0" encoding="utf-8"?>
<ds:datastoreItem xmlns:ds="http://schemas.openxmlformats.org/officeDocument/2006/customXml" ds:itemID="{0A96972B-66BB-4633-94E5-703D833C0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Príloha 3_Šablóna prác (2)</Template>
  <TotalTime>2267</TotalTime>
  <Pages>43</Pages>
  <Words>7846</Words>
  <Characters>50297</Characters>
  <Application>Microsoft Office Word</Application>
  <DocSecurity>0</DocSecurity>
  <Lines>1117</Lines>
  <Paragraphs>403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>Žilinská univerzita v Žiline</vt:lpstr>
    </vt:vector>
  </TitlesOfParts>
  <Company>University of Zilina</Company>
  <LinksUpToDate>false</LinksUpToDate>
  <CharactersWithSpaces>57740</CharactersWithSpaces>
  <SharedDoc>false</SharedDoc>
  <HLinks>
    <vt:vector size="72" baseType="variant">
      <vt:variant>
        <vt:i4>3014756</vt:i4>
      </vt:variant>
      <vt:variant>
        <vt:i4>94</vt:i4>
      </vt:variant>
      <vt:variant>
        <vt:i4>0</vt:i4>
      </vt:variant>
      <vt:variant>
        <vt:i4>5</vt:i4>
      </vt:variant>
      <vt:variant>
        <vt:lpwstr>http://web.tuke.sk/anta/iso690.htm</vt:lpwstr>
      </vt:variant>
      <vt:variant>
        <vt:lpwstr/>
      </vt:variant>
      <vt:variant>
        <vt:i4>4784234</vt:i4>
      </vt:variant>
      <vt:variant>
        <vt:i4>91</vt:i4>
      </vt:variant>
      <vt:variant>
        <vt:i4>0</vt:i4>
      </vt:variant>
      <vt:variant>
        <vt:i4>5</vt:i4>
      </vt:variant>
      <vt:variant>
        <vt:lpwstr>http://www.knovel.com/web/portal/basic_search/display?_EXT_KNOVEL_DISPLAY_bookid=1347&amp;_EXT_KNOVEL_DISPLAY_fromSearch=true&amp;_EXT_KNOVEL_DISPLAY_searchType=basic%3e%20</vt:lpwstr>
      </vt:variant>
      <vt:variant>
        <vt:lpwstr/>
      </vt:variant>
      <vt:variant>
        <vt:i4>5636102</vt:i4>
      </vt:variant>
      <vt:variant>
        <vt:i4>88</vt:i4>
      </vt:variant>
      <vt:variant>
        <vt:i4>0</vt:i4>
      </vt:variant>
      <vt:variant>
        <vt:i4>5</vt:i4>
      </vt:variant>
      <vt:variant>
        <vt:lpwstr>http://kris.uniza.sk/</vt:lpwstr>
      </vt:variant>
      <vt:variant>
        <vt:lpwstr/>
      </vt:variant>
      <vt:variant>
        <vt:i4>1572913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_Toc253123287</vt:lpwstr>
      </vt:variant>
      <vt:variant>
        <vt:i4>1310769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_Toc253123245</vt:lpwstr>
      </vt:variant>
      <vt:variant>
        <vt:i4>1638462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_Toc317688210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_Toc317688209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_Toc317688208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_Toc317688207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_Toc317688206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_Toc317688205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_Toc317688204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Žilinská univerzita v Žiline</dc:title>
  <dc:subject/>
  <dc:creator>Viliam Lendel</dc:creator>
  <cp:keywords/>
  <dc:description/>
  <cp:lastModifiedBy>STUD - Erik Mešina</cp:lastModifiedBy>
  <cp:revision>866</cp:revision>
  <cp:lastPrinted>2022-02-11T11:29:00Z</cp:lastPrinted>
  <dcterms:created xsi:type="dcterms:W3CDTF">2023-02-26T16:56:00Z</dcterms:created>
  <dcterms:modified xsi:type="dcterms:W3CDTF">2024-04-21T18:58:00Z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ContentTypeId">
    <vt:lpwstr>0x010100C8F193D29211724B8837309D86685A44</vt:lpwstr>
  </property>
</Properties>
</file>